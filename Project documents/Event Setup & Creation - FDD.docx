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ADC06B" w14:textId="564FBC57" w:rsidR="004E5AED" w:rsidRDefault="004E5AED" w:rsidP="002316FC">
      <w:pPr>
        <w:pStyle w:val="BasicParagraph"/>
        <w:suppressAutoHyphens/>
        <w:spacing w:line="240" w:lineRule="auto"/>
        <w:ind w:right="20"/>
        <w:rPr>
          <w:rFonts w:ascii="SegoePro-Light" w:hAnsi="SegoePro-Light" w:cs="SegoePro-Light"/>
          <w:sz w:val="22"/>
          <w:szCs w:val="22"/>
          <w:lang w:val="en-GB"/>
        </w:rPr>
      </w:pPr>
    </w:p>
    <w:p w14:paraId="4BF939A2" w14:textId="77777777" w:rsidR="001B4BE8" w:rsidRPr="004E5AED" w:rsidRDefault="001B4BE8" w:rsidP="004E5AED">
      <w:pPr>
        <w:sectPr w:rsidR="001B4BE8" w:rsidRPr="004E5AED" w:rsidSect="004E5AED">
          <w:headerReference w:type="default" r:id="rId11"/>
          <w:footerReference w:type="default" r:id="rId12"/>
          <w:pgSz w:w="11900" w:h="16840" w:code="9"/>
          <w:pgMar w:top="720" w:right="720" w:bottom="720" w:left="720" w:header="720" w:footer="720" w:gutter="0"/>
          <w:cols w:space="720"/>
          <w:docGrid w:linePitch="360"/>
        </w:sectPr>
      </w:pPr>
    </w:p>
    <w:p w14:paraId="39BB9B25" w14:textId="77777777" w:rsidR="00D137D1" w:rsidRPr="00871577" w:rsidRDefault="00D137D1" w:rsidP="00D137D1">
      <w:pPr>
        <w:ind w:left="2160"/>
        <w:rPr>
          <w:rFonts w:ascii="Segoe UI" w:hAnsi="Segoe UI" w:cs="Segoe UI"/>
          <w:sz w:val="36"/>
          <w:szCs w:val="36"/>
        </w:rPr>
      </w:pPr>
    </w:p>
    <w:p w14:paraId="6D3B9ED9" w14:textId="77777777" w:rsidR="00D137D1" w:rsidRDefault="00D137D1" w:rsidP="00D137D1">
      <w:pPr>
        <w:ind w:left="2160"/>
        <w:rPr>
          <w:rFonts w:asciiTheme="majorHAnsi" w:hAnsiTheme="majorHAnsi" w:cstheme="majorHAnsi"/>
          <w:sz w:val="36"/>
          <w:szCs w:val="36"/>
        </w:rPr>
      </w:pPr>
    </w:p>
    <w:p w14:paraId="7E6CE939" w14:textId="54446274" w:rsidR="004E5AED" w:rsidRDefault="004E5AED" w:rsidP="00D137D1">
      <w:pPr>
        <w:ind w:left="2160"/>
        <w:rPr>
          <w:rFonts w:asciiTheme="majorHAnsi" w:hAnsiTheme="majorHAnsi" w:cstheme="majorHAnsi"/>
          <w:sz w:val="36"/>
          <w:szCs w:val="36"/>
        </w:rPr>
      </w:pPr>
    </w:p>
    <w:p w14:paraId="498A2899" w14:textId="77777777" w:rsidR="004E5AED" w:rsidRPr="004E5AED" w:rsidRDefault="004E5AED" w:rsidP="00D137D1">
      <w:pPr>
        <w:ind w:left="2160"/>
        <w:rPr>
          <w:rFonts w:asciiTheme="majorHAnsi" w:hAnsiTheme="majorHAnsi" w:cstheme="majorHAnsi"/>
          <w:sz w:val="36"/>
          <w:szCs w:val="36"/>
        </w:rPr>
      </w:pPr>
    </w:p>
    <w:p w14:paraId="64DBF4AC" w14:textId="1CA8E656" w:rsidR="00D137D1" w:rsidRPr="004E5AED" w:rsidRDefault="004E5AED" w:rsidP="004E5AED">
      <w:pPr>
        <w:rPr>
          <w:rFonts w:asciiTheme="majorHAnsi" w:hAnsiTheme="majorHAnsi" w:cstheme="majorHAnsi"/>
          <w:b/>
          <w:sz w:val="48"/>
          <w:szCs w:val="48"/>
        </w:rPr>
      </w:pPr>
      <w:r w:rsidRPr="004E5AED">
        <w:rPr>
          <w:rFonts w:asciiTheme="majorHAnsi" w:hAnsiTheme="majorHAnsi" w:cstheme="majorHAnsi"/>
          <w:b/>
          <w:sz w:val="48"/>
          <w:szCs w:val="48"/>
        </w:rPr>
        <w:t>Functional Design Document</w:t>
      </w:r>
    </w:p>
    <w:p w14:paraId="65466703" w14:textId="56A97971" w:rsidR="00D137D1" w:rsidRPr="004E5AED" w:rsidRDefault="004E5AED" w:rsidP="004E5AED">
      <w:pPr>
        <w:rPr>
          <w:rFonts w:asciiTheme="majorHAnsi" w:hAnsiTheme="majorHAnsi" w:cstheme="majorHAnsi"/>
          <w:b/>
          <w:sz w:val="48"/>
          <w:szCs w:val="48"/>
        </w:rPr>
      </w:pPr>
      <w:r w:rsidRPr="004E5AED">
        <w:rPr>
          <w:rFonts w:asciiTheme="majorHAnsi" w:hAnsiTheme="majorHAnsi" w:cstheme="majorHAnsi"/>
          <w:b/>
          <w:sz w:val="48"/>
          <w:szCs w:val="48"/>
        </w:rPr>
        <w:t>Reporting</w:t>
      </w:r>
    </w:p>
    <w:p w14:paraId="4C5AE900" w14:textId="0493EE3B" w:rsidR="004E5AED" w:rsidRPr="004E5AED" w:rsidRDefault="001816D6" w:rsidP="004E5AED">
      <w:pPr>
        <w:rPr>
          <w:rFonts w:asciiTheme="majorHAnsi" w:hAnsiTheme="majorHAnsi" w:cstheme="majorHAnsi"/>
          <w:sz w:val="48"/>
          <w:szCs w:val="48"/>
        </w:rPr>
      </w:pPr>
      <w:sdt>
        <w:sdtPr>
          <w:rPr>
            <w:rFonts w:asciiTheme="majorHAnsi" w:hAnsiTheme="majorHAnsi" w:cstheme="majorHAnsi"/>
            <w:sz w:val="48"/>
            <w:szCs w:val="48"/>
          </w:rPr>
          <w:alias w:val="Title"/>
          <w:tag w:val=""/>
          <w:id w:val="546030820"/>
          <w:placeholder>
            <w:docPart w:val="85A02C471D4744AD8EE6608B90FB6878"/>
          </w:placeholder>
          <w:dataBinding w:prefixMappings="xmlns:ns0='http://purl.org/dc/elements/1.1/' xmlns:ns1='http://schemas.openxmlformats.org/package/2006/metadata/core-properties' " w:xpath="/ns1:coreProperties[1]/ns0:title[1]" w:storeItemID="{6C3C8BC8-F283-45AE-878A-BAB7291924A1}"/>
          <w:text/>
        </w:sdtPr>
        <w:sdtContent>
          <w:r w:rsidR="008B27B9">
            <w:rPr>
              <w:rFonts w:asciiTheme="majorHAnsi" w:hAnsiTheme="majorHAnsi" w:cstheme="majorHAnsi"/>
              <w:sz w:val="48"/>
              <w:szCs w:val="48"/>
            </w:rPr>
            <w:t>Event Setup &amp; Creation</w:t>
          </w:r>
        </w:sdtContent>
      </w:sdt>
    </w:p>
    <w:p w14:paraId="58EAD9F2" w14:textId="63F94B33" w:rsidR="00D137D1" w:rsidRDefault="00D137D1" w:rsidP="004E5AED">
      <w:pPr>
        <w:rPr>
          <w:rFonts w:asciiTheme="majorHAnsi" w:hAnsiTheme="majorHAnsi" w:cstheme="majorHAnsi"/>
          <w:sz w:val="48"/>
          <w:szCs w:val="48"/>
        </w:rPr>
      </w:pPr>
    </w:p>
    <w:p w14:paraId="7EC246BC" w14:textId="77777777" w:rsidR="004E5AED" w:rsidRDefault="004E5AED" w:rsidP="004E5AED">
      <w:pPr>
        <w:rPr>
          <w:rFonts w:asciiTheme="majorHAnsi" w:hAnsiTheme="majorHAnsi" w:cstheme="majorHAnsi"/>
          <w:sz w:val="48"/>
          <w:szCs w:val="48"/>
        </w:rPr>
      </w:pPr>
    </w:p>
    <w:p w14:paraId="3F234998" w14:textId="77777777" w:rsidR="004E5AED" w:rsidRPr="004E5AED" w:rsidRDefault="004E5AED" w:rsidP="004E5AED">
      <w:pPr>
        <w:rPr>
          <w:rFonts w:asciiTheme="majorHAnsi" w:hAnsiTheme="majorHAnsi" w:cstheme="majorHAnsi"/>
          <w:sz w:val="48"/>
          <w:szCs w:val="48"/>
        </w:rPr>
      </w:pPr>
    </w:p>
    <w:p w14:paraId="281FB897" w14:textId="2E4E6647" w:rsidR="004E5AED" w:rsidRPr="004E5AED" w:rsidRDefault="004E5AED" w:rsidP="004E5AED">
      <w:pPr>
        <w:rPr>
          <w:rFonts w:asciiTheme="majorHAnsi" w:hAnsiTheme="majorHAnsi" w:cstheme="majorHAnsi"/>
          <w:sz w:val="30"/>
          <w:szCs w:val="30"/>
        </w:rPr>
      </w:pPr>
      <w:r w:rsidRPr="004E5AED">
        <w:rPr>
          <w:rFonts w:asciiTheme="majorHAnsi" w:hAnsiTheme="majorHAnsi" w:cstheme="majorHAnsi"/>
          <w:sz w:val="30"/>
          <w:szCs w:val="30"/>
        </w:rPr>
        <w:t xml:space="preserve">Prepared </w:t>
      </w:r>
      <w:proofErr w:type="gramStart"/>
      <w:r w:rsidRPr="004E5AED">
        <w:rPr>
          <w:rFonts w:asciiTheme="majorHAnsi" w:hAnsiTheme="majorHAnsi" w:cstheme="majorHAnsi"/>
          <w:sz w:val="30"/>
          <w:szCs w:val="30"/>
        </w:rPr>
        <w:t>for :</w:t>
      </w:r>
      <w:proofErr w:type="gramEnd"/>
    </w:p>
    <w:p w14:paraId="113B62EA" w14:textId="79AB31BB" w:rsidR="004E5AED" w:rsidRPr="004E5AED" w:rsidRDefault="001816D6" w:rsidP="004E5AED">
      <w:pPr>
        <w:rPr>
          <w:rFonts w:asciiTheme="majorHAnsi" w:hAnsiTheme="majorHAnsi" w:cstheme="majorHAnsi"/>
          <w:sz w:val="30"/>
          <w:szCs w:val="30"/>
        </w:rPr>
      </w:pPr>
      <w:sdt>
        <w:sdtPr>
          <w:rPr>
            <w:rFonts w:asciiTheme="majorHAnsi" w:hAnsiTheme="majorHAnsi" w:cstheme="majorHAnsi"/>
            <w:sz w:val="30"/>
            <w:szCs w:val="30"/>
          </w:rPr>
          <w:alias w:val="Company"/>
          <w:tag w:val=""/>
          <w:id w:val="-1202395548"/>
          <w:placeholder>
            <w:docPart w:val="22A4A94EC3914361B1EE40C03ABDB001"/>
          </w:placeholder>
          <w:showingPlcHdr/>
          <w:dataBinding w:prefixMappings="xmlns:ns0='http://schemas.openxmlformats.org/officeDocument/2006/extended-properties' " w:xpath="/ns0:Properties[1]/ns0:Company[1]" w:storeItemID="{6668398D-A668-4E3E-A5EB-62B293D839F1}"/>
          <w:text/>
        </w:sdtPr>
        <w:sdtContent>
          <w:r w:rsidRPr="00F5329D">
            <w:rPr>
              <w:rStyle w:val="PlaceholderText"/>
            </w:rPr>
            <w:t>[Company]</w:t>
          </w:r>
        </w:sdtContent>
      </w:sdt>
      <w:r w:rsidR="00BB6F42">
        <w:rPr>
          <w:rFonts w:asciiTheme="majorHAnsi" w:hAnsiTheme="majorHAnsi" w:cstheme="majorHAnsi"/>
          <w:sz w:val="30"/>
          <w:szCs w:val="30"/>
        </w:rPr>
        <w:t xml:space="preserve"> T</w:t>
      </w:r>
      <w:r w:rsidR="008B27B9">
        <w:rPr>
          <w:rFonts w:asciiTheme="majorHAnsi" w:hAnsiTheme="majorHAnsi" w:cstheme="majorHAnsi"/>
          <w:sz w:val="30"/>
          <w:szCs w:val="30"/>
        </w:rPr>
        <w:t>esting Team</w:t>
      </w:r>
    </w:p>
    <w:p w14:paraId="1E1052CF" w14:textId="574BDD5C" w:rsidR="004E5AED" w:rsidRPr="004E5AED" w:rsidRDefault="004E5AED" w:rsidP="004E5AED">
      <w:pPr>
        <w:rPr>
          <w:rFonts w:asciiTheme="majorHAnsi" w:hAnsiTheme="majorHAnsi" w:cstheme="majorHAnsi"/>
          <w:sz w:val="30"/>
          <w:szCs w:val="30"/>
        </w:rPr>
      </w:pPr>
      <w:proofErr w:type="gramStart"/>
      <w:r w:rsidRPr="004E5AED">
        <w:rPr>
          <w:rFonts w:asciiTheme="majorHAnsi" w:hAnsiTheme="majorHAnsi" w:cstheme="majorHAnsi"/>
          <w:sz w:val="30"/>
          <w:szCs w:val="30"/>
        </w:rPr>
        <w:t>Project :</w:t>
      </w:r>
      <w:proofErr w:type="gramEnd"/>
    </w:p>
    <w:sdt>
      <w:sdtPr>
        <w:rPr>
          <w:rFonts w:asciiTheme="majorHAnsi" w:hAnsiTheme="majorHAnsi" w:cstheme="majorHAnsi"/>
          <w:sz w:val="30"/>
          <w:szCs w:val="30"/>
        </w:rPr>
        <w:alias w:val="Subject"/>
        <w:tag w:val=""/>
        <w:id w:val="-1371606888"/>
        <w:placeholder>
          <w:docPart w:val="EFFEC5B5DC0E420594DE21705B8708F0"/>
        </w:placeholder>
        <w:dataBinding w:prefixMappings="xmlns:ns0='http://purl.org/dc/elements/1.1/' xmlns:ns1='http://schemas.openxmlformats.org/package/2006/metadata/core-properties' " w:xpath="/ns1:coreProperties[1]/ns0:subject[1]" w:storeItemID="{6C3C8BC8-F283-45AE-878A-BAB7291924A1}"/>
        <w:text/>
      </w:sdtPr>
      <w:sdtContent>
        <w:p w14:paraId="65B12100" w14:textId="499BF7DB" w:rsidR="004E5AED" w:rsidRPr="004E5AED" w:rsidRDefault="008B27B9" w:rsidP="004E5AED">
          <w:pPr>
            <w:rPr>
              <w:rFonts w:asciiTheme="majorHAnsi" w:hAnsiTheme="majorHAnsi" w:cstheme="majorHAnsi"/>
              <w:sz w:val="30"/>
              <w:szCs w:val="30"/>
            </w:rPr>
          </w:pPr>
          <w:r>
            <w:rPr>
              <w:rFonts w:asciiTheme="majorHAnsi" w:hAnsiTheme="majorHAnsi" w:cstheme="majorHAnsi"/>
              <w:sz w:val="30"/>
              <w:szCs w:val="30"/>
            </w:rPr>
            <w:t>Event Management</w:t>
          </w:r>
        </w:p>
      </w:sdtContent>
    </w:sdt>
    <w:p w14:paraId="615B771A" w14:textId="77777777" w:rsidR="00D137D1" w:rsidRDefault="00D137D1" w:rsidP="00D137D1">
      <w:pPr>
        <w:pStyle w:val="BasicParagraph"/>
        <w:suppressAutoHyphens/>
        <w:spacing w:line="240" w:lineRule="auto"/>
        <w:ind w:right="20"/>
        <w:rPr>
          <w:rFonts w:ascii="SegoePro-Light" w:hAnsi="SegoePro-Light" w:cs="SegoePro-Light"/>
          <w:sz w:val="22"/>
          <w:szCs w:val="22"/>
          <w:lang w:val="en-GB"/>
        </w:rPr>
      </w:pPr>
    </w:p>
    <w:p w14:paraId="5C7E0A01" w14:textId="1B233DC6" w:rsidR="004E5AED" w:rsidRDefault="004E5AED" w:rsidP="00D137D1">
      <w:pPr>
        <w:pStyle w:val="BasicParagraph"/>
        <w:suppressAutoHyphens/>
        <w:spacing w:line="240" w:lineRule="auto"/>
        <w:ind w:right="20"/>
        <w:rPr>
          <w:rFonts w:ascii="SegoePro-Light" w:hAnsi="SegoePro-Light" w:cs="SegoePro-Light"/>
          <w:sz w:val="22"/>
          <w:szCs w:val="22"/>
          <w:lang w:val="en-GB"/>
        </w:rPr>
      </w:pPr>
    </w:p>
    <w:p w14:paraId="7DDF7E3D" w14:textId="77777777" w:rsidR="00D137D1" w:rsidRDefault="00D137D1" w:rsidP="00D137D1">
      <w:pPr>
        <w:pStyle w:val="BasicParagraph"/>
        <w:suppressAutoHyphens/>
        <w:spacing w:line="240" w:lineRule="auto"/>
        <w:ind w:right="20"/>
        <w:rPr>
          <w:rFonts w:ascii="SegoePro-Light" w:hAnsi="SegoePro-Light" w:cs="SegoePro-Light"/>
          <w:sz w:val="22"/>
          <w:szCs w:val="22"/>
          <w:lang w:val="en-GB"/>
        </w:rPr>
      </w:pPr>
    </w:p>
    <w:p w14:paraId="6EB292AC" w14:textId="77777777" w:rsidR="00CB57E2" w:rsidRPr="00871577" w:rsidRDefault="00CB57E2" w:rsidP="00D137D1">
      <w:pPr>
        <w:pStyle w:val="BasicParagraph"/>
        <w:suppressAutoHyphens/>
        <w:spacing w:line="240" w:lineRule="auto"/>
        <w:ind w:right="20"/>
        <w:rPr>
          <w:rFonts w:ascii="SegoePro-Light" w:hAnsi="SegoePro-Light" w:cs="SegoePro-Light"/>
          <w:sz w:val="22"/>
          <w:szCs w:val="22"/>
          <w:lang w:val="en-GB"/>
        </w:rPr>
      </w:pPr>
    </w:p>
    <w:p w14:paraId="01FAE8CB" w14:textId="77777777" w:rsidR="00D137D1" w:rsidRPr="00871577" w:rsidRDefault="00D137D1" w:rsidP="00D137D1">
      <w:pPr>
        <w:pStyle w:val="BasicParagraph"/>
        <w:suppressAutoHyphens/>
        <w:spacing w:line="240" w:lineRule="auto"/>
        <w:ind w:right="20"/>
        <w:rPr>
          <w:rFonts w:ascii="SegoePro-Light" w:hAnsi="SegoePro-Light" w:cs="SegoePro-Light"/>
          <w:sz w:val="22"/>
          <w:szCs w:val="2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317"/>
      </w:tblGrid>
      <w:tr w:rsidR="00D137D1" w:rsidRPr="00871577" w14:paraId="051DCDF2" w14:textId="77777777" w:rsidTr="00D137D1">
        <w:tc>
          <w:tcPr>
            <w:tcW w:w="1413" w:type="dxa"/>
          </w:tcPr>
          <w:p w14:paraId="11C16653" w14:textId="77777777" w:rsidR="00D137D1" w:rsidRPr="00231901" w:rsidRDefault="00D137D1" w:rsidP="00D137D1">
            <w:pPr>
              <w:pStyle w:val="BasicParagraph"/>
              <w:suppressAutoHyphens/>
              <w:spacing w:line="240" w:lineRule="auto"/>
              <w:ind w:right="20"/>
              <w:jc w:val="right"/>
              <w:rPr>
                <w:rFonts w:asciiTheme="minorHAnsi" w:hAnsiTheme="minorHAnsi" w:cstheme="minorHAnsi"/>
                <w:sz w:val="20"/>
                <w:szCs w:val="22"/>
                <w:lang w:val="en-GB"/>
              </w:rPr>
            </w:pPr>
            <w:r w:rsidRPr="00231901">
              <w:rPr>
                <w:rFonts w:asciiTheme="minorHAnsi" w:hAnsiTheme="minorHAnsi" w:cstheme="minorHAnsi"/>
                <w:sz w:val="20"/>
                <w:szCs w:val="22"/>
                <w:lang w:val="en-GB"/>
              </w:rPr>
              <w:t>Author :</w:t>
            </w:r>
          </w:p>
        </w:tc>
        <w:tc>
          <w:tcPr>
            <w:tcW w:w="8317" w:type="dxa"/>
          </w:tcPr>
          <w:p w14:paraId="437F48EF" w14:textId="2F026880" w:rsidR="00D137D1" w:rsidRPr="00231901" w:rsidRDefault="008B27B9" w:rsidP="00D137D1">
            <w:pPr>
              <w:pStyle w:val="BasicParagraph"/>
              <w:suppressAutoHyphens/>
              <w:spacing w:line="240" w:lineRule="auto"/>
              <w:ind w:right="20"/>
              <w:rPr>
                <w:rFonts w:asciiTheme="minorHAnsi" w:hAnsiTheme="minorHAnsi" w:cstheme="minorHAnsi"/>
                <w:sz w:val="20"/>
                <w:szCs w:val="22"/>
                <w:lang w:val="en-GB"/>
              </w:rPr>
            </w:pPr>
            <w:r>
              <w:rPr>
                <w:rFonts w:asciiTheme="minorHAnsi" w:hAnsiTheme="minorHAnsi" w:cstheme="minorHAnsi"/>
                <w:sz w:val="20"/>
                <w:szCs w:val="22"/>
                <w:lang w:val="en-GB"/>
              </w:rPr>
              <w:t>Purnesh Dixit</w:t>
            </w:r>
            <w:r w:rsidR="00D137D1" w:rsidRPr="00231901">
              <w:rPr>
                <w:rFonts w:asciiTheme="minorHAnsi" w:hAnsiTheme="minorHAnsi" w:cstheme="minorHAnsi"/>
                <w:sz w:val="20"/>
                <w:szCs w:val="22"/>
                <w:lang w:val="en-GB"/>
              </w:rPr>
              <w:t>,</w:t>
            </w:r>
            <w:r>
              <w:rPr>
                <w:rFonts w:asciiTheme="minorHAnsi" w:hAnsiTheme="minorHAnsi" w:cstheme="minorHAnsi"/>
                <w:sz w:val="20"/>
                <w:szCs w:val="22"/>
                <w:lang w:val="en-GB"/>
              </w:rPr>
              <w:t xml:space="preserve"> </w:t>
            </w:r>
            <w:r w:rsidR="00BB6F42">
              <w:rPr>
                <w:rFonts w:asciiTheme="minorHAnsi" w:hAnsiTheme="minorHAnsi" w:cstheme="minorHAnsi"/>
                <w:sz w:val="20"/>
                <w:szCs w:val="22"/>
                <w:lang w:val="en-GB"/>
              </w:rPr>
              <w:t>Associate Technical Consultant</w:t>
            </w:r>
            <w:r w:rsidR="00D137D1" w:rsidRPr="00231901">
              <w:rPr>
                <w:rFonts w:asciiTheme="minorHAnsi" w:hAnsiTheme="minorHAnsi" w:cstheme="minorHAnsi"/>
                <w:sz w:val="20"/>
                <w:szCs w:val="22"/>
                <w:lang w:val="en-GB"/>
              </w:rPr>
              <w:t>.</w:t>
            </w:r>
          </w:p>
        </w:tc>
      </w:tr>
      <w:tr w:rsidR="00D137D1" w:rsidRPr="00871577" w14:paraId="06AD6C26" w14:textId="77777777" w:rsidTr="00D137D1">
        <w:tc>
          <w:tcPr>
            <w:tcW w:w="1413" w:type="dxa"/>
          </w:tcPr>
          <w:p w14:paraId="63727D93" w14:textId="77777777" w:rsidR="00D137D1" w:rsidRPr="00231901" w:rsidRDefault="00D137D1" w:rsidP="00D137D1">
            <w:pPr>
              <w:pStyle w:val="BasicParagraph"/>
              <w:suppressAutoHyphens/>
              <w:spacing w:line="240" w:lineRule="auto"/>
              <w:ind w:right="20"/>
              <w:jc w:val="right"/>
              <w:rPr>
                <w:rFonts w:asciiTheme="minorHAnsi" w:hAnsiTheme="minorHAnsi" w:cstheme="minorHAnsi"/>
                <w:sz w:val="20"/>
                <w:szCs w:val="22"/>
                <w:lang w:val="en-GB"/>
              </w:rPr>
            </w:pPr>
            <w:r w:rsidRPr="00231901">
              <w:rPr>
                <w:rFonts w:asciiTheme="minorHAnsi" w:hAnsiTheme="minorHAnsi" w:cstheme="minorHAnsi"/>
                <w:sz w:val="20"/>
                <w:szCs w:val="22"/>
                <w:lang w:val="en-GB"/>
              </w:rPr>
              <w:t>Date :</w:t>
            </w:r>
          </w:p>
        </w:tc>
        <w:tc>
          <w:tcPr>
            <w:tcW w:w="8317" w:type="dxa"/>
          </w:tcPr>
          <w:p w14:paraId="3A48673D" w14:textId="0A149C01" w:rsidR="00D137D1" w:rsidRPr="00231901" w:rsidRDefault="008B27B9">
            <w:pPr>
              <w:pStyle w:val="BasicParagraph"/>
              <w:suppressAutoHyphens/>
              <w:spacing w:line="240" w:lineRule="auto"/>
              <w:ind w:right="20"/>
              <w:rPr>
                <w:rFonts w:asciiTheme="minorHAnsi" w:hAnsiTheme="minorHAnsi" w:cstheme="minorHAnsi"/>
                <w:sz w:val="20"/>
                <w:szCs w:val="22"/>
                <w:lang w:val="en-GB"/>
              </w:rPr>
            </w:pPr>
            <w:r>
              <w:rPr>
                <w:rFonts w:asciiTheme="minorHAnsi" w:hAnsiTheme="minorHAnsi" w:cstheme="minorHAnsi"/>
                <w:sz w:val="20"/>
                <w:szCs w:val="22"/>
                <w:lang w:val="en-GB"/>
              </w:rPr>
              <w:t>20</w:t>
            </w:r>
            <w:r w:rsidR="00BB6F42" w:rsidRPr="008E6EB8">
              <w:rPr>
                <w:rFonts w:asciiTheme="minorHAnsi" w:hAnsiTheme="minorHAnsi" w:cstheme="minorHAnsi"/>
                <w:sz w:val="20"/>
                <w:szCs w:val="22"/>
                <w:vertAlign w:val="superscript"/>
                <w:lang w:val="en-GB"/>
              </w:rPr>
              <w:t>th</w:t>
            </w:r>
            <w:r>
              <w:rPr>
                <w:rFonts w:asciiTheme="minorHAnsi" w:hAnsiTheme="minorHAnsi" w:cstheme="minorHAnsi"/>
                <w:sz w:val="20"/>
                <w:szCs w:val="22"/>
                <w:lang w:val="en-GB"/>
              </w:rPr>
              <w:t xml:space="preserve"> Oc</w:t>
            </w:r>
            <w:r w:rsidR="008E6EB8">
              <w:rPr>
                <w:rFonts w:asciiTheme="minorHAnsi" w:hAnsiTheme="minorHAnsi" w:cstheme="minorHAnsi"/>
                <w:sz w:val="20"/>
                <w:szCs w:val="22"/>
                <w:lang w:val="en-GB"/>
              </w:rPr>
              <w:t>t</w:t>
            </w:r>
            <w:r w:rsidR="00762947">
              <w:rPr>
                <w:rFonts w:asciiTheme="minorHAnsi" w:hAnsiTheme="minorHAnsi" w:cstheme="minorHAnsi"/>
                <w:sz w:val="20"/>
                <w:szCs w:val="22"/>
                <w:lang w:val="en-GB"/>
              </w:rPr>
              <w:t>, 2014</w:t>
            </w:r>
          </w:p>
        </w:tc>
      </w:tr>
      <w:tr w:rsidR="00D137D1" w:rsidRPr="00871577" w14:paraId="071D711F" w14:textId="77777777" w:rsidTr="00D137D1">
        <w:tc>
          <w:tcPr>
            <w:tcW w:w="1413" w:type="dxa"/>
          </w:tcPr>
          <w:p w14:paraId="461AB13D" w14:textId="77777777" w:rsidR="00D137D1" w:rsidRPr="00231901" w:rsidRDefault="00D137D1" w:rsidP="00D137D1">
            <w:pPr>
              <w:pStyle w:val="BasicParagraph"/>
              <w:suppressAutoHyphens/>
              <w:spacing w:line="240" w:lineRule="auto"/>
              <w:ind w:right="20"/>
              <w:jc w:val="right"/>
              <w:rPr>
                <w:rFonts w:asciiTheme="minorHAnsi" w:hAnsiTheme="minorHAnsi" w:cstheme="minorHAnsi"/>
                <w:sz w:val="20"/>
                <w:szCs w:val="22"/>
                <w:lang w:val="en-GB"/>
              </w:rPr>
            </w:pPr>
            <w:r w:rsidRPr="00231901">
              <w:rPr>
                <w:rFonts w:asciiTheme="minorHAnsi" w:hAnsiTheme="minorHAnsi" w:cstheme="minorHAnsi"/>
                <w:sz w:val="20"/>
                <w:szCs w:val="22"/>
                <w:lang w:val="en-GB"/>
              </w:rPr>
              <w:t>Version :</w:t>
            </w:r>
          </w:p>
        </w:tc>
        <w:tc>
          <w:tcPr>
            <w:tcW w:w="8317" w:type="dxa"/>
          </w:tcPr>
          <w:p w14:paraId="090E5D49" w14:textId="49A83217" w:rsidR="00D137D1" w:rsidRPr="00231901" w:rsidRDefault="00D137D1" w:rsidP="00D137D1">
            <w:pPr>
              <w:pStyle w:val="BasicParagraph"/>
              <w:suppressAutoHyphens/>
              <w:spacing w:line="240" w:lineRule="auto"/>
              <w:ind w:right="20"/>
              <w:rPr>
                <w:rFonts w:asciiTheme="minorHAnsi" w:hAnsiTheme="minorHAnsi" w:cstheme="minorHAnsi"/>
                <w:sz w:val="20"/>
                <w:szCs w:val="22"/>
                <w:lang w:val="en-GB"/>
              </w:rPr>
            </w:pPr>
            <w:r w:rsidRPr="00231901">
              <w:rPr>
                <w:rFonts w:asciiTheme="minorHAnsi" w:hAnsiTheme="minorHAnsi" w:cstheme="minorHAnsi"/>
                <w:sz w:val="20"/>
                <w:szCs w:val="22"/>
                <w:lang w:val="en-GB"/>
              </w:rPr>
              <w:t>(Draft)</w:t>
            </w:r>
          </w:p>
        </w:tc>
      </w:tr>
    </w:tbl>
    <w:p w14:paraId="0F895D33" w14:textId="77777777" w:rsidR="00D137D1" w:rsidRPr="00871577" w:rsidRDefault="00D137D1" w:rsidP="00D137D1">
      <w:pPr>
        <w:pStyle w:val="BasicParagraph"/>
        <w:suppressAutoHyphens/>
        <w:spacing w:line="240" w:lineRule="auto"/>
        <w:ind w:right="20"/>
        <w:rPr>
          <w:rFonts w:ascii="SegoePro-Light" w:hAnsi="SegoePro-Light" w:cs="SegoePro-Light"/>
          <w:sz w:val="22"/>
          <w:szCs w:val="22"/>
          <w:lang w:val="en-GB"/>
        </w:rPr>
      </w:pPr>
    </w:p>
    <w:p w14:paraId="23C92414" w14:textId="77777777" w:rsidR="00E551CC" w:rsidRPr="00871577" w:rsidRDefault="00E551CC" w:rsidP="00D137D1">
      <w:pPr>
        <w:pStyle w:val="BasicParagraph"/>
        <w:suppressAutoHyphens/>
        <w:spacing w:line="240" w:lineRule="auto"/>
        <w:ind w:right="20"/>
        <w:rPr>
          <w:rFonts w:ascii="SegoePro-Light" w:hAnsi="SegoePro-Light" w:cs="SegoePro-Light"/>
          <w:sz w:val="22"/>
          <w:szCs w:val="22"/>
          <w:lang w:val="en-GB"/>
        </w:rPr>
        <w:sectPr w:rsidR="00E551CC" w:rsidRPr="00871577" w:rsidSect="00D137D1">
          <w:headerReference w:type="default" r:id="rId13"/>
          <w:type w:val="continuous"/>
          <w:pgSz w:w="11900" w:h="16840" w:code="9"/>
          <w:pgMar w:top="720" w:right="720" w:bottom="720" w:left="720" w:header="720" w:footer="720" w:gutter="0"/>
          <w:cols w:space="720"/>
          <w:docGrid w:linePitch="360"/>
        </w:sectPr>
      </w:pPr>
    </w:p>
    <w:p w14:paraId="0641A913" w14:textId="4AE1CEC4" w:rsidR="007D6A31" w:rsidRPr="00C6201E" w:rsidRDefault="007D6A31" w:rsidP="007D6A31">
      <w:pPr>
        <w:pStyle w:val="Heading1"/>
        <w:numPr>
          <w:ilvl w:val="0"/>
          <w:numId w:val="0"/>
        </w:numPr>
        <w:spacing w:line="360" w:lineRule="auto"/>
        <w:ind w:left="357" w:hanging="357"/>
        <w:rPr>
          <w:b/>
        </w:rPr>
      </w:pPr>
      <w:bookmarkStart w:id="0" w:name="_Toc401579012"/>
      <w:r w:rsidRPr="00C6201E">
        <w:rPr>
          <w:b/>
        </w:rPr>
        <w:lastRenderedPageBreak/>
        <w:t>Document Version Control</w:t>
      </w:r>
      <w:bookmarkEnd w:id="0"/>
    </w:p>
    <w:tbl>
      <w:tblPr>
        <w:tblStyle w:val="ListTable3-Accent1"/>
        <w:tblW w:w="5000" w:type="pct"/>
        <w:tblLook w:val="0020" w:firstRow="1" w:lastRow="0" w:firstColumn="0" w:lastColumn="0" w:noHBand="0" w:noVBand="0"/>
      </w:tblPr>
      <w:tblGrid>
        <w:gridCol w:w="1871"/>
        <w:gridCol w:w="2117"/>
        <w:gridCol w:w="1367"/>
        <w:gridCol w:w="5095"/>
      </w:tblGrid>
      <w:tr w:rsidR="007D6A31" w:rsidRPr="00024F95" w14:paraId="563E4718" w14:textId="77777777" w:rsidTr="007D6A3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5" w:type="pct"/>
          </w:tcPr>
          <w:p w14:paraId="595397DB" w14:textId="77777777" w:rsidR="007D6A31" w:rsidRPr="007D6A31" w:rsidRDefault="007D6A31" w:rsidP="007D6A31">
            <w:r w:rsidRPr="007D6A31">
              <w:t>Date</w:t>
            </w:r>
          </w:p>
        </w:tc>
        <w:tc>
          <w:tcPr>
            <w:tcW w:w="1013" w:type="pct"/>
          </w:tcPr>
          <w:p w14:paraId="76F5A258" w14:textId="77777777" w:rsidR="007D6A31" w:rsidRPr="007D6A31" w:rsidRDefault="007D6A31" w:rsidP="007D6A31">
            <w:pPr>
              <w:cnfStyle w:val="100000000000" w:firstRow="1" w:lastRow="0" w:firstColumn="0" w:lastColumn="0" w:oddVBand="0" w:evenVBand="0" w:oddHBand="0" w:evenHBand="0" w:firstRowFirstColumn="0" w:firstRowLastColumn="0" w:lastRowFirstColumn="0" w:lastRowLastColumn="0"/>
            </w:pPr>
            <w:r w:rsidRPr="007D6A31">
              <w:t>Author</w:t>
            </w:r>
          </w:p>
        </w:tc>
        <w:tc>
          <w:tcPr>
            <w:cnfStyle w:val="000010000000" w:firstRow="0" w:lastRow="0" w:firstColumn="0" w:lastColumn="0" w:oddVBand="1" w:evenVBand="0" w:oddHBand="0" w:evenHBand="0" w:firstRowFirstColumn="0" w:firstRowLastColumn="0" w:lastRowFirstColumn="0" w:lastRowLastColumn="0"/>
            <w:tcW w:w="654" w:type="pct"/>
          </w:tcPr>
          <w:p w14:paraId="4861F87D" w14:textId="77777777" w:rsidR="007D6A31" w:rsidRPr="007D6A31" w:rsidRDefault="007D6A31" w:rsidP="007D6A31">
            <w:r w:rsidRPr="007D6A31">
              <w:t>Version</w:t>
            </w:r>
          </w:p>
        </w:tc>
        <w:tc>
          <w:tcPr>
            <w:tcW w:w="2438" w:type="pct"/>
          </w:tcPr>
          <w:p w14:paraId="7186AA40" w14:textId="77777777" w:rsidR="007D6A31" w:rsidRPr="007D6A31" w:rsidRDefault="007D6A31" w:rsidP="007D6A31">
            <w:pPr>
              <w:cnfStyle w:val="100000000000" w:firstRow="1" w:lastRow="0" w:firstColumn="0" w:lastColumn="0" w:oddVBand="0" w:evenVBand="0" w:oddHBand="0" w:evenHBand="0" w:firstRowFirstColumn="0" w:firstRowLastColumn="0" w:lastRowFirstColumn="0" w:lastRowLastColumn="0"/>
            </w:pPr>
            <w:r w:rsidRPr="007D6A31">
              <w:t>Change Reference</w:t>
            </w:r>
          </w:p>
        </w:tc>
      </w:tr>
      <w:tr w:rsidR="007D6A31" w:rsidRPr="00024F95" w14:paraId="03019C0F" w14:textId="77777777" w:rsidTr="007D6A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5" w:type="pct"/>
          </w:tcPr>
          <w:p w14:paraId="2E3A48A6" w14:textId="7F63BD6E" w:rsidR="007D6A31" w:rsidRPr="007D6A31" w:rsidRDefault="008B27B9" w:rsidP="007D6A31">
            <w:r>
              <w:t>20/10/2014</w:t>
            </w:r>
          </w:p>
        </w:tc>
        <w:tc>
          <w:tcPr>
            <w:tcW w:w="1013" w:type="pct"/>
          </w:tcPr>
          <w:p w14:paraId="0D01D57C" w14:textId="00966799" w:rsidR="007D6A31" w:rsidRPr="007D6A31" w:rsidRDefault="008B27B9" w:rsidP="007D6A31">
            <w:pPr>
              <w:cnfStyle w:val="000000100000" w:firstRow="0" w:lastRow="0" w:firstColumn="0" w:lastColumn="0" w:oddVBand="0" w:evenVBand="0" w:oddHBand="1" w:evenHBand="0" w:firstRowFirstColumn="0" w:firstRowLastColumn="0" w:lastRowFirstColumn="0" w:lastRowLastColumn="0"/>
            </w:pPr>
            <w:r>
              <w:t>Purnesh Dixit</w:t>
            </w:r>
          </w:p>
        </w:tc>
        <w:tc>
          <w:tcPr>
            <w:cnfStyle w:val="000010000000" w:firstRow="0" w:lastRow="0" w:firstColumn="0" w:lastColumn="0" w:oddVBand="1" w:evenVBand="0" w:oddHBand="0" w:evenHBand="0" w:firstRowFirstColumn="0" w:firstRowLastColumn="0" w:lastRowFirstColumn="0" w:lastRowLastColumn="0"/>
            <w:tcW w:w="654" w:type="pct"/>
          </w:tcPr>
          <w:p w14:paraId="1A67ACF9" w14:textId="2511017F" w:rsidR="007D6A31" w:rsidRPr="007D6A31" w:rsidRDefault="007D6A31" w:rsidP="007D6A31"/>
        </w:tc>
        <w:tc>
          <w:tcPr>
            <w:tcW w:w="2438" w:type="pct"/>
          </w:tcPr>
          <w:p w14:paraId="16638568" w14:textId="0BF144BC" w:rsidR="007D6A31" w:rsidRPr="007D6A31" w:rsidRDefault="00706675" w:rsidP="007D6A31">
            <w:pPr>
              <w:cnfStyle w:val="000000100000" w:firstRow="0" w:lastRow="0" w:firstColumn="0" w:lastColumn="0" w:oddVBand="0" w:evenVBand="0" w:oddHBand="1" w:evenHBand="0" w:firstRowFirstColumn="0" w:firstRowLastColumn="0" w:lastRowFirstColumn="0" w:lastRowLastColumn="0"/>
            </w:pPr>
            <w:r>
              <w:t>Initial Draft</w:t>
            </w:r>
          </w:p>
        </w:tc>
      </w:tr>
      <w:tr w:rsidR="007D6A31" w:rsidRPr="00024F95" w14:paraId="76037E4B" w14:textId="77777777" w:rsidTr="007D6A31">
        <w:trPr>
          <w:trHeight w:val="237"/>
        </w:trPr>
        <w:tc>
          <w:tcPr>
            <w:cnfStyle w:val="000010000000" w:firstRow="0" w:lastRow="0" w:firstColumn="0" w:lastColumn="0" w:oddVBand="1" w:evenVBand="0" w:oddHBand="0" w:evenHBand="0" w:firstRowFirstColumn="0" w:firstRowLastColumn="0" w:lastRowFirstColumn="0" w:lastRowLastColumn="0"/>
            <w:tcW w:w="895" w:type="pct"/>
          </w:tcPr>
          <w:p w14:paraId="6FCCA48B" w14:textId="77777777" w:rsidR="007D6A31" w:rsidRPr="007D6A31" w:rsidRDefault="007D6A31" w:rsidP="007D6A31"/>
        </w:tc>
        <w:tc>
          <w:tcPr>
            <w:tcW w:w="1013" w:type="pct"/>
          </w:tcPr>
          <w:p w14:paraId="18D15213" w14:textId="77777777" w:rsidR="007D6A31" w:rsidRPr="007D6A31" w:rsidRDefault="007D6A31" w:rsidP="007D6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54" w:type="pct"/>
          </w:tcPr>
          <w:p w14:paraId="31466AC3" w14:textId="77777777" w:rsidR="007D6A31" w:rsidRPr="007D6A31" w:rsidRDefault="007D6A31" w:rsidP="007D6A31"/>
        </w:tc>
        <w:tc>
          <w:tcPr>
            <w:tcW w:w="2438" w:type="pct"/>
          </w:tcPr>
          <w:p w14:paraId="757A75BB" w14:textId="77777777" w:rsidR="007D6A31" w:rsidRPr="007D6A31" w:rsidRDefault="007D6A31" w:rsidP="007D6A31">
            <w:pPr>
              <w:cnfStyle w:val="000000000000" w:firstRow="0" w:lastRow="0" w:firstColumn="0" w:lastColumn="0" w:oddVBand="0" w:evenVBand="0" w:oddHBand="0" w:evenHBand="0" w:firstRowFirstColumn="0" w:firstRowLastColumn="0" w:lastRowFirstColumn="0" w:lastRowLastColumn="0"/>
            </w:pPr>
          </w:p>
        </w:tc>
      </w:tr>
      <w:tr w:rsidR="007D6A31" w:rsidRPr="00024F95" w14:paraId="0BB87EEA" w14:textId="77777777" w:rsidTr="007D6A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5" w:type="pct"/>
          </w:tcPr>
          <w:p w14:paraId="7F10EAB8" w14:textId="77777777" w:rsidR="007D6A31" w:rsidRPr="007D6A31" w:rsidRDefault="007D6A31" w:rsidP="007D6A31"/>
        </w:tc>
        <w:tc>
          <w:tcPr>
            <w:tcW w:w="1013" w:type="pct"/>
          </w:tcPr>
          <w:p w14:paraId="47098F34" w14:textId="77777777" w:rsidR="007D6A31" w:rsidRPr="007D6A31" w:rsidRDefault="007D6A31" w:rsidP="007D6A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54" w:type="pct"/>
          </w:tcPr>
          <w:p w14:paraId="54C78931" w14:textId="77777777" w:rsidR="007D6A31" w:rsidRPr="007D6A31" w:rsidRDefault="007D6A31" w:rsidP="007D6A31"/>
        </w:tc>
        <w:tc>
          <w:tcPr>
            <w:tcW w:w="2438" w:type="pct"/>
          </w:tcPr>
          <w:p w14:paraId="05E70BB3" w14:textId="77777777" w:rsidR="007D6A31" w:rsidRPr="007D6A31" w:rsidRDefault="007D6A31" w:rsidP="007D6A31">
            <w:pPr>
              <w:cnfStyle w:val="000000100000" w:firstRow="0" w:lastRow="0" w:firstColumn="0" w:lastColumn="0" w:oddVBand="0" w:evenVBand="0" w:oddHBand="1" w:evenHBand="0" w:firstRowFirstColumn="0" w:firstRowLastColumn="0" w:lastRowFirstColumn="0" w:lastRowLastColumn="0"/>
            </w:pPr>
          </w:p>
        </w:tc>
      </w:tr>
      <w:tr w:rsidR="007D6A31" w:rsidRPr="00024F95" w14:paraId="54C149AA" w14:textId="77777777" w:rsidTr="007D6A31">
        <w:tc>
          <w:tcPr>
            <w:cnfStyle w:val="000010000000" w:firstRow="0" w:lastRow="0" w:firstColumn="0" w:lastColumn="0" w:oddVBand="1" w:evenVBand="0" w:oddHBand="0" w:evenHBand="0" w:firstRowFirstColumn="0" w:firstRowLastColumn="0" w:lastRowFirstColumn="0" w:lastRowLastColumn="0"/>
            <w:tcW w:w="895" w:type="pct"/>
          </w:tcPr>
          <w:p w14:paraId="3FE982EB" w14:textId="77777777" w:rsidR="007D6A31" w:rsidRPr="007D6A31" w:rsidRDefault="007D6A31" w:rsidP="007D6A31"/>
        </w:tc>
        <w:tc>
          <w:tcPr>
            <w:tcW w:w="1013" w:type="pct"/>
          </w:tcPr>
          <w:p w14:paraId="7C5035C7" w14:textId="77777777" w:rsidR="007D6A31" w:rsidRPr="007D6A31" w:rsidRDefault="007D6A31" w:rsidP="007D6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54" w:type="pct"/>
          </w:tcPr>
          <w:p w14:paraId="2C2C0D47" w14:textId="77777777" w:rsidR="007D6A31" w:rsidRPr="007D6A31" w:rsidRDefault="007D6A31" w:rsidP="007D6A31"/>
        </w:tc>
        <w:tc>
          <w:tcPr>
            <w:tcW w:w="2438" w:type="pct"/>
          </w:tcPr>
          <w:p w14:paraId="31062B8B" w14:textId="77777777" w:rsidR="007D6A31" w:rsidRPr="007D6A31" w:rsidRDefault="007D6A31" w:rsidP="007D6A31">
            <w:pPr>
              <w:cnfStyle w:val="000000000000" w:firstRow="0" w:lastRow="0" w:firstColumn="0" w:lastColumn="0" w:oddVBand="0" w:evenVBand="0" w:oddHBand="0" w:evenHBand="0" w:firstRowFirstColumn="0" w:firstRowLastColumn="0" w:lastRowFirstColumn="0" w:lastRowLastColumn="0"/>
            </w:pPr>
          </w:p>
        </w:tc>
      </w:tr>
      <w:tr w:rsidR="007D6A31" w:rsidRPr="00024F95" w14:paraId="53FCE735" w14:textId="77777777" w:rsidTr="007D6A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5" w:type="pct"/>
          </w:tcPr>
          <w:p w14:paraId="1633D441" w14:textId="77777777" w:rsidR="007D6A31" w:rsidRPr="007D6A31" w:rsidRDefault="007D6A31" w:rsidP="007D6A31"/>
        </w:tc>
        <w:tc>
          <w:tcPr>
            <w:tcW w:w="1013" w:type="pct"/>
          </w:tcPr>
          <w:p w14:paraId="5D627EC1" w14:textId="77777777" w:rsidR="007D6A31" w:rsidRPr="007D6A31" w:rsidRDefault="007D6A31" w:rsidP="007D6A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54" w:type="pct"/>
          </w:tcPr>
          <w:p w14:paraId="26A59459" w14:textId="77777777" w:rsidR="007D6A31" w:rsidRPr="007D6A31" w:rsidRDefault="007D6A31" w:rsidP="007D6A31"/>
        </w:tc>
        <w:tc>
          <w:tcPr>
            <w:tcW w:w="2438" w:type="pct"/>
          </w:tcPr>
          <w:p w14:paraId="3938D2D4" w14:textId="77777777" w:rsidR="007D6A31" w:rsidRPr="007D6A31" w:rsidRDefault="007D6A31" w:rsidP="007D6A31">
            <w:pPr>
              <w:cnfStyle w:val="000000100000" w:firstRow="0" w:lastRow="0" w:firstColumn="0" w:lastColumn="0" w:oddVBand="0" w:evenVBand="0" w:oddHBand="1" w:evenHBand="0" w:firstRowFirstColumn="0" w:firstRowLastColumn="0" w:lastRowFirstColumn="0" w:lastRowLastColumn="0"/>
            </w:pPr>
          </w:p>
        </w:tc>
      </w:tr>
      <w:tr w:rsidR="007D6A31" w:rsidRPr="00024F95" w14:paraId="00909BE3" w14:textId="77777777" w:rsidTr="007D6A31">
        <w:tc>
          <w:tcPr>
            <w:cnfStyle w:val="000010000000" w:firstRow="0" w:lastRow="0" w:firstColumn="0" w:lastColumn="0" w:oddVBand="1" w:evenVBand="0" w:oddHBand="0" w:evenHBand="0" w:firstRowFirstColumn="0" w:firstRowLastColumn="0" w:lastRowFirstColumn="0" w:lastRowLastColumn="0"/>
            <w:tcW w:w="895" w:type="pct"/>
          </w:tcPr>
          <w:p w14:paraId="283EAE14" w14:textId="77777777" w:rsidR="007D6A31" w:rsidRPr="007D6A31" w:rsidRDefault="007D6A31" w:rsidP="007D6A31"/>
        </w:tc>
        <w:tc>
          <w:tcPr>
            <w:tcW w:w="1013" w:type="pct"/>
          </w:tcPr>
          <w:p w14:paraId="07A8F63B" w14:textId="77777777" w:rsidR="007D6A31" w:rsidRPr="007D6A31" w:rsidRDefault="007D6A31" w:rsidP="007D6A3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54" w:type="pct"/>
          </w:tcPr>
          <w:p w14:paraId="77FAFB6A" w14:textId="77777777" w:rsidR="007D6A31" w:rsidRPr="007D6A31" w:rsidRDefault="007D6A31" w:rsidP="007D6A31"/>
        </w:tc>
        <w:tc>
          <w:tcPr>
            <w:tcW w:w="2438" w:type="pct"/>
          </w:tcPr>
          <w:p w14:paraId="728C045F" w14:textId="77777777" w:rsidR="007D6A31" w:rsidRPr="007D6A31" w:rsidRDefault="007D6A31" w:rsidP="007D6A31">
            <w:pPr>
              <w:cnfStyle w:val="000000000000" w:firstRow="0" w:lastRow="0" w:firstColumn="0" w:lastColumn="0" w:oddVBand="0" w:evenVBand="0" w:oddHBand="0" w:evenHBand="0" w:firstRowFirstColumn="0" w:firstRowLastColumn="0" w:lastRowFirstColumn="0" w:lastRowLastColumn="0"/>
            </w:pPr>
          </w:p>
        </w:tc>
      </w:tr>
      <w:tr w:rsidR="007D6A31" w:rsidRPr="00024F95" w14:paraId="08216B27" w14:textId="77777777" w:rsidTr="007D6A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95" w:type="pct"/>
          </w:tcPr>
          <w:p w14:paraId="46B9122E" w14:textId="77777777" w:rsidR="007D6A31" w:rsidRPr="007D6A31" w:rsidRDefault="007D6A31" w:rsidP="007D6A31"/>
        </w:tc>
        <w:tc>
          <w:tcPr>
            <w:tcW w:w="1013" w:type="pct"/>
          </w:tcPr>
          <w:p w14:paraId="44FB49D3" w14:textId="77777777" w:rsidR="007D6A31" w:rsidRPr="007D6A31" w:rsidRDefault="007D6A31" w:rsidP="007D6A3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654" w:type="pct"/>
          </w:tcPr>
          <w:p w14:paraId="774C0428" w14:textId="77777777" w:rsidR="007D6A31" w:rsidRPr="007D6A31" w:rsidRDefault="007D6A31" w:rsidP="007D6A31"/>
        </w:tc>
        <w:tc>
          <w:tcPr>
            <w:tcW w:w="2438" w:type="pct"/>
          </w:tcPr>
          <w:p w14:paraId="3A4870F0" w14:textId="77777777" w:rsidR="007D6A31" w:rsidRPr="007D6A31" w:rsidRDefault="007D6A31" w:rsidP="007D6A31">
            <w:pPr>
              <w:cnfStyle w:val="000000100000" w:firstRow="0" w:lastRow="0" w:firstColumn="0" w:lastColumn="0" w:oddVBand="0" w:evenVBand="0" w:oddHBand="1" w:evenHBand="0" w:firstRowFirstColumn="0" w:firstRowLastColumn="0" w:lastRowFirstColumn="0" w:lastRowLastColumn="0"/>
            </w:pPr>
          </w:p>
        </w:tc>
      </w:tr>
    </w:tbl>
    <w:p w14:paraId="7CC1A32F" w14:textId="77777777" w:rsidR="007D6A31" w:rsidRDefault="007D6A31">
      <w:pPr>
        <w:spacing w:line="276" w:lineRule="auto"/>
        <w:jc w:val="left"/>
        <w:rPr>
          <w:rFonts w:ascii="SegoePro-Light" w:hAnsi="SegoePro-Light" w:cs="SegoePro-Light"/>
          <w:sz w:val="22"/>
        </w:rPr>
      </w:pPr>
    </w:p>
    <w:p w14:paraId="38A0F89F" w14:textId="3A0F86ED" w:rsidR="007D6A31" w:rsidRPr="00C6201E" w:rsidRDefault="007D6A31" w:rsidP="007D6A31">
      <w:pPr>
        <w:pStyle w:val="Heading1"/>
        <w:numPr>
          <w:ilvl w:val="0"/>
          <w:numId w:val="0"/>
        </w:numPr>
        <w:spacing w:line="360" w:lineRule="auto"/>
        <w:ind w:left="357" w:hanging="357"/>
        <w:rPr>
          <w:b/>
        </w:rPr>
      </w:pPr>
      <w:bookmarkStart w:id="1" w:name="_Toc401579013"/>
      <w:r w:rsidRPr="00C6201E">
        <w:rPr>
          <w:b/>
        </w:rPr>
        <w:t>Document Approvals</w:t>
      </w:r>
      <w:bookmarkEnd w:id="1"/>
    </w:p>
    <w:tbl>
      <w:tblPr>
        <w:tblStyle w:val="ListTable3-Accent1"/>
        <w:tblW w:w="5000" w:type="pct"/>
        <w:tblLook w:val="0020" w:firstRow="1" w:lastRow="0" w:firstColumn="0" w:lastColumn="0" w:noHBand="0" w:noVBand="0"/>
      </w:tblPr>
      <w:tblGrid>
        <w:gridCol w:w="2503"/>
        <w:gridCol w:w="2780"/>
        <w:gridCol w:w="3244"/>
        <w:gridCol w:w="1923"/>
      </w:tblGrid>
      <w:tr w:rsidR="007D6A31" w:rsidRPr="00024F95" w14:paraId="4B3A8F35" w14:textId="77777777" w:rsidTr="007D6A31">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98" w:type="pct"/>
          </w:tcPr>
          <w:p w14:paraId="753CD5A9" w14:textId="77777777" w:rsidR="007D6A31" w:rsidRPr="00024F95" w:rsidRDefault="007D6A31" w:rsidP="0069167D">
            <w:pPr>
              <w:rPr>
                <w:rFonts w:cs="Arial"/>
              </w:rPr>
            </w:pPr>
            <w:r w:rsidRPr="00024F95">
              <w:rPr>
                <w:rFonts w:cs="Arial"/>
              </w:rPr>
              <w:t>Name</w:t>
            </w:r>
          </w:p>
        </w:tc>
        <w:tc>
          <w:tcPr>
            <w:tcW w:w="1330" w:type="pct"/>
          </w:tcPr>
          <w:p w14:paraId="39DDB2A6" w14:textId="77777777" w:rsidR="007D6A31" w:rsidRPr="00024F95" w:rsidRDefault="007D6A31" w:rsidP="0069167D">
            <w:pPr>
              <w:cnfStyle w:val="100000000000" w:firstRow="1" w:lastRow="0" w:firstColumn="0" w:lastColumn="0" w:oddVBand="0" w:evenVBand="0" w:oddHBand="0" w:evenHBand="0" w:firstRowFirstColumn="0" w:firstRowLastColumn="0" w:lastRowFirstColumn="0" w:lastRowLastColumn="0"/>
              <w:rPr>
                <w:rFonts w:cs="Arial"/>
              </w:rPr>
            </w:pPr>
            <w:r w:rsidRPr="00024F95">
              <w:rPr>
                <w:rFonts w:cs="Arial"/>
              </w:rPr>
              <w:t>Version Approved</w:t>
            </w:r>
          </w:p>
        </w:tc>
        <w:tc>
          <w:tcPr>
            <w:cnfStyle w:val="000010000000" w:firstRow="0" w:lastRow="0" w:firstColumn="0" w:lastColumn="0" w:oddVBand="1" w:evenVBand="0" w:oddHBand="0" w:evenHBand="0" w:firstRowFirstColumn="0" w:firstRowLastColumn="0" w:lastRowFirstColumn="0" w:lastRowLastColumn="0"/>
            <w:tcW w:w="1552" w:type="pct"/>
          </w:tcPr>
          <w:p w14:paraId="091B66B2" w14:textId="77777777" w:rsidR="007D6A31" w:rsidRPr="00024F95" w:rsidRDefault="007D6A31" w:rsidP="0069167D">
            <w:pPr>
              <w:rPr>
                <w:rFonts w:cs="Arial"/>
              </w:rPr>
            </w:pPr>
            <w:r w:rsidRPr="00024F95">
              <w:rPr>
                <w:rFonts w:cs="Arial"/>
              </w:rPr>
              <w:t>Position</w:t>
            </w:r>
          </w:p>
        </w:tc>
        <w:tc>
          <w:tcPr>
            <w:tcW w:w="920" w:type="pct"/>
          </w:tcPr>
          <w:p w14:paraId="7B3F6CB6" w14:textId="77777777" w:rsidR="007D6A31" w:rsidRPr="00024F95" w:rsidRDefault="007D6A31" w:rsidP="0069167D">
            <w:pPr>
              <w:cnfStyle w:val="100000000000" w:firstRow="1" w:lastRow="0" w:firstColumn="0" w:lastColumn="0" w:oddVBand="0" w:evenVBand="0" w:oddHBand="0" w:evenHBand="0" w:firstRowFirstColumn="0" w:firstRowLastColumn="0" w:lastRowFirstColumn="0" w:lastRowLastColumn="0"/>
              <w:rPr>
                <w:rFonts w:cs="Arial"/>
              </w:rPr>
            </w:pPr>
            <w:r w:rsidRPr="00024F95">
              <w:rPr>
                <w:rFonts w:cs="Arial"/>
              </w:rPr>
              <w:t>Date</w:t>
            </w:r>
          </w:p>
        </w:tc>
      </w:tr>
      <w:tr w:rsidR="007D6A31" w:rsidRPr="00024F95" w14:paraId="0B4C9E33" w14:textId="77777777" w:rsidTr="007D6A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98" w:type="pct"/>
          </w:tcPr>
          <w:p w14:paraId="2094BF4B" w14:textId="2E57562D" w:rsidR="007D6A31" w:rsidRPr="00024F95" w:rsidRDefault="007D6A31" w:rsidP="0069167D">
            <w:pPr>
              <w:rPr>
                <w:rFonts w:cs="Arial"/>
              </w:rPr>
            </w:pPr>
          </w:p>
        </w:tc>
        <w:tc>
          <w:tcPr>
            <w:tcW w:w="1330" w:type="pct"/>
          </w:tcPr>
          <w:p w14:paraId="057B6E53" w14:textId="034FFADB" w:rsidR="007D6A31" w:rsidRPr="00024F95" w:rsidRDefault="007D6A31" w:rsidP="0069167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552" w:type="pct"/>
          </w:tcPr>
          <w:p w14:paraId="6B4423F7" w14:textId="1CDA71E4" w:rsidR="007D6A31" w:rsidRPr="00024F95" w:rsidRDefault="007D6A31" w:rsidP="0069167D">
            <w:pPr>
              <w:rPr>
                <w:rFonts w:cs="Arial"/>
              </w:rPr>
            </w:pPr>
          </w:p>
        </w:tc>
        <w:tc>
          <w:tcPr>
            <w:tcW w:w="920" w:type="pct"/>
          </w:tcPr>
          <w:p w14:paraId="3024B550" w14:textId="204547A6" w:rsidR="007D6A31" w:rsidRPr="00024F95" w:rsidRDefault="007D6A31" w:rsidP="0069167D">
            <w:pPr>
              <w:cnfStyle w:val="000000100000" w:firstRow="0" w:lastRow="0" w:firstColumn="0" w:lastColumn="0" w:oddVBand="0" w:evenVBand="0" w:oddHBand="1" w:evenHBand="0" w:firstRowFirstColumn="0" w:firstRowLastColumn="0" w:lastRowFirstColumn="0" w:lastRowLastColumn="0"/>
              <w:rPr>
                <w:rFonts w:cs="Arial"/>
              </w:rPr>
            </w:pPr>
          </w:p>
        </w:tc>
      </w:tr>
      <w:tr w:rsidR="007D6A31" w:rsidRPr="00024F95" w14:paraId="3A622E01" w14:textId="77777777" w:rsidTr="007D6A31">
        <w:tc>
          <w:tcPr>
            <w:cnfStyle w:val="000010000000" w:firstRow="0" w:lastRow="0" w:firstColumn="0" w:lastColumn="0" w:oddVBand="1" w:evenVBand="0" w:oddHBand="0" w:evenHBand="0" w:firstRowFirstColumn="0" w:firstRowLastColumn="0" w:lastRowFirstColumn="0" w:lastRowLastColumn="0"/>
            <w:tcW w:w="1198" w:type="pct"/>
          </w:tcPr>
          <w:p w14:paraId="155DBFBB" w14:textId="77777777" w:rsidR="007D6A31" w:rsidRPr="00024F95" w:rsidRDefault="007D6A31" w:rsidP="0069167D">
            <w:pPr>
              <w:rPr>
                <w:rFonts w:cs="Arial"/>
              </w:rPr>
            </w:pPr>
          </w:p>
        </w:tc>
        <w:tc>
          <w:tcPr>
            <w:tcW w:w="1330" w:type="pct"/>
          </w:tcPr>
          <w:p w14:paraId="48911B0F" w14:textId="77777777" w:rsidR="007D6A31" w:rsidRPr="00024F95" w:rsidRDefault="007D6A31" w:rsidP="0069167D">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552" w:type="pct"/>
          </w:tcPr>
          <w:p w14:paraId="01C7FC26" w14:textId="77777777" w:rsidR="007D6A31" w:rsidRPr="00024F95" w:rsidRDefault="007D6A31" w:rsidP="0069167D">
            <w:pPr>
              <w:rPr>
                <w:rFonts w:cs="Arial"/>
              </w:rPr>
            </w:pPr>
          </w:p>
        </w:tc>
        <w:tc>
          <w:tcPr>
            <w:tcW w:w="920" w:type="pct"/>
          </w:tcPr>
          <w:p w14:paraId="7020EE48" w14:textId="77777777" w:rsidR="007D6A31" w:rsidRPr="00024F95" w:rsidRDefault="007D6A31" w:rsidP="0069167D">
            <w:pPr>
              <w:cnfStyle w:val="000000000000" w:firstRow="0" w:lastRow="0" w:firstColumn="0" w:lastColumn="0" w:oddVBand="0" w:evenVBand="0" w:oddHBand="0" w:evenHBand="0" w:firstRowFirstColumn="0" w:firstRowLastColumn="0" w:lastRowFirstColumn="0" w:lastRowLastColumn="0"/>
              <w:rPr>
                <w:rFonts w:cs="Arial"/>
              </w:rPr>
            </w:pPr>
          </w:p>
        </w:tc>
      </w:tr>
      <w:tr w:rsidR="007D6A31" w:rsidRPr="00024F95" w14:paraId="5BC23B40" w14:textId="77777777" w:rsidTr="007D6A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98" w:type="pct"/>
          </w:tcPr>
          <w:p w14:paraId="638BB1DB" w14:textId="77777777" w:rsidR="007D6A31" w:rsidRPr="00024F95" w:rsidRDefault="007D6A31" w:rsidP="0069167D">
            <w:pPr>
              <w:rPr>
                <w:rFonts w:cs="Arial"/>
              </w:rPr>
            </w:pPr>
          </w:p>
        </w:tc>
        <w:tc>
          <w:tcPr>
            <w:tcW w:w="1330" w:type="pct"/>
          </w:tcPr>
          <w:p w14:paraId="01330211" w14:textId="77777777" w:rsidR="007D6A31" w:rsidRPr="00024F95" w:rsidRDefault="007D6A31" w:rsidP="0069167D">
            <w:pPr>
              <w:cnfStyle w:val="000000100000" w:firstRow="0" w:lastRow="0" w:firstColumn="0" w:lastColumn="0" w:oddVBand="0" w:evenVBand="0" w:oddHBand="1"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552" w:type="pct"/>
          </w:tcPr>
          <w:p w14:paraId="1CE3020C" w14:textId="77777777" w:rsidR="007D6A31" w:rsidRPr="00024F95" w:rsidRDefault="007D6A31" w:rsidP="0069167D">
            <w:pPr>
              <w:rPr>
                <w:rFonts w:cs="Arial"/>
              </w:rPr>
            </w:pPr>
          </w:p>
        </w:tc>
        <w:tc>
          <w:tcPr>
            <w:tcW w:w="920" w:type="pct"/>
          </w:tcPr>
          <w:p w14:paraId="4BD23EDB" w14:textId="77777777" w:rsidR="007D6A31" w:rsidRPr="00024F95" w:rsidRDefault="007D6A31" w:rsidP="0069167D">
            <w:pPr>
              <w:cnfStyle w:val="000000100000" w:firstRow="0" w:lastRow="0" w:firstColumn="0" w:lastColumn="0" w:oddVBand="0" w:evenVBand="0" w:oddHBand="1" w:evenHBand="0" w:firstRowFirstColumn="0" w:firstRowLastColumn="0" w:lastRowFirstColumn="0" w:lastRowLastColumn="0"/>
              <w:rPr>
                <w:rFonts w:cs="Arial"/>
              </w:rPr>
            </w:pPr>
          </w:p>
        </w:tc>
      </w:tr>
      <w:tr w:rsidR="007D6A31" w:rsidRPr="00024F95" w14:paraId="19966265" w14:textId="77777777" w:rsidTr="007D6A31">
        <w:tc>
          <w:tcPr>
            <w:cnfStyle w:val="000010000000" w:firstRow="0" w:lastRow="0" w:firstColumn="0" w:lastColumn="0" w:oddVBand="1" w:evenVBand="0" w:oddHBand="0" w:evenHBand="0" w:firstRowFirstColumn="0" w:firstRowLastColumn="0" w:lastRowFirstColumn="0" w:lastRowLastColumn="0"/>
            <w:tcW w:w="1198" w:type="pct"/>
          </w:tcPr>
          <w:p w14:paraId="4567E6C2" w14:textId="77777777" w:rsidR="007D6A31" w:rsidRPr="00024F95" w:rsidRDefault="007D6A31" w:rsidP="0069167D">
            <w:pPr>
              <w:rPr>
                <w:rFonts w:cs="Arial"/>
              </w:rPr>
            </w:pPr>
          </w:p>
        </w:tc>
        <w:tc>
          <w:tcPr>
            <w:tcW w:w="1330" w:type="pct"/>
          </w:tcPr>
          <w:p w14:paraId="3E0C7885" w14:textId="77777777" w:rsidR="007D6A31" w:rsidRPr="00024F95" w:rsidRDefault="007D6A31" w:rsidP="0069167D">
            <w:pPr>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552" w:type="pct"/>
          </w:tcPr>
          <w:p w14:paraId="7F784A33" w14:textId="77777777" w:rsidR="007D6A31" w:rsidRPr="00024F95" w:rsidRDefault="007D6A31" w:rsidP="0069167D">
            <w:pPr>
              <w:rPr>
                <w:rFonts w:cs="Arial"/>
              </w:rPr>
            </w:pPr>
          </w:p>
        </w:tc>
        <w:tc>
          <w:tcPr>
            <w:tcW w:w="920" w:type="pct"/>
          </w:tcPr>
          <w:p w14:paraId="44C37618" w14:textId="77777777" w:rsidR="007D6A31" w:rsidRPr="00024F95" w:rsidRDefault="007D6A31" w:rsidP="0069167D">
            <w:pPr>
              <w:cnfStyle w:val="000000000000" w:firstRow="0" w:lastRow="0" w:firstColumn="0" w:lastColumn="0" w:oddVBand="0" w:evenVBand="0" w:oddHBand="0" w:evenHBand="0" w:firstRowFirstColumn="0" w:firstRowLastColumn="0" w:lastRowFirstColumn="0" w:lastRowLastColumn="0"/>
              <w:rPr>
                <w:rFonts w:cs="Arial"/>
              </w:rPr>
            </w:pPr>
          </w:p>
        </w:tc>
      </w:tr>
    </w:tbl>
    <w:p w14:paraId="155BBD88" w14:textId="77777777" w:rsidR="007D6A31" w:rsidRDefault="007D6A31">
      <w:pPr>
        <w:spacing w:line="276" w:lineRule="auto"/>
        <w:jc w:val="left"/>
        <w:rPr>
          <w:rFonts w:ascii="SegoePro-Light" w:hAnsi="SegoePro-Light" w:cs="SegoePro-Light"/>
          <w:sz w:val="22"/>
        </w:rPr>
      </w:pPr>
    </w:p>
    <w:p w14:paraId="469D14F7" w14:textId="59DE0E58" w:rsidR="007D6A31" w:rsidRPr="00C6201E" w:rsidRDefault="007D6A31" w:rsidP="007D6A31">
      <w:pPr>
        <w:pStyle w:val="Heading1"/>
        <w:numPr>
          <w:ilvl w:val="0"/>
          <w:numId w:val="0"/>
        </w:numPr>
        <w:spacing w:line="360" w:lineRule="auto"/>
        <w:ind w:left="357" w:hanging="357"/>
        <w:rPr>
          <w:b/>
        </w:rPr>
      </w:pPr>
      <w:bookmarkStart w:id="2" w:name="_Toc401579014"/>
      <w:r w:rsidRPr="00C6201E">
        <w:rPr>
          <w:b/>
        </w:rPr>
        <w:t>Document Properties</w:t>
      </w:r>
      <w:bookmarkEnd w:id="2"/>
    </w:p>
    <w:tbl>
      <w:tblPr>
        <w:tblStyle w:val="ListTable3-Accent1"/>
        <w:tblW w:w="5000" w:type="pct"/>
        <w:tblLook w:val="00A0" w:firstRow="1" w:lastRow="0" w:firstColumn="1" w:lastColumn="0" w:noHBand="0" w:noVBand="0"/>
      </w:tblPr>
      <w:tblGrid>
        <w:gridCol w:w="3256"/>
        <w:gridCol w:w="7194"/>
      </w:tblGrid>
      <w:tr w:rsidR="007D6A31" w:rsidRPr="00024F95" w14:paraId="40443368" w14:textId="77777777" w:rsidTr="007D6A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pct"/>
          </w:tcPr>
          <w:p w14:paraId="0046A757" w14:textId="77777777" w:rsidR="007D6A31" w:rsidRPr="007D6A31" w:rsidRDefault="007D6A31" w:rsidP="0069167D">
            <w:pPr>
              <w:rPr>
                <w:rFonts w:cs="Arial"/>
              </w:rPr>
            </w:pPr>
            <w:r w:rsidRPr="007D6A31">
              <w:rPr>
                <w:rFonts w:cs="Arial"/>
              </w:rPr>
              <w:t>Item</w:t>
            </w:r>
          </w:p>
        </w:tc>
        <w:tc>
          <w:tcPr>
            <w:cnfStyle w:val="000010000000" w:firstRow="0" w:lastRow="0" w:firstColumn="0" w:lastColumn="0" w:oddVBand="1" w:evenVBand="0" w:oddHBand="0" w:evenHBand="0" w:firstRowFirstColumn="0" w:firstRowLastColumn="0" w:lastRowFirstColumn="0" w:lastRowLastColumn="0"/>
            <w:tcW w:w="3442" w:type="pct"/>
          </w:tcPr>
          <w:p w14:paraId="318E6EFA" w14:textId="77777777" w:rsidR="007D6A31" w:rsidRPr="007D6A31" w:rsidRDefault="007D6A31" w:rsidP="0069167D">
            <w:pPr>
              <w:rPr>
                <w:rFonts w:cs="Arial"/>
              </w:rPr>
            </w:pPr>
            <w:r w:rsidRPr="007D6A31">
              <w:rPr>
                <w:rFonts w:cs="Arial"/>
              </w:rPr>
              <w:t>Details</w:t>
            </w:r>
          </w:p>
        </w:tc>
      </w:tr>
      <w:tr w:rsidR="007D6A31" w:rsidRPr="00024F95" w14:paraId="7D348BCB" w14:textId="77777777" w:rsidTr="007D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1374E2B1" w14:textId="18731F5C" w:rsidR="007D6A31" w:rsidRPr="00024F95" w:rsidRDefault="00922713" w:rsidP="0069167D">
            <w:pPr>
              <w:rPr>
                <w:rFonts w:cs="Arial"/>
              </w:rPr>
            </w:pPr>
            <w:r>
              <w:rPr>
                <w:rFonts w:cs="Arial"/>
              </w:rPr>
              <w:t>Form</w:t>
            </w:r>
            <w:r w:rsidR="007D6A31">
              <w:rPr>
                <w:rFonts w:cs="Arial"/>
              </w:rPr>
              <w:t xml:space="preserve"> Title</w:t>
            </w:r>
          </w:p>
        </w:tc>
        <w:tc>
          <w:tcPr>
            <w:cnfStyle w:val="000010000000" w:firstRow="0" w:lastRow="0" w:firstColumn="0" w:lastColumn="0" w:oddVBand="1" w:evenVBand="0" w:oddHBand="0" w:evenHBand="0" w:firstRowFirstColumn="0" w:firstRowLastColumn="0" w:lastRowFirstColumn="0" w:lastRowLastColumn="0"/>
            <w:tcW w:w="3442" w:type="pct"/>
          </w:tcPr>
          <w:p w14:paraId="062965D7" w14:textId="701A76AB" w:rsidR="007D6A31" w:rsidRPr="00024F95" w:rsidRDefault="00922713">
            <w:pPr>
              <w:rPr>
                <w:rFonts w:cs="Arial"/>
              </w:rPr>
            </w:pPr>
            <w:r>
              <w:rPr>
                <w:rFonts w:cs="Arial"/>
              </w:rPr>
              <w:t>Event details</w:t>
            </w:r>
          </w:p>
        </w:tc>
      </w:tr>
      <w:tr w:rsidR="007D6A31" w:rsidRPr="00024F95" w14:paraId="5E0AAF54" w14:textId="77777777" w:rsidTr="007D6A31">
        <w:tc>
          <w:tcPr>
            <w:cnfStyle w:val="001000000000" w:firstRow="0" w:lastRow="0" w:firstColumn="1" w:lastColumn="0" w:oddVBand="0" w:evenVBand="0" w:oddHBand="0" w:evenHBand="0" w:firstRowFirstColumn="0" w:firstRowLastColumn="0" w:lastRowFirstColumn="0" w:lastRowLastColumn="0"/>
            <w:tcW w:w="1558" w:type="pct"/>
          </w:tcPr>
          <w:p w14:paraId="1B75E55D" w14:textId="5AF50860" w:rsidR="007D6A31" w:rsidRDefault="007D6A31" w:rsidP="0069167D">
            <w:pPr>
              <w:rPr>
                <w:rFonts w:cs="Arial"/>
              </w:rPr>
            </w:pPr>
            <w:r>
              <w:rPr>
                <w:rFonts w:cs="Arial"/>
              </w:rPr>
              <w:t>TFS Reference</w:t>
            </w:r>
          </w:p>
        </w:tc>
        <w:tc>
          <w:tcPr>
            <w:cnfStyle w:val="000010000000" w:firstRow="0" w:lastRow="0" w:firstColumn="0" w:lastColumn="0" w:oddVBand="1" w:evenVBand="0" w:oddHBand="0" w:evenHBand="0" w:firstRowFirstColumn="0" w:firstRowLastColumn="0" w:lastRowFirstColumn="0" w:lastRowLastColumn="0"/>
            <w:tcW w:w="3442" w:type="pct"/>
          </w:tcPr>
          <w:p w14:paraId="14ECDDEE" w14:textId="42477FF9" w:rsidR="007D6A31" w:rsidRPr="00024F95" w:rsidRDefault="007D6A31" w:rsidP="0069167D">
            <w:pPr>
              <w:rPr>
                <w:rFonts w:cs="Arial"/>
              </w:rPr>
            </w:pPr>
          </w:p>
        </w:tc>
      </w:tr>
      <w:tr w:rsidR="007D6A31" w:rsidRPr="00024F95" w14:paraId="0A9744D6" w14:textId="77777777" w:rsidTr="007D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63E3EEC5" w14:textId="77777777" w:rsidR="007D6A31" w:rsidRPr="00024F95" w:rsidRDefault="007D6A31" w:rsidP="0069167D">
            <w:pPr>
              <w:rPr>
                <w:rFonts w:cs="Arial"/>
              </w:rPr>
            </w:pPr>
            <w:r w:rsidRPr="00024F95">
              <w:rPr>
                <w:rFonts w:cs="Arial"/>
              </w:rPr>
              <w:t>Author</w:t>
            </w:r>
          </w:p>
        </w:tc>
        <w:tc>
          <w:tcPr>
            <w:cnfStyle w:val="000010000000" w:firstRow="0" w:lastRow="0" w:firstColumn="0" w:lastColumn="0" w:oddVBand="1" w:evenVBand="0" w:oddHBand="0" w:evenHBand="0" w:firstRowFirstColumn="0" w:firstRowLastColumn="0" w:lastRowFirstColumn="0" w:lastRowLastColumn="0"/>
            <w:tcW w:w="3442" w:type="pct"/>
          </w:tcPr>
          <w:p w14:paraId="3A4BD781" w14:textId="0136FC83" w:rsidR="007D6A31" w:rsidRPr="00024F95" w:rsidRDefault="00922713" w:rsidP="0069167D">
            <w:pPr>
              <w:rPr>
                <w:rFonts w:cs="Arial"/>
              </w:rPr>
            </w:pPr>
            <w:r>
              <w:rPr>
                <w:rFonts w:cs="Arial"/>
              </w:rPr>
              <w:t>Purnesh Dixit</w:t>
            </w:r>
          </w:p>
        </w:tc>
      </w:tr>
      <w:tr w:rsidR="007D6A31" w:rsidRPr="00024F95" w14:paraId="15B1EEF0" w14:textId="77777777" w:rsidTr="007D6A31">
        <w:tc>
          <w:tcPr>
            <w:cnfStyle w:val="001000000000" w:firstRow="0" w:lastRow="0" w:firstColumn="1" w:lastColumn="0" w:oddVBand="0" w:evenVBand="0" w:oddHBand="0" w:evenHBand="0" w:firstRowFirstColumn="0" w:firstRowLastColumn="0" w:lastRowFirstColumn="0" w:lastRowLastColumn="0"/>
            <w:tcW w:w="1558" w:type="pct"/>
          </w:tcPr>
          <w:p w14:paraId="68387877" w14:textId="0F143FCE" w:rsidR="007D6A31" w:rsidRPr="00024F95" w:rsidRDefault="007D6A31" w:rsidP="0069167D">
            <w:pPr>
              <w:rPr>
                <w:rFonts w:cs="Arial"/>
              </w:rPr>
            </w:pPr>
            <w:r>
              <w:rPr>
                <w:rFonts w:cs="Arial"/>
              </w:rPr>
              <w:t>Functional Area</w:t>
            </w:r>
          </w:p>
        </w:tc>
        <w:tc>
          <w:tcPr>
            <w:cnfStyle w:val="000010000000" w:firstRow="0" w:lastRow="0" w:firstColumn="0" w:lastColumn="0" w:oddVBand="1" w:evenVBand="0" w:oddHBand="0" w:evenHBand="0" w:firstRowFirstColumn="0" w:firstRowLastColumn="0" w:lastRowFirstColumn="0" w:lastRowLastColumn="0"/>
            <w:tcW w:w="3442" w:type="pct"/>
          </w:tcPr>
          <w:p w14:paraId="59726C4F" w14:textId="5E7760DE" w:rsidR="007D6A31" w:rsidRPr="00024F95" w:rsidRDefault="00922713">
            <w:pPr>
              <w:rPr>
                <w:rFonts w:cs="Arial"/>
              </w:rPr>
            </w:pPr>
            <w:r>
              <w:rPr>
                <w:rFonts w:cs="Arial"/>
              </w:rPr>
              <w:t>Event creation and setup</w:t>
            </w:r>
          </w:p>
        </w:tc>
      </w:tr>
      <w:tr w:rsidR="007D6A31" w:rsidRPr="00024F95" w14:paraId="1ABAB0C9" w14:textId="77777777" w:rsidTr="007D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662837AA" w14:textId="375FD499" w:rsidR="007D6A31" w:rsidRPr="00024F95" w:rsidRDefault="001816D6" w:rsidP="00FF61F1">
            <w:pPr>
              <w:rPr>
                <w:rFonts w:cs="Arial"/>
              </w:rPr>
            </w:pPr>
            <w:sdt>
              <w:sdtPr>
                <w:rPr>
                  <w:rFonts w:cs="Arial"/>
                </w:rPr>
                <w:alias w:val="Company"/>
                <w:tag w:val=""/>
                <w:id w:val="-1665158062"/>
                <w:placeholder>
                  <w:docPart w:val="E3513E1BB5BB4095A9770F0444D3EDE6"/>
                </w:placeholder>
                <w:showingPlcHdr/>
                <w:dataBinding w:prefixMappings="xmlns:ns0='http://schemas.openxmlformats.org/officeDocument/2006/extended-properties' " w:xpath="/ns0:Properties[1]/ns0:Company[1]" w:storeItemID="{6668398D-A668-4E3E-A5EB-62B293D839F1}"/>
                <w:text/>
              </w:sdtPr>
              <w:sdtContent>
                <w:r w:rsidRPr="00F5329D">
                  <w:rPr>
                    <w:rStyle w:val="PlaceholderText"/>
                  </w:rPr>
                  <w:t>[Company]</w:t>
                </w:r>
              </w:sdtContent>
            </w:sdt>
            <w:r w:rsidR="007D6A31" w:rsidRPr="007D6A31">
              <w:rPr>
                <w:rFonts w:cs="Arial"/>
              </w:rPr>
              <w:t xml:space="preserve"> </w:t>
            </w:r>
            <w:r w:rsidR="007D6A31">
              <w:rPr>
                <w:rFonts w:cs="Arial"/>
              </w:rPr>
              <w:t>Owner</w:t>
            </w:r>
          </w:p>
        </w:tc>
        <w:tc>
          <w:tcPr>
            <w:cnfStyle w:val="000010000000" w:firstRow="0" w:lastRow="0" w:firstColumn="0" w:lastColumn="0" w:oddVBand="1" w:evenVBand="0" w:oddHBand="0" w:evenHBand="0" w:firstRowFirstColumn="0" w:firstRowLastColumn="0" w:lastRowFirstColumn="0" w:lastRowLastColumn="0"/>
            <w:tcW w:w="3442" w:type="pct"/>
          </w:tcPr>
          <w:p w14:paraId="2FEC63BA" w14:textId="6FA7F776" w:rsidR="007D6A31" w:rsidRPr="00024F95" w:rsidRDefault="007D6A31">
            <w:pPr>
              <w:rPr>
                <w:rFonts w:cs="Arial"/>
              </w:rPr>
            </w:pPr>
          </w:p>
        </w:tc>
      </w:tr>
      <w:tr w:rsidR="007D6A31" w:rsidRPr="00024F95" w14:paraId="78BF0444" w14:textId="77777777" w:rsidTr="007D6A31">
        <w:tc>
          <w:tcPr>
            <w:cnfStyle w:val="001000000000" w:firstRow="0" w:lastRow="0" w:firstColumn="1" w:lastColumn="0" w:oddVBand="0" w:evenVBand="0" w:oddHBand="0" w:evenHBand="0" w:firstRowFirstColumn="0" w:firstRowLastColumn="0" w:lastRowFirstColumn="0" w:lastRowLastColumn="0"/>
            <w:tcW w:w="1558" w:type="pct"/>
          </w:tcPr>
          <w:p w14:paraId="065EB440" w14:textId="1897E17B" w:rsidR="007D6A31" w:rsidRPr="00024F95" w:rsidRDefault="001816D6" w:rsidP="003C2D79">
            <w:pPr>
              <w:rPr>
                <w:rFonts w:cs="Arial"/>
              </w:rPr>
            </w:pPr>
            <w:sdt>
              <w:sdtPr>
                <w:rPr>
                  <w:rFonts w:cs="Arial"/>
                </w:rPr>
                <w:alias w:val="Company"/>
                <w:tag w:val=""/>
                <w:id w:val="-419177633"/>
                <w:placeholder>
                  <w:docPart w:val="A3C6E7FF9E2B4155909A8113AED55B92"/>
                </w:placeholder>
                <w:showingPlcHdr/>
                <w:dataBinding w:prefixMappings="xmlns:ns0='http://schemas.openxmlformats.org/officeDocument/2006/extended-properties' " w:xpath="/ns0:Properties[1]/ns0:Company[1]" w:storeItemID="{6668398D-A668-4E3E-A5EB-62B293D839F1}"/>
                <w:text/>
              </w:sdtPr>
              <w:sdtContent>
                <w:r w:rsidRPr="00F5329D">
                  <w:rPr>
                    <w:rStyle w:val="PlaceholderText"/>
                  </w:rPr>
                  <w:t>[Company]</w:t>
                </w:r>
              </w:sdtContent>
            </w:sdt>
            <w:r w:rsidR="007D6A31" w:rsidRPr="007D6A31">
              <w:rPr>
                <w:rFonts w:cs="Arial"/>
              </w:rPr>
              <w:t xml:space="preserve"> </w:t>
            </w:r>
            <w:r w:rsidR="007D6A31">
              <w:rPr>
                <w:rFonts w:cs="Arial"/>
              </w:rPr>
              <w:t>Project Manager</w:t>
            </w:r>
          </w:p>
        </w:tc>
        <w:tc>
          <w:tcPr>
            <w:cnfStyle w:val="000010000000" w:firstRow="0" w:lastRow="0" w:firstColumn="0" w:lastColumn="0" w:oddVBand="1" w:evenVBand="0" w:oddHBand="0" w:evenHBand="0" w:firstRowFirstColumn="0" w:firstRowLastColumn="0" w:lastRowFirstColumn="0" w:lastRowLastColumn="0"/>
            <w:tcW w:w="3442" w:type="pct"/>
          </w:tcPr>
          <w:p w14:paraId="7A35B072" w14:textId="67503593" w:rsidR="007D6A31" w:rsidRPr="00024F95" w:rsidRDefault="007D6A31" w:rsidP="0069167D">
            <w:pPr>
              <w:rPr>
                <w:rFonts w:cs="Arial"/>
              </w:rPr>
            </w:pPr>
          </w:p>
        </w:tc>
      </w:tr>
      <w:tr w:rsidR="007D6A31" w:rsidRPr="00024F95" w14:paraId="5074A389" w14:textId="77777777" w:rsidTr="007D6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pct"/>
          </w:tcPr>
          <w:p w14:paraId="2A716DCD" w14:textId="78AEE23B" w:rsidR="007D6A31" w:rsidRPr="00024F95" w:rsidRDefault="007D6A31" w:rsidP="0069167D">
            <w:pPr>
              <w:rPr>
                <w:rFonts w:cs="Arial"/>
              </w:rPr>
            </w:pPr>
            <w:r>
              <w:rPr>
                <w:rFonts w:cs="Arial"/>
              </w:rPr>
              <w:t>Microsoft Owner</w:t>
            </w:r>
          </w:p>
        </w:tc>
        <w:tc>
          <w:tcPr>
            <w:cnfStyle w:val="000010000000" w:firstRow="0" w:lastRow="0" w:firstColumn="0" w:lastColumn="0" w:oddVBand="1" w:evenVBand="0" w:oddHBand="0" w:evenHBand="0" w:firstRowFirstColumn="0" w:firstRowLastColumn="0" w:lastRowFirstColumn="0" w:lastRowLastColumn="0"/>
            <w:tcW w:w="3442" w:type="pct"/>
          </w:tcPr>
          <w:p w14:paraId="5C8E0C24" w14:textId="0B243FC4" w:rsidR="007D6A31" w:rsidRPr="00024F95" w:rsidRDefault="007D6A31">
            <w:pPr>
              <w:rPr>
                <w:rFonts w:cs="Arial"/>
              </w:rPr>
            </w:pPr>
          </w:p>
        </w:tc>
      </w:tr>
      <w:tr w:rsidR="007D6A31" w:rsidRPr="00024F95" w14:paraId="77BE02CD" w14:textId="77777777" w:rsidTr="007D6A31">
        <w:tc>
          <w:tcPr>
            <w:cnfStyle w:val="001000000000" w:firstRow="0" w:lastRow="0" w:firstColumn="1" w:lastColumn="0" w:oddVBand="0" w:evenVBand="0" w:oddHBand="0" w:evenHBand="0" w:firstRowFirstColumn="0" w:firstRowLastColumn="0" w:lastRowFirstColumn="0" w:lastRowLastColumn="0"/>
            <w:tcW w:w="1558" w:type="pct"/>
          </w:tcPr>
          <w:p w14:paraId="3074E182" w14:textId="6829E08D" w:rsidR="007D6A31" w:rsidRPr="00024F95" w:rsidRDefault="007D6A31" w:rsidP="0069167D">
            <w:pPr>
              <w:rPr>
                <w:rFonts w:cs="Arial"/>
              </w:rPr>
            </w:pPr>
            <w:r>
              <w:rPr>
                <w:rFonts w:cs="Arial"/>
              </w:rPr>
              <w:t>Microsoft Project Manager</w:t>
            </w:r>
          </w:p>
        </w:tc>
        <w:tc>
          <w:tcPr>
            <w:cnfStyle w:val="000010000000" w:firstRow="0" w:lastRow="0" w:firstColumn="0" w:lastColumn="0" w:oddVBand="1" w:evenVBand="0" w:oddHBand="0" w:evenHBand="0" w:firstRowFirstColumn="0" w:firstRowLastColumn="0" w:lastRowFirstColumn="0" w:lastRowLastColumn="0"/>
            <w:tcW w:w="3442" w:type="pct"/>
          </w:tcPr>
          <w:p w14:paraId="0EFC14FE" w14:textId="08AF033F" w:rsidR="007D6A31" w:rsidRPr="00024F95" w:rsidRDefault="007D6A31">
            <w:pPr>
              <w:rPr>
                <w:rFonts w:cs="Arial"/>
              </w:rPr>
            </w:pPr>
          </w:p>
        </w:tc>
      </w:tr>
    </w:tbl>
    <w:p w14:paraId="2C45792E" w14:textId="77777777" w:rsidR="007D6A31" w:rsidRDefault="007D6A31">
      <w:pPr>
        <w:spacing w:line="276" w:lineRule="auto"/>
        <w:jc w:val="left"/>
        <w:rPr>
          <w:rFonts w:ascii="SegoePro-Light" w:hAnsi="SegoePro-Light" w:cs="SegoePro-Light"/>
          <w:sz w:val="22"/>
        </w:rPr>
      </w:pPr>
    </w:p>
    <w:p w14:paraId="643F3BCD" w14:textId="77777777" w:rsidR="007D6A31" w:rsidRDefault="007D6A31">
      <w:pPr>
        <w:spacing w:line="276" w:lineRule="auto"/>
        <w:jc w:val="left"/>
        <w:rPr>
          <w:rFonts w:ascii="SegoePro-Light" w:hAnsi="SegoePro-Light" w:cs="SegoePro-Light"/>
          <w:sz w:val="22"/>
        </w:rPr>
      </w:pPr>
    </w:p>
    <w:p w14:paraId="7679CFBB" w14:textId="12E52B7A" w:rsidR="007D6A31" w:rsidRDefault="007D6A31">
      <w:pPr>
        <w:spacing w:line="276" w:lineRule="auto"/>
        <w:jc w:val="left"/>
        <w:rPr>
          <w:rFonts w:ascii="SegoePro-Light" w:eastAsiaTheme="minorEastAsia" w:hAnsi="SegoePro-Light" w:cs="SegoePro-Light"/>
          <w:color w:val="000000"/>
          <w:sz w:val="22"/>
        </w:rPr>
      </w:pPr>
      <w:r>
        <w:rPr>
          <w:rFonts w:ascii="SegoePro-Light" w:hAnsi="SegoePro-Light" w:cs="SegoePro-Light"/>
          <w:sz w:val="22"/>
        </w:rPr>
        <w:br w:type="page"/>
      </w:r>
    </w:p>
    <w:sdt>
      <w:sdtPr>
        <w:rPr>
          <w:rFonts w:asciiTheme="minorHAnsi" w:eastAsiaTheme="minorHAnsi" w:hAnsiTheme="minorHAnsi" w:cstheme="minorBidi"/>
          <w:b/>
          <w:bCs/>
          <w:color w:val="auto"/>
          <w:sz w:val="22"/>
          <w:szCs w:val="22"/>
          <w:lang w:val="en-GB"/>
        </w:rPr>
        <w:id w:val="-1285799063"/>
        <w:docPartObj>
          <w:docPartGallery w:val="Table of Contents"/>
          <w:docPartUnique/>
        </w:docPartObj>
      </w:sdtPr>
      <w:sdtEndPr>
        <w:rPr>
          <w:rFonts w:ascii="Segoe UI" w:hAnsi="Segoe UI" w:cs="Segoe UI"/>
          <w:b w:val="0"/>
          <w:bCs w:val="0"/>
          <w:noProof/>
          <w:sz w:val="20"/>
        </w:rPr>
      </w:sdtEndPr>
      <w:sdtContent>
        <w:p w14:paraId="3A23292D" w14:textId="77777777" w:rsidR="00C97B00" w:rsidRPr="00871577" w:rsidRDefault="00C97B00" w:rsidP="00F5075E">
          <w:pPr>
            <w:pStyle w:val="TOCHeading"/>
            <w:rPr>
              <w:lang w:val="en-GB"/>
            </w:rPr>
          </w:pPr>
          <w:r w:rsidRPr="00871577">
            <w:rPr>
              <w:lang w:val="en-GB"/>
            </w:rPr>
            <w:t>Contents</w:t>
          </w:r>
        </w:p>
        <w:p w14:paraId="71EF8115" w14:textId="77777777" w:rsidR="00362994" w:rsidRPr="00871577" w:rsidRDefault="00362994" w:rsidP="00362994"/>
        <w:p w14:paraId="2D5C0D87" w14:textId="77777777" w:rsidR="00AF52EB" w:rsidRDefault="00C97B00">
          <w:pPr>
            <w:pStyle w:val="TOC1"/>
            <w:rPr>
              <w:rFonts w:eastAsiaTheme="minorEastAsia"/>
              <w:noProof/>
              <w:sz w:val="22"/>
              <w:lang w:val="en-US"/>
            </w:rPr>
          </w:pPr>
          <w:r w:rsidRPr="008A0E8E">
            <w:rPr>
              <w:rFonts w:cstheme="minorHAnsi"/>
              <w:szCs w:val="20"/>
            </w:rPr>
            <w:fldChar w:fldCharType="begin"/>
          </w:r>
          <w:r w:rsidRPr="008A0E8E">
            <w:rPr>
              <w:rFonts w:cstheme="minorHAnsi"/>
              <w:szCs w:val="20"/>
            </w:rPr>
            <w:instrText xml:space="preserve"> TOC \o "1-3" \h \z \u </w:instrText>
          </w:r>
          <w:r w:rsidRPr="008A0E8E">
            <w:rPr>
              <w:rFonts w:cstheme="minorHAnsi"/>
              <w:szCs w:val="20"/>
            </w:rPr>
            <w:fldChar w:fldCharType="separate"/>
          </w:r>
          <w:hyperlink w:anchor="_Toc401579012" w:history="1">
            <w:r w:rsidR="00AF52EB" w:rsidRPr="00D05F7B">
              <w:rPr>
                <w:rStyle w:val="Hyperlink"/>
                <w:b/>
                <w:noProof/>
              </w:rPr>
              <w:t>Document Version Control</w:t>
            </w:r>
            <w:r w:rsidR="00AF52EB">
              <w:rPr>
                <w:noProof/>
                <w:webHidden/>
              </w:rPr>
              <w:tab/>
            </w:r>
            <w:r w:rsidR="00AF52EB">
              <w:rPr>
                <w:noProof/>
                <w:webHidden/>
              </w:rPr>
              <w:fldChar w:fldCharType="begin"/>
            </w:r>
            <w:r w:rsidR="00AF52EB">
              <w:rPr>
                <w:noProof/>
                <w:webHidden/>
              </w:rPr>
              <w:instrText xml:space="preserve"> PAGEREF _Toc401579012 \h </w:instrText>
            </w:r>
            <w:r w:rsidR="00AF52EB">
              <w:rPr>
                <w:noProof/>
                <w:webHidden/>
              </w:rPr>
            </w:r>
            <w:r w:rsidR="00AF52EB">
              <w:rPr>
                <w:noProof/>
                <w:webHidden/>
              </w:rPr>
              <w:fldChar w:fldCharType="separate"/>
            </w:r>
            <w:r w:rsidR="00AF52EB">
              <w:rPr>
                <w:noProof/>
                <w:webHidden/>
              </w:rPr>
              <w:t>2</w:t>
            </w:r>
            <w:r w:rsidR="00AF52EB">
              <w:rPr>
                <w:noProof/>
                <w:webHidden/>
              </w:rPr>
              <w:fldChar w:fldCharType="end"/>
            </w:r>
          </w:hyperlink>
        </w:p>
        <w:p w14:paraId="3F7FC50A" w14:textId="77777777" w:rsidR="00AF52EB" w:rsidRDefault="00AF52EB">
          <w:pPr>
            <w:pStyle w:val="TOC1"/>
            <w:rPr>
              <w:rFonts w:eastAsiaTheme="minorEastAsia"/>
              <w:noProof/>
              <w:sz w:val="22"/>
              <w:lang w:val="en-US"/>
            </w:rPr>
          </w:pPr>
          <w:hyperlink w:anchor="_Toc401579013" w:history="1">
            <w:r w:rsidRPr="00D05F7B">
              <w:rPr>
                <w:rStyle w:val="Hyperlink"/>
                <w:b/>
                <w:noProof/>
              </w:rPr>
              <w:t>Document Approvals</w:t>
            </w:r>
            <w:r>
              <w:rPr>
                <w:noProof/>
                <w:webHidden/>
              </w:rPr>
              <w:tab/>
            </w:r>
            <w:r>
              <w:rPr>
                <w:noProof/>
                <w:webHidden/>
              </w:rPr>
              <w:fldChar w:fldCharType="begin"/>
            </w:r>
            <w:r>
              <w:rPr>
                <w:noProof/>
                <w:webHidden/>
              </w:rPr>
              <w:instrText xml:space="preserve"> PAGEREF _Toc401579013 \h </w:instrText>
            </w:r>
            <w:r>
              <w:rPr>
                <w:noProof/>
                <w:webHidden/>
              </w:rPr>
            </w:r>
            <w:r>
              <w:rPr>
                <w:noProof/>
                <w:webHidden/>
              </w:rPr>
              <w:fldChar w:fldCharType="separate"/>
            </w:r>
            <w:r>
              <w:rPr>
                <w:noProof/>
                <w:webHidden/>
              </w:rPr>
              <w:t>2</w:t>
            </w:r>
            <w:r>
              <w:rPr>
                <w:noProof/>
                <w:webHidden/>
              </w:rPr>
              <w:fldChar w:fldCharType="end"/>
            </w:r>
          </w:hyperlink>
        </w:p>
        <w:p w14:paraId="23B6F809" w14:textId="77777777" w:rsidR="00AF52EB" w:rsidRDefault="00AF52EB">
          <w:pPr>
            <w:pStyle w:val="TOC1"/>
            <w:rPr>
              <w:rFonts w:eastAsiaTheme="minorEastAsia"/>
              <w:noProof/>
              <w:sz w:val="22"/>
              <w:lang w:val="en-US"/>
            </w:rPr>
          </w:pPr>
          <w:hyperlink w:anchor="_Toc401579014" w:history="1">
            <w:r w:rsidRPr="00D05F7B">
              <w:rPr>
                <w:rStyle w:val="Hyperlink"/>
                <w:b/>
                <w:noProof/>
              </w:rPr>
              <w:t>Document Properties</w:t>
            </w:r>
            <w:r>
              <w:rPr>
                <w:noProof/>
                <w:webHidden/>
              </w:rPr>
              <w:tab/>
            </w:r>
            <w:r>
              <w:rPr>
                <w:noProof/>
                <w:webHidden/>
              </w:rPr>
              <w:fldChar w:fldCharType="begin"/>
            </w:r>
            <w:r>
              <w:rPr>
                <w:noProof/>
                <w:webHidden/>
              </w:rPr>
              <w:instrText xml:space="preserve"> PAGEREF _Toc401579014 \h </w:instrText>
            </w:r>
            <w:r>
              <w:rPr>
                <w:noProof/>
                <w:webHidden/>
              </w:rPr>
            </w:r>
            <w:r>
              <w:rPr>
                <w:noProof/>
                <w:webHidden/>
              </w:rPr>
              <w:fldChar w:fldCharType="separate"/>
            </w:r>
            <w:r>
              <w:rPr>
                <w:noProof/>
                <w:webHidden/>
              </w:rPr>
              <w:t>2</w:t>
            </w:r>
            <w:r>
              <w:rPr>
                <w:noProof/>
                <w:webHidden/>
              </w:rPr>
              <w:fldChar w:fldCharType="end"/>
            </w:r>
          </w:hyperlink>
        </w:p>
        <w:p w14:paraId="3D563E39" w14:textId="77777777" w:rsidR="00AF52EB" w:rsidRDefault="00AF52EB">
          <w:pPr>
            <w:pStyle w:val="TOC1"/>
            <w:rPr>
              <w:rFonts w:eastAsiaTheme="minorEastAsia"/>
              <w:noProof/>
              <w:sz w:val="22"/>
              <w:lang w:val="en-US"/>
            </w:rPr>
          </w:pPr>
          <w:hyperlink w:anchor="_Toc401579015" w:history="1">
            <w:r w:rsidRPr="00D05F7B">
              <w:rPr>
                <w:rStyle w:val="Hyperlink"/>
                <w:b/>
                <w:noProof/>
              </w:rPr>
              <w:t>1</w:t>
            </w:r>
            <w:r>
              <w:rPr>
                <w:rFonts w:eastAsiaTheme="minorEastAsia"/>
                <w:noProof/>
                <w:sz w:val="22"/>
                <w:lang w:val="en-US"/>
              </w:rPr>
              <w:tab/>
            </w:r>
            <w:r w:rsidRPr="00D05F7B">
              <w:rPr>
                <w:rStyle w:val="Hyperlink"/>
                <w:b/>
                <w:noProof/>
              </w:rPr>
              <w:t>Introduction</w:t>
            </w:r>
            <w:r>
              <w:rPr>
                <w:noProof/>
                <w:webHidden/>
              </w:rPr>
              <w:tab/>
            </w:r>
            <w:r>
              <w:rPr>
                <w:noProof/>
                <w:webHidden/>
              </w:rPr>
              <w:fldChar w:fldCharType="begin"/>
            </w:r>
            <w:r>
              <w:rPr>
                <w:noProof/>
                <w:webHidden/>
              </w:rPr>
              <w:instrText xml:space="preserve"> PAGEREF _Toc401579015 \h </w:instrText>
            </w:r>
            <w:r>
              <w:rPr>
                <w:noProof/>
                <w:webHidden/>
              </w:rPr>
            </w:r>
            <w:r>
              <w:rPr>
                <w:noProof/>
                <w:webHidden/>
              </w:rPr>
              <w:fldChar w:fldCharType="separate"/>
            </w:r>
            <w:r>
              <w:rPr>
                <w:noProof/>
                <w:webHidden/>
              </w:rPr>
              <w:t>5</w:t>
            </w:r>
            <w:r>
              <w:rPr>
                <w:noProof/>
                <w:webHidden/>
              </w:rPr>
              <w:fldChar w:fldCharType="end"/>
            </w:r>
          </w:hyperlink>
        </w:p>
        <w:p w14:paraId="309DD917" w14:textId="77777777" w:rsidR="00AF52EB" w:rsidRDefault="00AF52EB">
          <w:pPr>
            <w:pStyle w:val="TOC1"/>
            <w:rPr>
              <w:rFonts w:eastAsiaTheme="minorEastAsia"/>
              <w:noProof/>
              <w:sz w:val="22"/>
              <w:lang w:val="en-US"/>
            </w:rPr>
          </w:pPr>
          <w:hyperlink w:anchor="_Toc401579016" w:history="1">
            <w:r w:rsidRPr="00D05F7B">
              <w:rPr>
                <w:rStyle w:val="Hyperlink"/>
                <w:b/>
                <w:noProof/>
              </w:rPr>
              <w:t>2</w:t>
            </w:r>
            <w:r>
              <w:rPr>
                <w:rFonts w:eastAsiaTheme="minorEastAsia"/>
                <w:noProof/>
                <w:sz w:val="22"/>
                <w:lang w:val="en-US"/>
              </w:rPr>
              <w:tab/>
            </w:r>
            <w:r w:rsidRPr="00D05F7B">
              <w:rPr>
                <w:rStyle w:val="Hyperlink"/>
                <w:b/>
                <w:noProof/>
              </w:rPr>
              <w:t>Terms</w:t>
            </w:r>
            <w:r>
              <w:rPr>
                <w:noProof/>
                <w:webHidden/>
              </w:rPr>
              <w:tab/>
            </w:r>
            <w:r>
              <w:rPr>
                <w:noProof/>
                <w:webHidden/>
              </w:rPr>
              <w:fldChar w:fldCharType="begin"/>
            </w:r>
            <w:r>
              <w:rPr>
                <w:noProof/>
                <w:webHidden/>
              </w:rPr>
              <w:instrText xml:space="preserve"> PAGEREF _Toc401579016 \h </w:instrText>
            </w:r>
            <w:r>
              <w:rPr>
                <w:noProof/>
                <w:webHidden/>
              </w:rPr>
            </w:r>
            <w:r>
              <w:rPr>
                <w:noProof/>
                <w:webHidden/>
              </w:rPr>
              <w:fldChar w:fldCharType="separate"/>
            </w:r>
            <w:r>
              <w:rPr>
                <w:noProof/>
                <w:webHidden/>
              </w:rPr>
              <w:t>5</w:t>
            </w:r>
            <w:r>
              <w:rPr>
                <w:noProof/>
                <w:webHidden/>
              </w:rPr>
              <w:fldChar w:fldCharType="end"/>
            </w:r>
          </w:hyperlink>
        </w:p>
        <w:p w14:paraId="329E0CAA" w14:textId="77777777" w:rsidR="00AF52EB" w:rsidRDefault="00AF52EB">
          <w:pPr>
            <w:pStyle w:val="TOC1"/>
            <w:rPr>
              <w:rFonts w:eastAsiaTheme="minorEastAsia"/>
              <w:noProof/>
              <w:sz w:val="22"/>
              <w:lang w:val="en-US"/>
            </w:rPr>
          </w:pPr>
          <w:hyperlink w:anchor="_Toc401579017" w:history="1">
            <w:r w:rsidRPr="00D05F7B">
              <w:rPr>
                <w:rStyle w:val="Hyperlink"/>
                <w:b/>
                <w:noProof/>
              </w:rPr>
              <w:t>3</w:t>
            </w:r>
            <w:r>
              <w:rPr>
                <w:rFonts w:eastAsiaTheme="minorEastAsia"/>
                <w:noProof/>
                <w:sz w:val="22"/>
                <w:lang w:val="en-US"/>
              </w:rPr>
              <w:tab/>
            </w:r>
            <w:r w:rsidRPr="00D05F7B">
              <w:rPr>
                <w:rStyle w:val="Hyperlink"/>
                <w:b/>
                <w:noProof/>
              </w:rPr>
              <w:t>Assumptions</w:t>
            </w:r>
            <w:r>
              <w:rPr>
                <w:noProof/>
                <w:webHidden/>
              </w:rPr>
              <w:tab/>
            </w:r>
            <w:r>
              <w:rPr>
                <w:noProof/>
                <w:webHidden/>
              </w:rPr>
              <w:fldChar w:fldCharType="begin"/>
            </w:r>
            <w:r>
              <w:rPr>
                <w:noProof/>
                <w:webHidden/>
              </w:rPr>
              <w:instrText xml:space="preserve"> PAGEREF _Toc401579017 \h </w:instrText>
            </w:r>
            <w:r>
              <w:rPr>
                <w:noProof/>
                <w:webHidden/>
              </w:rPr>
            </w:r>
            <w:r>
              <w:rPr>
                <w:noProof/>
                <w:webHidden/>
              </w:rPr>
              <w:fldChar w:fldCharType="separate"/>
            </w:r>
            <w:r>
              <w:rPr>
                <w:noProof/>
                <w:webHidden/>
              </w:rPr>
              <w:t>5</w:t>
            </w:r>
            <w:r>
              <w:rPr>
                <w:noProof/>
                <w:webHidden/>
              </w:rPr>
              <w:fldChar w:fldCharType="end"/>
            </w:r>
          </w:hyperlink>
        </w:p>
        <w:p w14:paraId="7458B045" w14:textId="77777777" w:rsidR="00AF52EB" w:rsidRDefault="00AF52EB">
          <w:pPr>
            <w:pStyle w:val="TOC1"/>
            <w:rPr>
              <w:rFonts w:eastAsiaTheme="minorEastAsia"/>
              <w:noProof/>
              <w:sz w:val="22"/>
              <w:lang w:val="en-US"/>
            </w:rPr>
          </w:pPr>
          <w:hyperlink w:anchor="_Toc401579018" w:history="1">
            <w:r w:rsidRPr="00D05F7B">
              <w:rPr>
                <w:rStyle w:val="Hyperlink"/>
                <w:b/>
                <w:noProof/>
              </w:rPr>
              <w:t>4</w:t>
            </w:r>
            <w:r>
              <w:rPr>
                <w:rFonts w:eastAsiaTheme="minorEastAsia"/>
                <w:noProof/>
                <w:sz w:val="22"/>
                <w:lang w:val="en-US"/>
              </w:rPr>
              <w:tab/>
            </w:r>
            <w:r w:rsidRPr="00D05F7B">
              <w:rPr>
                <w:rStyle w:val="Hyperlink"/>
                <w:b/>
                <w:noProof/>
              </w:rPr>
              <w:t>Dependencies</w:t>
            </w:r>
            <w:r>
              <w:rPr>
                <w:noProof/>
                <w:webHidden/>
              </w:rPr>
              <w:tab/>
            </w:r>
            <w:r>
              <w:rPr>
                <w:noProof/>
                <w:webHidden/>
              </w:rPr>
              <w:fldChar w:fldCharType="begin"/>
            </w:r>
            <w:r>
              <w:rPr>
                <w:noProof/>
                <w:webHidden/>
              </w:rPr>
              <w:instrText xml:space="preserve"> PAGEREF _Toc401579018 \h </w:instrText>
            </w:r>
            <w:r>
              <w:rPr>
                <w:noProof/>
                <w:webHidden/>
              </w:rPr>
            </w:r>
            <w:r>
              <w:rPr>
                <w:noProof/>
                <w:webHidden/>
              </w:rPr>
              <w:fldChar w:fldCharType="separate"/>
            </w:r>
            <w:r>
              <w:rPr>
                <w:noProof/>
                <w:webHidden/>
              </w:rPr>
              <w:t>5</w:t>
            </w:r>
            <w:r>
              <w:rPr>
                <w:noProof/>
                <w:webHidden/>
              </w:rPr>
              <w:fldChar w:fldCharType="end"/>
            </w:r>
          </w:hyperlink>
        </w:p>
        <w:p w14:paraId="096F3118" w14:textId="77777777" w:rsidR="00AF52EB" w:rsidRDefault="00AF52EB">
          <w:pPr>
            <w:pStyle w:val="TOC1"/>
            <w:rPr>
              <w:rFonts w:eastAsiaTheme="minorEastAsia"/>
              <w:noProof/>
              <w:sz w:val="22"/>
              <w:lang w:val="en-US"/>
            </w:rPr>
          </w:pPr>
          <w:hyperlink w:anchor="_Toc401579019" w:history="1">
            <w:r w:rsidRPr="00D05F7B">
              <w:rPr>
                <w:rStyle w:val="Hyperlink"/>
                <w:b/>
                <w:noProof/>
              </w:rPr>
              <w:t>5</w:t>
            </w:r>
            <w:r>
              <w:rPr>
                <w:rFonts w:eastAsiaTheme="minorEastAsia"/>
                <w:noProof/>
                <w:sz w:val="22"/>
                <w:lang w:val="en-US"/>
              </w:rPr>
              <w:tab/>
            </w:r>
            <w:r w:rsidRPr="00D05F7B">
              <w:rPr>
                <w:rStyle w:val="Hyperlink"/>
                <w:b/>
                <w:noProof/>
              </w:rPr>
              <w:t>Scenarios</w:t>
            </w:r>
            <w:r>
              <w:rPr>
                <w:noProof/>
                <w:webHidden/>
              </w:rPr>
              <w:tab/>
            </w:r>
            <w:r>
              <w:rPr>
                <w:noProof/>
                <w:webHidden/>
              </w:rPr>
              <w:fldChar w:fldCharType="begin"/>
            </w:r>
            <w:r>
              <w:rPr>
                <w:noProof/>
                <w:webHidden/>
              </w:rPr>
              <w:instrText xml:space="preserve"> PAGEREF _Toc401579019 \h </w:instrText>
            </w:r>
            <w:r>
              <w:rPr>
                <w:noProof/>
                <w:webHidden/>
              </w:rPr>
            </w:r>
            <w:r>
              <w:rPr>
                <w:noProof/>
                <w:webHidden/>
              </w:rPr>
              <w:fldChar w:fldCharType="separate"/>
            </w:r>
            <w:r>
              <w:rPr>
                <w:noProof/>
                <w:webHidden/>
              </w:rPr>
              <w:t>6</w:t>
            </w:r>
            <w:r>
              <w:rPr>
                <w:noProof/>
                <w:webHidden/>
              </w:rPr>
              <w:fldChar w:fldCharType="end"/>
            </w:r>
          </w:hyperlink>
        </w:p>
        <w:p w14:paraId="09BB1A19" w14:textId="77777777" w:rsidR="00AF52EB" w:rsidRDefault="00AF52EB">
          <w:pPr>
            <w:pStyle w:val="TOC1"/>
            <w:rPr>
              <w:rFonts w:eastAsiaTheme="minorEastAsia"/>
              <w:noProof/>
              <w:sz w:val="22"/>
              <w:lang w:val="en-US"/>
            </w:rPr>
          </w:pPr>
          <w:hyperlink w:anchor="_Toc401579020" w:history="1">
            <w:r w:rsidRPr="00D05F7B">
              <w:rPr>
                <w:rStyle w:val="Hyperlink"/>
                <w:b/>
                <w:noProof/>
              </w:rPr>
              <w:t>6</w:t>
            </w:r>
            <w:r>
              <w:rPr>
                <w:rFonts w:eastAsiaTheme="minorEastAsia"/>
                <w:noProof/>
                <w:sz w:val="22"/>
                <w:lang w:val="en-US"/>
              </w:rPr>
              <w:tab/>
            </w:r>
            <w:r w:rsidRPr="00D05F7B">
              <w:rPr>
                <w:rStyle w:val="Hyperlink"/>
                <w:b/>
                <w:noProof/>
              </w:rPr>
              <w:t>Business Requirements</w:t>
            </w:r>
            <w:r>
              <w:rPr>
                <w:noProof/>
                <w:webHidden/>
              </w:rPr>
              <w:tab/>
            </w:r>
            <w:r>
              <w:rPr>
                <w:noProof/>
                <w:webHidden/>
              </w:rPr>
              <w:fldChar w:fldCharType="begin"/>
            </w:r>
            <w:r>
              <w:rPr>
                <w:noProof/>
                <w:webHidden/>
              </w:rPr>
              <w:instrText xml:space="preserve"> PAGEREF _Toc401579020 \h </w:instrText>
            </w:r>
            <w:r>
              <w:rPr>
                <w:noProof/>
                <w:webHidden/>
              </w:rPr>
            </w:r>
            <w:r>
              <w:rPr>
                <w:noProof/>
                <w:webHidden/>
              </w:rPr>
              <w:fldChar w:fldCharType="separate"/>
            </w:r>
            <w:r>
              <w:rPr>
                <w:noProof/>
                <w:webHidden/>
              </w:rPr>
              <w:t>6</w:t>
            </w:r>
            <w:r>
              <w:rPr>
                <w:noProof/>
                <w:webHidden/>
              </w:rPr>
              <w:fldChar w:fldCharType="end"/>
            </w:r>
          </w:hyperlink>
        </w:p>
        <w:p w14:paraId="69E4E348" w14:textId="77777777" w:rsidR="00AF52EB" w:rsidRDefault="00AF52EB">
          <w:pPr>
            <w:pStyle w:val="TOC1"/>
            <w:rPr>
              <w:rFonts w:eastAsiaTheme="minorEastAsia"/>
              <w:noProof/>
              <w:sz w:val="22"/>
              <w:lang w:val="en-US"/>
            </w:rPr>
          </w:pPr>
          <w:hyperlink w:anchor="_Toc401579021" w:history="1">
            <w:r w:rsidRPr="00D05F7B">
              <w:rPr>
                <w:rStyle w:val="Hyperlink"/>
                <w:b/>
                <w:noProof/>
              </w:rPr>
              <w:t>7</w:t>
            </w:r>
            <w:r>
              <w:rPr>
                <w:rFonts w:eastAsiaTheme="minorEastAsia"/>
                <w:noProof/>
                <w:sz w:val="22"/>
                <w:lang w:val="en-US"/>
              </w:rPr>
              <w:tab/>
            </w:r>
            <w:r w:rsidRPr="00D05F7B">
              <w:rPr>
                <w:rStyle w:val="Hyperlink"/>
                <w:b/>
                <w:noProof/>
              </w:rPr>
              <w:t>Functional Requirements</w:t>
            </w:r>
            <w:r>
              <w:rPr>
                <w:noProof/>
                <w:webHidden/>
              </w:rPr>
              <w:tab/>
            </w:r>
            <w:r>
              <w:rPr>
                <w:noProof/>
                <w:webHidden/>
              </w:rPr>
              <w:fldChar w:fldCharType="begin"/>
            </w:r>
            <w:r>
              <w:rPr>
                <w:noProof/>
                <w:webHidden/>
              </w:rPr>
              <w:instrText xml:space="preserve"> PAGEREF _Toc401579021 \h </w:instrText>
            </w:r>
            <w:r>
              <w:rPr>
                <w:noProof/>
                <w:webHidden/>
              </w:rPr>
            </w:r>
            <w:r>
              <w:rPr>
                <w:noProof/>
                <w:webHidden/>
              </w:rPr>
              <w:fldChar w:fldCharType="separate"/>
            </w:r>
            <w:r>
              <w:rPr>
                <w:noProof/>
                <w:webHidden/>
              </w:rPr>
              <w:t>6</w:t>
            </w:r>
            <w:r>
              <w:rPr>
                <w:noProof/>
                <w:webHidden/>
              </w:rPr>
              <w:fldChar w:fldCharType="end"/>
            </w:r>
          </w:hyperlink>
        </w:p>
        <w:p w14:paraId="0CF035D3" w14:textId="77777777" w:rsidR="00AF52EB" w:rsidRDefault="00AF52EB">
          <w:pPr>
            <w:pStyle w:val="TOC1"/>
            <w:rPr>
              <w:rFonts w:eastAsiaTheme="minorEastAsia"/>
              <w:noProof/>
              <w:sz w:val="22"/>
              <w:lang w:val="en-US"/>
            </w:rPr>
          </w:pPr>
          <w:hyperlink w:anchor="_Toc401579022" w:history="1">
            <w:r w:rsidRPr="00D05F7B">
              <w:rPr>
                <w:rStyle w:val="Hyperlink"/>
                <w:b/>
                <w:noProof/>
              </w:rPr>
              <w:t>8</w:t>
            </w:r>
            <w:r>
              <w:rPr>
                <w:rFonts w:eastAsiaTheme="minorEastAsia"/>
                <w:noProof/>
                <w:sz w:val="22"/>
                <w:lang w:val="en-US"/>
              </w:rPr>
              <w:tab/>
            </w:r>
            <w:r w:rsidRPr="00D05F7B">
              <w:rPr>
                <w:rStyle w:val="Hyperlink"/>
                <w:b/>
                <w:noProof/>
              </w:rPr>
              <w:t>Logical Data Model</w:t>
            </w:r>
            <w:r>
              <w:rPr>
                <w:noProof/>
                <w:webHidden/>
              </w:rPr>
              <w:tab/>
            </w:r>
            <w:r>
              <w:rPr>
                <w:noProof/>
                <w:webHidden/>
              </w:rPr>
              <w:fldChar w:fldCharType="begin"/>
            </w:r>
            <w:r>
              <w:rPr>
                <w:noProof/>
                <w:webHidden/>
              </w:rPr>
              <w:instrText xml:space="preserve"> PAGEREF _Toc401579022 \h </w:instrText>
            </w:r>
            <w:r>
              <w:rPr>
                <w:noProof/>
                <w:webHidden/>
              </w:rPr>
            </w:r>
            <w:r>
              <w:rPr>
                <w:noProof/>
                <w:webHidden/>
              </w:rPr>
              <w:fldChar w:fldCharType="separate"/>
            </w:r>
            <w:r>
              <w:rPr>
                <w:noProof/>
                <w:webHidden/>
              </w:rPr>
              <w:t>7</w:t>
            </w:r>
            <w:r>
              <w:rPr>
                <w:noProof/>
                <w:webHidden/>
              </w:rPr>
              <w:fldChar w:fldCharType="end"/>
            </w:r>
          </w:hyperlink>
        </w:p>
        <w:p w14:paraId="764D8C02" w14:textId="77777777" w:rsidR="00AF52EB" w:rsidRDefault="00AF52EB">
          <w:pPr>
            <w:pStyle w:val="TOC1"/>
            <w:rPr>
              <w:rFonts w:eastAsiaTheme="minorEastAsia"/>
              <w:noProof/>
              <w:sz w:val="22"/>
              <w:lang w:val="en-US"/>
            </w:rPr>
          </w:pPr>
          <w:hyperlink w:anchor="_Toc401579023" w:history="1">
            <w:r w:rsidRPr="00D05F7B">
              <w:rPr>
                <w:rStyle w:val="Hyperlink"/>
                <w:b/>
                <w:noProof/>
              </w:rPr>
              <w:t>9</w:t>
            </w:r>
            <w:r>
              <w:rPr>
                <w:rFonts w:eastAsiaTheme="minorEastAsia"/>
                <w:noProof/>
                <w:sz w:val="22"/>
                <w:lang w:val="en-US"/>
              </w:rPr>
              <w:tab/>
            </w:r>
            <w:r w:rsidRPr="00D05F7B">
              <w:rPr>
                <w:rStyle w:val="Hyperlink"/>
                <w:b/>
                <w:noProof/>
              </w:rPr>
              <w:t>Form overview and steps to follow</w:t>
            </w:r>
            <w:r>
              <w:rPr>
                <w:noProof/>
                <w:webHidden/>
              </w:rPr>
              <w:tab/>
            </w:r>
            <w:r>
              <w:rPr>
                <w:noProof/>
                <w:webHidden/>
              </w:rPr>
              <w:fldChar w:fldCharType="begin"/>
            </w:r>
            <w:r>
              <w:rPr>
                <w:noProof/>
                <w:webHidden/>
              </w:rPr>
              <w:instrText xml:space="preserve"> PAGEREF _Toc401579023 \h </w:instrText>
            </w:r>
            <w:r>
              <w:rPr>
                <w:noProof/>
                <w:webHidden/>
              </w:rPr>
            </w:r>
            <w:r>
              <w:rPr>
                <w:noProof/>
                <w:webHidden/>
              </w:rPr>
              <w:fldChar w:fldCharType="separate"/>
            </w:r>
            <w:r>
              <w:rPr>
                <w:noProof/>
                <w:webHidden/>
              </w:rPr>
              <w:t>8</w:t>
            </w:r>
            <w:r>
              <w:rPr>
                <w:noProof/>
                <w:webHidden/>
              </w:rPr>
              <w:fldChar w:fldCharType="end"/>
            </w:r>
          </w:hyperlink>
        </w:p>
        <w:p w14:paraId="180116F3" w14:textId="77777777" w:rsidR="00AF52EB" w:rsidRDefault="00AF52EB">
          <w:pPr>
            <w:pStyle w:val="TOC3"/>
            <w:tabs>
              <w:tab w:val="left" w:pos="880"/>
              <w:tab w:val="right" w:leader="dot" w:pos="10450"/>
            </w:tabs>
            <w:rPr>
              <w:rFonts w:eastAsiaTheme="minorEastAsia"/>
              <w:noProof/>
              <w:sz w:val="22"/>
              <w:lang w:val="en-US"/>
            </w:rPr>
          </w:pPr>
          <w:hyperlink w:anchor="_Toc401579024" w:history="1">
            <w:r w:rsidRPr="00D05F7B">
              <w:rPr>
                <w:rStyle w:val="Hyperlink"/>
                <w:b/>
                <w:noProof/>
              </w:rPr>
              <w:t>1.</w:t>
            </w:r>
            <w:r>
              <w:rPr>
                <w:rFonts w:eastAsiaTheme="minorEastAsia"/>
                <w:noProof/>
                <w:sz w:val="22"/>
                <w:lang w:val="en-US"/>
              </w:rPr>
              <w:tab/>
            </w:r>
            <w:r w:rsidRPr="00D05F7B">
              <w:rPr>
                <w:rStyle w:val="Hyperlink"/>
                <w:b/>
                <w:noProof/>
              </w:rPr>
              <w:t>Form name: Event type group table</w:t>
            </w:r>
            <w:r>
              <w:rPr>
                <w:noProof/>
                <w:webHidden/>
              </w:rPr>
              <w:tab/>
            </w:r>
            <w:r>
              <w:rPr>
                <w:noProof/>
                <w:webHidden/>
              </w:rPr>
              <w:fldChar w:fldCharType="begin"/>
            </w:r>
            <w:r>
              <w:rPr>
                <w:noProof/>
                <w:webHidden/>
              </w:rPr>
              <w:instrText xml:space="preserve"> PAGEREF _Toc401579024 \h </w:instrText>
            </w:r>
            <w:r>
              <w:rPr>
                <w:noProof/>
                <w:webHidden/>
              </w:rPr>
            </w:r>
            <w:r>
              <w:rPr>
                <w:noProof/>
                <w:webHidden/>
              </w:rPr>
              <w:fldChar w:fldCharType="separate"/>
            </w:r>
            <w:r>
              <w:rPr>
                <w:noProof/>
                <w:webHidden/>
              </w:rPr>
              <w:t>8</w:t>
            </w:r>
            <w:r>
              <w:rPr>
                <w:noProof/>
                <w:webHidden/>
              </w:rPr>
              <w:fldChar w:fldCharType="end"/>
            </w:r>
          </w:hyperlink>
        </w:p>
        <w:p w14:paraId="7CDA233E" w14:textId="77777777" w:rsidR="00AF52EB" w:rsidRDefault="00AF52EB">
          <w:pPr>
            <w:pStyle w:val="TOC3"/>
            <w:tabs>
              <w:tab w:val="left" w:pos="880"/>
              <w:tab w:val="right" w:leader="dot" w:pos="10450"/>
            </w:tabs>
            <w:rPr>
              <w:rFonts w:eastAsiaTheme="minorEastAsia"/>
              <w:noProof/>
              <w:sz w:val="22"/>
              <w:lang w:val="en-US"/>
            </w:rPr>
          </w:pPr>
          <w:hyperlink w:anchor="_Toc401579025" w:history="1">
            <w:r w:rsidRPr="00D05F7B">
              <w:rPr>
                <w:rStyle w:val="Hyperlink"/>
                <w:b/>
                <w:noProof/>
              </w:rPr>
              <w:t>a.</w:t>
            </w:r>
            <w:r>
              <w:rPr>
                <w:rFonts w:eastAsiaTheme="minorEastAsia"/>
                <w:noProof/>
                <w:sz w:val="22"/>
                <w:lang w:val="en-US"/>
              </w:rPr>
              <w:tab/>
            </w:r>
            <w:r w:rsidRPr="00D05F7B">
              <w:rPr>
                <w:rStyle w:val="Hyperlink"/>
                <w:b/>
                <w:noProof/>
              </w:rPr>
              <w:t>Description:</w:t>
            </w:r>
            <w:r w:rsidRPr="00D05F7B">
              <w:rPr>
                <w:rStyle w:val="Hyperlink"/>
                <w:noProof/>
              </w:rPr>
              <w:t xml:space="preserve"> Master form for managing the groups based on event categories for the events organized, like Family\Corporate.</w:t>
            </w:r>
            <w:r>
              <w:rPr>
                <w:noProof/>
                <w:webHidden/>
              </w:rPr>
              <w:tab/>
            </w:r>
            <w:r>
              <w:rPr>
                <w:noProof/>
                <w:webHidden/>
              </w:rPr>
              <w:fldChar w:fldCharType="begin"/>
            </w:r>
            <w:r>
              <w:rPr>
                <w:noProof/>
                <w:webHidden/>
              </w:rPr>
              <w:instrText xml:space="preserve"> PAGEREF _Toc401579025 \h </w:instrText>
            </w:r>
            <w:r>
              <w:rPr>
                <w:noProof/>
                <w:webHidden/>
              </w:rPr>
            </w:r>
            <w:r>
              <w:rPr>
                <w:noProof/>
                <w:webHidden/>
              </w:rPr>
              <w:fldChar w:fldCharType="separate"/>
            </w:r>
            <w:r>
              <w:rPr>
                <w:noProof/>
                <w:webHidden/>
              </w:rPr>
              <w:t>8</w:t>
            </w:r>
            <w:r>
              <w:rPr>
                <w:noProof/>
                <w:webHidden/>
              </w:rPr>
              <w:fldChar w:fldCharType="end"/>
            </w:r>
          </w:hyperlink>
        </w:p>
        <w:p w14:paraId="5786FFDA" w14:textId="77777777" w:rsidR="00AF52EB" w:rsidRDefault="00AF52EB">
          <w:pPr>
            <w:pStyle w:val="TOC3"/>
            <w:tabs>
              <w:tab w:val="left" w:pos="880"/>
              <w:tab w:val="right" w:leader="dot" w:pos="10450"/>
            </w:tabs>
            <w:rPr>
              <w:rFonts w:eastAsiaTheme="minorEastAsia"/>
              <w:noProof/>
              <w:sz w:val="22"/>
              <w:lang w:val="en-US"/>
            </w:rPr>
          </w:pPr>
          <w:hyperlink w:anchor="_Toc401579026" w:history="1">
            <w:r w:rsidRPr="00D05F7B">
              <w:rPr>
                <w:rStyle w:val="Hyperlink"/>
                <w:b/>
                <w:noProof/>
              </w:rPr>
              <w:t>b.</w:t>
            </w:r>
            <w:r>
              <w:rPr>
                <w:rFonts w:eastAsiaTheme="minorEastAsia"/>
                <w:noProof/>
                <w:sz w:val="22"/>
                <w:lang w:val="en-US"/>
              </w:rPr>
              <w:tab/>
            </w:r>
            <w:r w:rsidRPr="00D05F7B">
              <w:rPr>
                <w:rStyle w:val="Hyperlink"/>
                <w:b/>
                <w:noProof/>
              </w:rPr>
              <w:t>Steps</w:t>
            </w:r>
            <w:r>
              <w:rPr>
                <w:noProof/>
                <w:webHidden/>
              </w:rPr>
              <w:tab/>
            </w:r>
            <w:r>
              <w:rPr>
                <w:noProof/>
                <w:webHidden/>
              </w:rPr>
              <w:fldChar w:fldCharType="begin"/>
            </w:r>
            <w:r>
              <w:rPr>
                <w:noProof/>
                <w:webHidden/>
              </w:rPr>
              <w:instrText xml:space="preserve"> PAGEREF _Toc401579026 \h </w:instrText>
            </w:r>
            <w:r>
              <w:rPr>
                <w:noProof/>
                <w:webHidden/>
              </w:rPr>
            </w:r>
            <w:r>
              <w:rPr>
                <w:noProof/>
                <w:webHidden/>
              </w:rPr>
              <w:fldChar w:fldCharType="separate"/>
            </w:r>
            <w:r>
              <w:rPr>
                <w:noProof/>
                <w:webHidden/>
              </w:rPr>
              <w:t>8</w:t>
            </w:r>
            <w:r>
              <w:rPr>
                <w:noProof/>
                <w:webHidden/>
              </w:rPr>
              <w:fldChar w:fldCharType="end"/>
            </w:r>
          </w:hyperlink>
        </w:p>
        <w:p w14:paraId="7112319F" w14:textId="77777777" w:rsidR="00AF52EB" w:rsidRDefault="00AF52EB">
          <w:pPr>
            <w:pStyle w:val="TOC3"/>
            <w:tabs>
              <w:tab w:val="right" w:leader="dot" w:pos="10450"/>
            </w:tabs>
            <w:rPr>
              <w:rFonts w:eastAsiaTheme="minorEastAsia"/>
              <w:noProof/>
              <w:sz w:val="22"/>
              <w:lang w:val="en-US"/>
            </w:rPr>
          </w:pPr>
          <w:hyperlink w:anchor="_Toc401579027" w:history="1">
            <w:r w:rsidRPr="00D05F7B">
              <w:rPr>
                <w:rStyle w:val="Hyperlink"/>
                <w:b/>
                <w:noProof/>
              </w:rPr>
              <w:t>Schema Info: FthEventTypeGroup</w:t>
            </w:r>
            <w:r>
              <w:rPr>
                <w:noProof/>
                <w:webHidden/>
              </w:rPr>
              <w:tab/>
            </w:r>
            <w:r>
              <w:rPr>
                <w:noProof/>
                <w:webHidden/>
              </w:rPr>
              <w:fldChar w:fldCharType="begin"/>
            </w:r>
            <w:r>
              <w:rPr>
                <w:noProof/>
                <w:webHidden/>
              </w:rPr>
              <w:instrText xml:space="preserve"> PAGEREF _Toc401579027 \h </w:instrText>
            </w:r>
            <w:r>
              <w:rPr>
                <w:noProof/>
                <w:webHidden/>
              </w:rPr>
            </w:r>
            <w:r>
              <w:rPr>
                <w:noProof/>
                <w:webHidden/>
              </w:rPr>
              <w:fldChar w:fldCharType="separate"/>
            </w:r>
            <w:r>
              <w:rPr>
                <w:noProof/>
                <w:webHidden/>
              </w:rPr>
              <w:t>9</w:t>
            </w:r>
            <w:r>
              <w:rPr>
                <w:noProof/>
                <w:webHidden/>
              </w:rPr>
              <w:fldChar w:fldCharType="end"/>
            </w:r>
          </w:hyperlink>
        </w:p>
        <w:p w14:paraId="6206A263" w14:textId="77777777" w:rsidR="00AF52EB" w:rsidRDefault="00AF52EB">
          <w:pPr>
            <w:pStyle w:val="TOC3"/>
            <w:tabs>
              <w:tab w:val="left" w:pos="880"/>
              <w:tab w:val="right" w:leader="dot" w:pos="10450"/>
            </w:tabs>
            <w:rPr>
              <w:rFonts w:eastAsiaTheme="minorEastAsia"/>
              <w:noProof/>
              <w:sz w:val="22"/>
              <w:lang w:val="en-US"/>
            </w:rPr>
          </w:pPr>
          <w:hyperlink w:anchor="_Toc401579028" w:history="1">
            <w:r w:rsidRPr="00D05F7B">
              <w:rPr>
                <w:rStyle w:val="Hyperlink"/>
                <w:b/>
                <w:noProof/>
              </w:rPr>
              <w:t>2.</w:t>
            </w:r>
            <w:r>
              <w:rPr>
                <w:rFonts w:eastAsiaTheme="minorEastAsia"/>
                <w:noProof/>
                <w:sz w:val="22"/>
                <w:lang w:val="en-US"/>
              </w:rPr>
              <w:tab/>
            </w:r>
            <w:r w:rsidRPr="00D05F7B">
              <w:rPr>
                <w:rStyle w:val="Hyperlink"/>
                <w:b/>
                <w:noProof/>
              </w:rPr>
              <w:t>Form name: Event type master table</w:t>
            </w:r>
            <w:r>
              <w:rPr>
                <w:noProof/>
                <w:webHidden/>
              </w:rPr>
              <w:tab/>
            </w:r>
            <w:r>
              <w:rPr>
                <w:noProof/>
                <w:webHidden/>
              </w:rPr>
              <w:fldChar w:fldCharType="begin"/>
            </w:r>
            <w:r>
              <w:rPr>
                <w:noProof/>
                <w:webHidden/>
              </w:rPr>
              <w:instrText xml:space="preserve"> PAGEREF _Toc401579028 \h </w:instrText>
            </w:r>
            <w:r>
              <w:rPr>
                <w:noProof/>
                <w:webHidden/>
              </w:rPr>
            </w:r>
            <w:r>
              <w:rPr>
                <w:noProof/>
                <w:webHidden/>
              </w:rPr>
              <w:fldChar w:fldCharType="separate"/>
            </w:r>
            <w:r>
              <w:rPr>
                <w:noProof/>
                <w:webHidden/>
              </w:rPr>
              <w:t>10</w:t>
            </w:r>
            <w:r>
              <w:rPr>
                <w:noProof/>
                <w:webHidden/>
              </w:rPr>
              <w:fldChar w:fldCharType="end"/>
            </w:r>
          </w:hyperlink>
        </w:p>
        <w:p w14:paraId="33909319" w14:textId="77777777" w:rsidR="00AF52EB" w:rsidRDefault="00AF52EB">
          <w:pPr>
            <w:pStyle w:val="TOC3"/>
            <w:tabs>
              <w:tab w:val="left" w:pos="880"/>
              <w:tab w:val="right" w:leader="dot" w:pos="10450"/>
            </w:tabs>
            <w:rPr>
              <w:rFonts w:eastAsiaTheme="minorEastAsia"/>
              <w:noProof/>
              <w:sz w:val="22"/>
              <w:lang w:val="en-US"/>
            </w:rPr>
          </w:pPr>
          <w:hyperlink w:anchor="_Toc401579029" w:history="1">
            <w:r w:rsidRPr="00D05F7B">
              <w:rPr>
                <w:rStyle w:val="Hyperlink"/>
                <w:b/>
                <w:noProof/>
              </w:rPr>
              <w:t>a.</w:t>
            </w:r>
            <w:r>
              <w:rPr>
                <w:rFonts w:eastAsiaTheme="minorEastAsia"/>
                <w:noProof/>
                <w:sz w:val="22"/>
                <w:lang w:val="en-US"/>
              </w:rPr>
              <w:tab/>
            </w:r>
            <w:r w:rsidRPr="00D05F7B">
              <w:rPr>
                <w:rStyle w:val="Hyperlink"/>
                <w:b/>
                <w:noProof/>
              </w:rPr>
              <w:t>Description:</w:t>
            </w:r>
            <w:r w:rsidRPr="00D05F7B">
              <w:rPr>
                <w:rStyle w:val="Hyperlink"/>
                <w:noProof/>
              </w:rPr>
              <w:t xml:space="preserve"> Master form for managing the types of events organized.</w:t>
            </w:r>
            <w:r>
              <w:rPr>
                <w:noProof/>
                <w:webHidden/>
              </w:rPr>
              <w:tab/>
            </w:r>
            <w:r>
              <w:rPr>
                <w:noProof/>
                <w:webHidden/>
              </w:rPr>
              <w:fldChar w:fldCharType="begin"/>
            </w:r>
            <w:r>
              <w:rPr>
                <w:noProof/>
                <w:webHidden/>
              </w:rPr>
              <w:instrText xml:space="preserve"> PAGEREF _Toc401579029 \h </w:instrText>
            </w:r>
            <w:r>
              <w:rPr>
                <w:noProof/>
                <w:webHidden/>
              </w:rPr>
            </w:r>
            <w:r>
              <w:rPr>
                <w:noProof/>
                <w:webHidden/>
              </w:rPr>
              <w:fldChar w:fldCharType="separate"/>
            </w:r>
            <w:r>
              <w:rPr>
                <w:noProof/>
                <w:webHidden/>
              </w:rPr>
              <w:t>10</w:t>
            </w:r>
            <w:r>
              <w:rPr>
                <w:noProof/>
                <w:webHidden/>
              </w:rPr>
              <w:fldChar w:fldCharType="end"/>
            </w:r>
          </w:hyperlink>
        </w:p>
        <w:p w14:paraId="4C67E579" w14:textId="77777777" w:rsidR="00AF52EB" w:rsidRDefault="00AF52EB">
          <w:pPr>
            <w:pStyle w:val="TOC3"/>
            <w:tabs>
              <w:tab w:val="left" w:pos="880"/>
              <w:tab w:val="right" w:leader="dot" w:pos="10450"/>
            </w:tabs>
            <w:rPr>
              <w:rFonts w:eastAsiaTheme="minorEastAsia"/>
              <w:noProof/>
              <w:sz w:val="22"/>
              <w:lang w:val="en-US"/>
            </w:rPr>
          </w:pPr>
          <w:hyperlink w:anchor="_Toc401579030" w:history="1">
            <w:r w:rsidRPr="00D05F7B">
              <w:rPr>
                <w:rStyle w:val="Hyperlink"/>
                <w:b/>
                <w:noProof/>
              </w:rPr>
              <w:t>b.</w:t>
            </w:r>
            <w:r>
              <w:rPr>
                <w:rFonts w:eastAsiaTheme="minorEastAsia"/>
                <w:noProof/>
                <w:sz w:val="22"/>
                <w:lang w:val="en-US"/>
              </w:rPr>
              <w:tab/>
            </w:r>
            <w:r w:rsidRPr="00D05F7B">
              <w:rPr>
                <w:rStyle w:val="Hyperlink"/>
                <w:b/>
                <w:noProof/>
              </w:rPr>
              <w:t>Steps</w:t>
            </w:r>
            <w:r>
              <w:rPr>
                <w:noProof/>
                <w:webHidden/>
              </w:rPr>
              <w:tab/>
            </w:r>
            <w:r>
              <w:rPr>
                <w:noProof/>
                <w:webHidden/>
              </w:rPr>
              <w:fldChar w:fldCharType="begin"/>
            </w:r>
            <w:r>
              <w:rPr>
                <w:noProof/>
                <w:webHidden/>
              </w:rPr>
              <w:instrText xml:space="preserve"> PAGEREF _Toc401579030 \h </w:instrText>
            </w:r>
            <w:r>
              <w:rPr>
                <w:noProof/>
                <w:webHidden/>
              </w:rPr>
            </w:r>
            <w:r>
              <w:rPr>
                <w:noProof/>
                <w:webHidden/>
              </w:rPr>
              <w:fldChar w:fldCharType="separate"/>
            </w:r>
            <w:r>
              <w:rPr>
                <w:noProof/>
                <w:webHidden/>
              </w:rPr>
              <w:t>10</w:t>
            </w:r>
            <w:r>
              <w:rPr>
                <w:noProof/>
                <w:webHidden/>
              </w:rPr>
              <w:fldChar w:fldCharType="end"/>
            </w:r>
          </w:hyperlink>
        </w:p>
        <w:p w14:paraId="48DB200F" w14:textId="77777777" w:rsidR="00AF52EB" w:rsidRDefault="00AF52EB">
          <w:pPr>
            <w:pStyle w:val="TOC3"/>
            <w:tabs>
              <w:tab w:val="right" w:leader="dot" w:pos="10450"/>
            </w:tabs>
            <w:rPr>
              <w:rFonts w:eastAsiaTheme="minorEastAsia"/>
              <w:noProof/>
              <w:sz w:val="22"/>
              <w:lang w:val="en-US"/>
            </w:rPr>
          </w:pPr>
          <w:hyperlink w:anchor="_Toc401579031" w:history="1">
            <w:r w:rsidRPr="00D05F7B">
              <w:rPr>
                <w:rStyle w:val="Hyperlink"/>
                <w:b/>
                <w:noProof/>
              </w:rPr>
              <w:t>Schema Info: FthEventTypeMaster</w:t>
            </w:r>
            <w:r>
              <w:rPr>
                <w:noProof/>
                <w:webHidden/>
              </w:rPr>
              <w:tab/>
            </w:r>
            <w:r>
              <w:rPr>
                <w:noProof/>
                <w:webHidden/>
              </w:rPr>
              <w:fldChar w:fldCharType="begin"/>
            </w:r>
            <w:r>
              <w:rPr>
                <w:noProof/>
                <w:webHidden/>
              </w:rPr>
              <w:instrText xml:space="preserve"> PAGEREF _Toc401579031 \h </w:instrText>
            </w:r>
            <w:r>
              <w:rPr>
                <w:noProof/>
                <w:webHidden/>
              </w:rPr>
            </w:r>
            <w:r>
              <w:rPr>
                <w:noProof/>
                <w:webHidden/>
              </w:rPr>
              <w:fldChar w:fldCharType="separate"/>
            </w:r>
            <w:r>
              <w:rPr>
                <w:noProof/>
                <w:webHidden/>
              </w:rPr>
              <w:t>12</w:t>
            </w:r>
            <w:r>
              <w:rPr>
                <w:noProof/>
                <w:webHidden/>
              </w:rPr>
              <w:fldChar w:fldCharType="end"/>
            </w:r>
          </w:hyperlink>
        </w:p>
        <w:p w14:paraId="1969B5C5" w14:textId="77777777" w:rsidR="00AF52EB" w:rsidRDefault="00AF52EB">
          <w:pPr>
            <w:pStyle w:val="TOC3"/>
            <w:tabs>
              <w:tab w:val="left" w:pos="880"/>
              <w:tab w:val="right" w:leader="dot" w:pos="10450"/>
            </w:tabs>
            <w:rPr>
              <w:rFonts w:eastAsiaTheme="minorEastAsia"/>
              <w:noProof/>
              <w:sz w:val="22"/>
              <w:lang w:val="en-US"/>
            </w:rPr>
          </w:pPr>
          <w:hyperlink w:anchor="_Toc401579032" w:history="1">
            <w:r w:rsidRPr="00D05F7B">
              <w:rPr>
                <w:rStyle w:val="Hyperlink"/>
                <w:b/>
                <w:noProof/>
              </w:rPr>
              <w:t>3.</w:t>
            </w:r>
            <w:r>
              <w:rPr>
                <w:rFonts w:eastAsiaTheme="minorEastAsia"/>
                <w:noProof/>
                <w:sz w:val="22"/>
                <w:lang w:val="en-US"/>
              </w:rPr>
              <w:tab/>
            </w:r>
            <w:r w:rsidRPr="00D05F7B">
              <w:rPr>
                <w:rStyle w:val="Hyperlink"/>
                <w:b/>
                <w:noProof/>
              </w:rPr>
              <w:t>Form name: Food preferences</w:t>
            </w:r>
            <w:r>
              <w:rPr>
                <w:noProof/>
                <w:webHidden/>
              </w:rPr>
              <w:tab/>
            </w:r>
            <w:r>
              <w:rPr>
                <w:noProof/>
                <w:webHidden/>
              </w:rPr>
              <w:fldChar w:fldCharType="begin"/>
            </w:r>
            <w:r>
              <w:rPr>
                <w:noProof/>
                <w:webHidden/>
              </w:rPr>
              <w:instrText xml:space="preserve"> PAGEREF _Toc401579032 \h </w:instrText>
            </w:r>
            <w:r>
              <w:rPr>
                <w:noProof/>
                <w:webHidden/>
              </w:rPr>
            </w:r>
            <w:r>
              <w:rPr>
                <w:noProof/>
                <w:webHidden/>
              </w:rPr>
              <w:fldChar w:fldCharType="separate"/>
            </w:r>
            <w:r>
              <w:rPr>
                <w:noProof/>
                <w:webHidden/>
              </w:rPr>
              <w:t>13</w:t>
            </w:r>
            <w:r>
              <w:rPr>
                <w:noProof/>
                <w:webHidden/>
              </w:rPr>
              <w:fldChar w:fldCharType="end"/>
            </w:r>
          </w:hyperlink>
        </w:p>
        <w:p w14:paraId="076F03A3" w14:textId="77777777" w:rsidR="00AF52EB" w:rsidRDefault="00AF52EB">
          <w:pPr>
            <w:pStyle w:val="TOC3"/>
            <w:tabs>
              <w:tab w:val="left" w:pos="880"/>
              <w:tab w:val="right" w:leader="dot" w:pos="10450"/>
            </w:tabs>
            <w:rPr>
              <w:rFonts w:eastAsiaTheme="minorEastAsia"/>
              <w:noProof/>
              <w:sz w:val="22"/>
              <w:lang w:val="en-US"/>
            </w:rPr>
          </w:pPr>
          <w:hyperlink w:anchor="_Toc401579033" w:history="1">
            <w:r w:rsidRPr="00D05F7B">
              <w:rPr>
                <w:rStyle w:val="Hyperlink"/>
                <w:b/>
                <w:noProof/>
              </w:rPr>
              <w:t>a.</w:t>
            </w:r>
            <w:r>
              <w:rPr>
                <w:rFonts w:eastAsiaTheme="minorEastAsia"/>
                <w:noProof/>
                <w:sz w:val="22"/>
                <w:lang w:val="en-US"/>
              </w:rPr>
              <w:tab/>
            </w:r>
            <w:r w:rsidRPr="00D05F7B">
              <w:rPr>
                <w:rStyle w:val="Hyperlink"/>
                <w:b/>
                <w:noProof/>
              </w:rPr>
              <w:t>Description:</w:t>
            </w:r>
            <w:r w:rsidRPr="00D05F7B">
              <w:rPr>
                <w:rStyle w:val="Hyperlink"/>
                <w:noProof/>
              </w:rPr>
              <w:t xml:space="preserve"> Master form for managing the food preferences of events organized.</w:t>
            </w:r>
            <w:r>
              <w:rPr>
                <w:noProof/>
                <w:webHidden/>
              </w:rPr>
              <w:tab/>
            </w:r>
            <w:r>
              <w:rPr>
                <w:noProof/>
                <w:webHidden/>
              </w:rPr>
              <w:fldChar w:fldCharType="begin"/>
            </w:r>
            <w:r>
              <w:rPr>
                <w:noProof/>
                <w:webHidden/>
              </w:rPr>
              <w:instrText xml:space="preserve"> PAGEREF _Toc401579033 \h </w:instrText>
            </w:r>
            <w:r>
              <w:rPr>
                <w:noProof/>
                <w:webHidden/>
              </w:rPr>
            </w:r>
            <w:r>
              <w:rPr>
                <w:noProof/>
                <w:webHidden/>
              </w:rPr>
              <w:fldChar w:fldCharType="separate"/>
            </w:r>
            <w:r>
              <w:rPr>
                <w:noProof/>
                <w:webHidden/>
              </w:rPr>
              <w:t>13</w:t>
            </w:r>
            <w:r>
              <w:rPr>
                <w:noProof/>
                <w:webHidden/>
              </w:rPr>
              <w:fldChar w:fldCharType="end"/>
            </w:r>
          </w:hyperlink>
        </w:p>
        <w:p w14:paraId="48EB391D" w14:textId="77777777" w:rsidR="00AF52EB" w:rsidRDefault="00AF52EB">
          <w:pPr>
            <w:pStyle w:val="TOC3"/>
            <w:tabs>
              <w:tab w:val="left" w:pos="880"/>
              <w:tab w:val="right" w:leader="dot" w:pos="10450"/>
            </w:tabs>
            <w:rPr>
              <w:rFonts w:eastAsiaTheme="minorEastAsia"/>
              <w:noProof/>
              <w:sz w:val="22"/>
              <w:lang w:val="en-US"/>
            </w:rPr>
          </w:pPr>
          <w:hyperlink w:anchor="_Toc401579034" w:history="1">
            <w:r w:rsidRPr="00D05F7B">
              <w:rPr>
                <w:rStyle w:val="Hyperlink"/>
                <w:b/>
                <w:noProof/>
              </w:rPr>
              <w:t>b.</w:t>
            </w:r>
            <w:r>
              <w:rPr>
                <w:rFonts w:eastAsiaTheme="minorEastAsia"/>
                <w:noProof/>
                <w:sz w:val="22"/>
                <w:lang w:val="en-US"/>
              </w:rPr>
              <w:tab/>
            </w:r>
            <w:r w:rsidRPr="00D05F7B">
              <w:rPr>
                <w:rStyle w:val="Hyperlink"/>
                <w:b/>
                <w:noProof/>
              </w:rPr>
              <w:t>Steps</w:t>
            </w:r>
            <w:r>
              <w:rPr>
                <w:noProof/>
                <w:webHidden/>
              </w:rPr>
              <w:tab/>
            </w:r>
            <w:r>
              <w:rPr>
                <w:noProof/>
                <w:webHidden/>
              </w:rPr>
              <w:fldChar w:fldCharType="begin"/>
            </w:r>
            <w:r>
              <w:rPr>
                <w:noProof/>
                <w:webHidden/>
              </w:rPr>
              <w:instrText xml:space="preserve"> PAGEREF _Toc401579034 \h </w:instrText>
            </w:r>
            <w:r>
              <w:rPr>
                <w:noProof/>
                <w:webHidden/>
              </w:rPr>
            </w:r>
            <w:r>
              <w:rPr>
                <w:noProof/>
                <w:webHidden/>
              </w:rPr>
              <w:fldChar w:fldCharType="separate"/>
            </w:r>
            <w:r>
              <w:rPr>
                <w:noProof/>
                <w:webHidden/>
              </w:rPr>
              <w:t>13</w:t>
            </w:r>
            <w:r>
              <w:rPr>
                <w:noProof/>
                <w:webHidden/>
              </w:rPr>
              <w:fldChar w:fldCharType="end"/>
            </w:r>
          </w:hyperlink>
        </w:p>
        <w:p w14:paraId="02FAF085" w14:textId="77777777" w:rsidR="00AF52EB" w:rsidRDefault="00AF52EB">
          <w:pPr>
            <w:pStyle w:val="TOC3"/>
            <w:tabs>
              <w:tab w:val="right" w:leader="dot" w:pos="10450"/>
            </w:tabs>
            <w:rPr>
              <w:rFonts w:eastAsiaTheme="minorEastAsia"/>
              <w:noProof/>
              <w:sz w:val="22"/>
              <w:lang w:val="en-US"/>
            </w:rPr>
          </w:pPr>
          <w:hyperlink w:anchor="_Toc401579035" w:history="1">
            <w:r w:rsidRPr="00D05F7B">
              <w:rPr>
                <w:rStyle w:val="Hyperlink"/>
                <w:b/>
                <w:noProof/>
              </w:rPr>
              <w:t>Schema Info: FthFoodPreference</w:t>
            </w:r>
            <w:r>
              <w:rPr>
                <w:noProof/>
                <w:webHidden/>
              </w:rPr>
              <w:tab/>
            </w:r>
            <w:r>
              <w:rPr>
                <w:noProof/>
                <w:webHidden/>
              </w:rPr>
              <w:fldChar w:fldCharType="begin"/>
            </w:r>
            <w:r>
              <w:rPr>
                <w:noProof/>
                <w:webHidden/>
              </w:rPr>
              <w:instrText xml:space="preserve"> PAGEREF _Toc401579035 \h </w:instrText>
            </w:r>
            <w:r>
              <w:rPr>
                <w:noProof/>
                <w:webHidden/>
              </w:rPr>
            </w:r>
            <w:r>
              <w:rPr>
                <w:noProof/>
                <w:webHidden/>
              </w:rPr>
              <w:fldChar w:fldCharType="separate"/>
            </w:r>
            <w:r>
              <w:rPr>
                <w:noProof/>
                <w:webHidden/>
              </w:rPr>
              <w:t>14</w:t>
            </w:r>
            <w:r>
              <w:rPr>
                <w:noProof/>
                <w:webHidden/>
              </w:rPr>
              <w:fldChar w:fldCharType="end"/>
            </w:r>
          </w:hyperlink>
        </w:p>
        <w:p w14:paraId="6FE9CFC4" w14:textId="77777777" w:rsidR="00AF52EB" w:rsidRDefault="00AF52EB">
          <w:pPr>
            <w:pStyle w:val="TOC3"/>
            <w:tabs>
              <w:tab w:val="left" w:pos="880"/>
              <w:tab w:val="right" w:leader="dot" w:pos="10450"/>
            </w:tabs>
            <w:rPr>
              <w:rFonts w:eastAsiaTheme="minorEastAsia"/>
              <w:noProof/>
              <w:sz w:val="22"/>
              <w:lang w:val="en-US"/>
            </w:rPr>
          </w:pPr>
          <w:hyperlink w:anchor="_Toc401579036" w:history="1">
            <w:r w:rsidRPr="00D05F7B">
              <w:rPr>
                <w:rStyle w:val="Hyperlink"/>
                <w:b/>
                <w:noProof/>
              </w:rPr>
              <w:t>4.</w:t>
            </w:r>
            <w:r>
              <w:rPr>
                <w:rFonts w:eastAsiaTheme="minorEastAsia"/>
                <w:noProof/>
                <w:sz w:val="22"/>
                <w:lang w:val="en-US"/>
              </w:rPr>
              <w:tab/>
            </w:r>
            <w:r w:rsidRPr="00D05F7B">
              <w:rPr>
                <w:rStyle w:val="Hyperlink"/>
                <w:b/>
                <w:noProof/>
              </w:rPr>
              <w:t>Form name: Pickup drop location</w:t>
            </w:r>
            <w:r>
              <w:rPr>
                <w:noProof/>
                <w:webHidden/>
              </w:rPr>
              <w:tab/>
            </w:r>
            <w:r>
              <w:rPr>
                <w:noProof/>
                <w:webHidden/>
              </w:rPr>
              <w:fldChar w:fldCharType="begin"/>
            </w:r>
            <w:r>
              <w:rPr>
                <w:noProof/>
                <w:webHidden/>
              </w:rPr>
              <w:instrText xml:space="preserve"> PAGEREF _Toc401579036 \h </w:instrText>
            </w:r>
            <w:r>
              <w:rPr>
                <w:noProof/>
                <w:webHidden/>
              </w:rPr>
            </w:r>
            <w:r>
              <w:rPr>
                <w:noProof/>
                <w:webHidden/>
              </w:rPr>
              <w:fldChar w:fldCharType="separate"/>
            </w:r>
            <w:r>
              <w:rPr>
                <w:noProof/>
                <w:webHidden/>
              </w:rPr>
              <w:t>15</w:t>
            </w:r>
            <w:r>
              <w:rPr>
                <w:noProof/>
                <w:webHidden/>
              </w:rPr>
              <w:fldChar w:fldCharType="end"/>
            </w:r>
          </w:hyperlink>
        </w:p>
        <w:p w14:paraId="77D48DE9" w14:textId="77777777" w:rsidR="00AF52EB" w:rsidRDefault="00AF52EB">
          <w:pPr>
            <w:pStyle w:val="TOC3"/>
            <w:tabs>
              <w:tab w:val="left" w:pos="880"/>
              <w:tab w:val="right" w:leader="dot" w:pos="10450"/>
            </w:tabs>
            <w:rPr>
              <w:rFonts w:eastAsiaTheme="minorEastAsia"/>
              <w:noProof/>
              <w:sz w:val="22"/>
              <w:lang w:val="en-US"/>
            </w:rPr>
          </w:pPr>
          <w:hyperlink w:anchor="_Toc401579037" w:history="1">
            <w:r w:rsidRPr="00D05F7B">
              <w:rPr>
                <w:rStyle w:val="Hyperlink"/>
                <w:b/>
                <w:noProof/>
              </w:rPr>
              <w:t>a.</w:t>
            </w:r>
            <w:r>
              <w:rPr>
                <w:rFonts w:eastAsiaTheme="minorEastAsia"/>
                <w:noProof/>
                <w:sz w:val="22"/>
                <w:lang w:val="en-US"/>
              </w:rPr>
              <w:tab/>
            </w:r>
            <w:r w:rsidRPr="00D05F7B">
              <w:rPr>
                <w:rStyle w:val="Hyperlink"/>
                <w:b/>
                <w:noProof/>
              </w:rPr>
              <w:t>Description:</w:t>
            </w:r>
            <w:r w:rsidRPr="00D05F7B">
              <w:rPr>
                <w:rStyle w:val="Hyperlink"/>
                <w:noProof/>
              </w:rPr>
              <w:t xml:space="preserve"> Master form for managing the pickup drop locations of events organized.</w:t>
            </w:r>
            <w:r>
              <w:rPr>
                <w:noProof/>
                <w:webHidden/>
              </w:rPr>
              <w:tab/>
            </w:r>
            <w:r>
              <w:rPr>
                <w:noProof/>
                <w:webHidden/>
              </w:rPr>
              <w:fldChar w:fldCharType="begin"/>
            </w:r>
            <w:r>
              <w:rPr>
                <w:noProof/>
                <w:webHidden/>
              </w:rPr>
              <w:instrText xml:space="preserve"> PAGEREF _Toc401579037 \h </w:instrText>
            </w:r>
            <w:r>
              <w:rPr>
                <w:noProof/>
                <w:webHidden/>
              </w:rPr>
            </w:r>
            <w:r>
              <w:rPr>
                <w:noProof/>
                <w:webHidden/>
              </w:rPr>
              <w:fldChar w:fldCharType="separate"/>
            </w:r>
            <w:r>
              <w:rPr>
                <w:noProof/>
                <w:webHidden/>
              </w:rPr>
              <w:t>15</w:t>
            </w:r>
            <w:r>
              <w:rPr>
                <w:noProof/>
                <w:webHidden/>
              </w:rPr>
              <w:fldChar w:fldCharType="end"/>
            </w:r>
          </w:hyperlink>
        </w:p>
        <w:p w14:paraId="30551038" w14:textId="77777777" w:rsidR="00AF52EB" w:rsidRDefault="00AF52EB">
          <w:pPr>
            <w:pStyle w:val="TOC3"/>
            <w:tabs>
              <w:tab w:val="left" w:pos="880"/>
              <w:tab w:val="right" w:leader="dot" w:pos="10450"/>
            </w:tabs>
            <w:rPr>
              <w:rFonts w:eastAsiaTheme="minorEastAsia"/>
              <w:noProof/>
              <w:sz w:val="22"/>
              <w:lang w:val="en-US"/>
            </w:rPr>
          </w:pPr>
          <w:hyperlink w:anchor="_Toc401579038" w:history="1">
            <w:r w:rsidRPr="00D05F7B">
              <w:rPr>
                <w:rStyle w:val="Hyperlink"/>
                <w:b/>
                <w:noProof/>
              </w:rPr>
              <w:t>b.</w:t>
            </w:r>
            <w:r>
              <w:rPr>
                <w:rFonts w:eastAsiaTheme="minorEastAsia"/>
                <w:noProof/>
                <w:sz w:val="22"/>
                <w:lang w:val="en-US"/>
              </w:rPr>
              <w:tab/>
            </w:r>
            <w:r w:rsidRPr="00D05F7B">
              <w:rPr>
                <w:rStyle w:val="Hyperlink"/>
                <w:b/>
                <w:noProof/>
              </w:rPr>
              <w:t>Steps</w:t>
            </w:r>
            <w:r>
              <w:rPr>
                <w:noProof/>
                <w:webHidden/>
              </w:rPr>
              <w:tab/>
            </w:r>
            <w:r>
              <w:rPr>
                <w:noProof/>
                <w:webHidden/>
              </w:rPr>
              <w:fldChar w:fldCharType="begin"/>
            </w:r>
            <w:r>
              <w:rPr>
                <w:noProof/>
                <w:webHidden/>
              </w:rPr>
              <w:instrText xml:space="preserve"> PAGEREF _Toc401579038 \h </w:instrText>
            </w:r>
            <w:r>
              <w:rPr>
                <w:noProof/>
                <w:webHidden/>
              </w:rPr>
            </w:r>
            <w:r>
              <w:rPr>
                <w:noProof/>
                <w:webHidden/>
              </w:rPr>
              <w:fldChar w:fldCharType="separate"/>
            </w:r>
            <w:r>
              <w:rPr>
                <w:noProof/>
                <w:webHidden/>
              </w:rPr>
              <w:t>15</w:t>
            </w:r>
            <w:r>
              <w:rPr>
                <w:noProof/>
                <w:webHidden/>
              </w:rPr>
              <w:fldChar w:fldCharType="end"/>
            </w:r>
          </w:hyperlink>
        </w:p>
        <w:p w14:paraId="4A5BEF76" w14:textId="77777777" w:rsidR="00AF52EB" w:rsidRDefault="00AF52EB">
          <w:pPr>
            <w:pStyle w:val="TOC3"/>
            <w:tabs>
              <w:tab w:val="right" w:leader="dot" w:pos="10450"/>
            </w:tabs>
            <w:rPr>
              <w:rFonts w:eastAsiaTheme="minorEastAsia"/>
              <w:noProof/>
              <w:sz w:val="22"/>
              <w:lang w:val="en-US"/>
            </w:rPr>
          </w:pPr>
          <w:hyperlink w:anchor="_Toc401579039" w:history="1">
            <w:r w:rsidRPr="00D05F7B">
              <w:rPr>
                <w:rStyle w:val="Hyperlink"/>
                <w:b/>
                <w:noProof/>
              </w:rPr>
              <w:t>Schema Info: FthPickupdropLocation</w:t>
            </w:r>
            <w:r>
              <w:rPr>
                <w:noProof/>
                <w:webHidden/>
              </w:rPr>
              <w:tab/>
            </w:r>
            <w:r>
              <w:rPr>
                <w:noProof/>
                <w:webHidden/>
              </w:rPr>
              <w:fldChar w:fldCharType="begin"/>
            </w:r>
            <w:r>
              <w:rPr>
                <w:noProof/>
                <w:webHidden/>
              </w:rPr>
              <w:instrText xml:space="preserve"> PAGEREF _Toc401579039 \h </w:instrText>
            </w:r>
            <w:r>
              <w:rPr>
                <w:noProof/>
                <w:webHidden/>
              </w:rPr>
            </w:r>
            <w:r>
              <w:rPr>
                <w:noProof/>
                <w:webHidden/>
              </w:rPr>
              <w:fldChar w:fldCharType="separate"/>
            </w:r>
            <w:r>
              <w:rPr>
                <w:noProof/>
                <w:webHidden/>
              </w:rPr>
              <w:t>16</w:t>
            </w:r>
            <w:r>
              <w:rPr>
                <w:noProof/>
                <w:webHidden/>
              </w:rPr>
              <w:fldChar w:fldCharType="end"/>
            </w:r>
          </w:hyperlink>
        </w:p>
        <w:p w14:paraId="43FE67C5" w14:textId="77777777" w:rsidR="00AF52EB" w:rsidRDefault="00AF52EB">
          <w:pPr>
            <w:pStyle w:val="TOC3"/>
            <w:tabs>
              <w:tab w:val="left" w:pos="880"/>
              <w:tab w:val="right" w:leader="dot" w:pos="10450"/>
            </w:tabs>
            <w:rPr>
              <w:rFonts w:eastAsiaTheme="minorEastAsia"/>
              <w:noProof/>
              <w:sz w:val="22"/>
              <w:lang w:val="en-US"/>
            </w:rPr>
          </w:pPr>
          <w:hyperlink w:anchor="_Toc401579040" w:history="1">
            <w:r w:rsidRPr="00D05F7B">
              <w:rPr>
                <w:rStyle w:val="Hyperlink"/>
                <w:b/>
                <w:noProof/>
              </w:rPr>
              <w:t>5.</w:t>
            </w:r>
            <w:r>
              <w:rPr>
                <w:rFonts w:eastAsiaTheme="minorEastAsia"/>
                <w:noProof/>
                <w:sz w:val="22"/>
                <w:lang w:val="en-US"/>
              </w:rPr>
              <w:tab/>
            </w:r>
            <w:r w:rsidRPr="00D05F7B">
              <w:rPr>
                <w:rStyle w:val="Hyperlink"/>
                <w:b/>
                <w:noProof/>
              </w:rPr>
              <w:t>Form name: Allergies master</w:t>
            </w:r>
            <w:r>
              <w:rPr>
                <w:noProof/>
                <w:webHidden/>
              </w:rPr>
              <w:tab/>
            </w:r>
            <w:r>
              <w:rPr>
                <w:noProof/>
                <w:webHidden/>
              </w:rPr>
              <w:fldChar w:fldCharType="begin"/>
            </w:r>
            <w:r>
              <w:rPr>
                <w:noProof/>
                <w:webHidden/>
              </w:rPr>
              <w:instrText xml:space="preserve"> PAGEREF _Toc401579040 \h </w:instrText>
            </w:r>
            <w:r>
              <w:rPr>
                <w:noProof/>
                <w:webHidden/>
              </w:rPr>
            </w:r>
            <w:r>
              <w:rPr>
                <w:noProof/>
                <w:webHidden/>
              </w:rPr>
              <w:fldChar w:fldCharType="separate"/>
            </w:r>
            <w:r>
              <w:rPr>
                <w:noProof/>
                <w:webHidden/>
              </w:rPr>
              <w:t>17</w:t>
            </w:r>
            <w:r>
              <w:rPr>
                <w:noProof/>
                <w:webHidden/>
              </w:rPr>
              <w:fldChar w:fldCharType="end"/>
            </w:r>
          </w:hyperlink>
        </w:p>
        <w:p w14:paraId="11DFCB9C" w14:textId="77777777" w:rsidR="00AF52EB" w:rsidRDefault="00AF52EB">
          <w:pPr>
            <w:pStyle w:val="TOC3"/>
            <w:tabs>
              <w:tab w:val="left" w:pos="880"/>
              <w:tab w:val="right" w:leader="dot" w:pos="10450"/>
            </w:tabs>
            <w:rPr>
              <w:rFonts w:eastAsiaTheme="minorEastAsia"/>
              <w:noProof/>
              <w:sz w:val="22"/>
              <w:lang w:val="en-US"/>
            </w:rPr>
          </w:pPr>
          <w:hyperlink w:anchor="_Toc401579041" w:history="1">
            <w:r w:rsidRPr="00D05F7B">
              <w:rPr>
                <w:rStyle w:val="Hyperlink"/>
                <w:b/>
                <w:noProof/>
              </w:rPr>
              <w:t>a.</w:t>
            </w:r>
            <w:r>
              <w:rPr>
                <w:rFonts w:eastAsiaTheme="minorEastAsia"/>
                <w:noProof/>
                <w:sz w:val="22"/>
                <w:lang w:val="en-US"/>
              </w:rPr>
              <w:tab/>
            </w:r>
            <w:r w:rsidRPr="00D05F7B">
              <w:rPr>
                <w:rStyle w:val="Hyperlink"/>
                <w:b/>
                <w:noProof/>
              </w:rPr>
              <w:t>Description:</w:t>
            </w:r>
            <w:r w:rsidRPr="00D05F7B">
              <w:rPr>
                <w:rStyle w:val="Hyperlink"/>
                <w:noProof/>
              </w:rPr>
              <w:t xml:space="preserve"> Master form for managing the allergies(if any) of events organized such that that can be matched with the default allergies of employees for alerting them with the same at the time of accepting invitation.</w:t>
            </w:r>
            <w:r>
              <w:rPr>
                <w:noProof/>
                <w:webHidden/>
              </w:rPr>
              <w:tab/>
            </w:r>
            <w:r>
              <w:rPr>
                <w:noProof/>
                <w:webHidden/>
              </w:rPr>
              <w:fldChar w:fldCharType="begin"/>
            </w:r>
            <w:r>
              <w:rPr>
                <w:noProof/>
                <w:webHidden/>
              </w:rPr>
              <w:instrText xml:space="preserve"> PAGEREF _Toc401579041 \h </w:instrText>
            </w:r>
            <w:r>
              <w:rPr>
                <w:noProof/>
                <w:webHidden/>
              </w:rPr>
            </w:r>
            <w:r>
              <w:rPr>
                <w:noProof/>
                <w:webHidden/>
              </w:rPr>
              <w:fldChar w:fldCharType="separate"/>
            </w:r>
            <w:r>
              <w:rPr>
                <w:noProof/>
                <w:webHidden/>
              </w:rPr>
              <w:t>17</w:t>
            </w:r>
            <w:r>
              <w:rPr>
                <w:noProof/>
                <w:webHidden/>
              </w:rPr>
              <w:fldChar w:fldCharType="end"/>
            </w:r>
          </w:hyperlink>
        </w:p>
        <w:p w14:paraId="5192C762" w14:textId="77777777" w:rsidR="00AF52EB" w:rsidRDefault="00AF52EB">
          <w:pPr>
            <w:pStyle w:val="TOC3"/>
            <w:tabs>
              <w:tab w:val="left" w:pos="880"/>
              <w:tab w:val="right" w:leader="dot" w:pos="10450"/>
            </w:tabs>
            <w:rPr>
              <w:rFonts w:eastAsiaTheme="minorEastAsia"/>
              <w:noProof/>
              <w:sz w:val="22"/>
              <w:lang w:val="en-US"/>
            </w:rPr>
          </w:pPr>
          <w:hyperlink w:anchor="_Toc401579042" w:history="1">
            <w:r w:rsidRPr="00D05F7B">
              <w:rPr>
                <w:rStyle w:val="Hyperlink"/>
                <w:b/>
                <w:noProof/>
              </w:rPr>
              <w:t>b.</w:t>
            </w:r>
            <w:r>
              <w:rPr>
                <w:rFonts w:eastAsiaTheme="minorEastAsia"/>
                <w:noProof/>
                <w:sz w:val="22"/>
                <w:lang w:val="en-US"/>
              </w:rPr>
              <w:tab/>
            </w:r>
            <w:r w:rsidRPr="00D05F7B">
              <w:rPr>
                <w:rStyle w:val="Hyperlink"/>
                <w:b/>
                <w:noProof/>
              </w:rPr>
              <w:t>Steps</w:t>
            </w:r>
            <w:r>
              <w:rPr>
                <w:noProof/>
                <w:webHidden/>
              </w:rPr>
              <w:tab/>
            </w:r>
            <w:r>
              <w:rPr>
                <w:noProof/>
                <w:webHidden/>
              </w:rPr>
              <w:fldChar w:fldCharType="begin"/>
            </w:r>
            <w:r>
              <w:rPr>
                <w:noProof/>
                <w:webHidden/>
              </w:rPr>
              <w:instrText xml:space="preserve"> PAGEREF _Toc401579042 \h </w:instrText>
            </w:r>
            <w:r>
              <w:rPr>
                <w:noProof/>
                <w:webHidden/>
              </w:rPr>
            </w:r>
            <w:r>
              <w:rPr>
                <w:noProof/>
                <w:webHidden/>
              </w:rPr>
              <w:fldChar w:fldCharType="separate"/>
            </w:r>
            <w:r>
              <w:rPr>
                <w:noProof/>
                <w:webHidden/>
              </w:rPr>
              <w:t>17</w:t>
            </w:r>
            <w:r>
              <w:rPr>
                <w:noProof/>
                <w:webHidden/>
              </w:rPr>
              <w:fldChar w:fldCharType="end"/>
            </w:r>
          </w:hyperlink>
        </w:p>
        <w:p w14:paraId="06F7DEC9" w14:textId="77777777" w:rsidR="00AF52EB" w:rsidRDefault="00AF52EB">
          <w:pPr>
            <w:pStyle w:val="TOC3"/>
            <w:tabs>
              <w:tab w:val="right" w:leader="dot" w:pos="10450"/>
            </w:tabs>
            <w:rPr>
              <w:rFonts w:eastAsiaTheme="minorEastAsia"/>
              <w:noProof/>
              <w:sz w:val="22"/>
              <w:lang w:val="en-US"/>
            </w:rPr>
          </w:pPr>
          <w:hyperlink w:anchor="_Toc401579043" w:history="1">
            <w:r w:rsidRPr="00D05F7B">
              <w:rPr>
                <w:rStyle w:val="Hyperlink"/>
                <w:b/>
                <w:noProof/>
              </w:rPr>
              <w:t>Schema Info: FthAllergies</w:t>
            </w:r>
            <w:r>
              <w:rPr>
                <w:noProof/>
                <w:webHidden/>
              </w:rPr>
              <w:tab/>
            </w:r>
            <w:r>
              <w:rPr>
                <w:noProof/>
                <w:webHidden/>
              </w:rPr>
              <w:fldChar w:fldCharType="begin"/>
            </w:r>
            <w:r>
              <w:rPr>
                <w:noProof/>
                <w:webHidden/>
              </w:rPr>
              <w:instrText xml:space="preserve"> PAGEREF _Toc401579043 \h </w:instrText>
            </w:r>
            <w:r>
              <w:rPr>
                <w:noProof/>
                <w:webHidden/>
              </w:rPr>
            </w:r>
            <w:r>
              <w:rPr>
                <w:noProof/>
                <w:webHidden/>
              </w:rPr>
              <w:fldChar w:fldCharType="separate"/>
            </w:r>
            <w:r>
              <w:rPr>
                <w:noProof/>
                <w:webHidden/>
              </w:rPr>
              <w:t>19</w:t>
            </w:r>
            <w:r>
              <w:rPr>
                <w:noProof/>
                <w:webHidden/>
              </w:rPr>
              <w:fldChar w:fldCharType="end"/>
            </w:r>
          </w:hyperlink>
        </w:p>
        <w:p w14:paraId="6E2A72E0" w14:textId="77777777" w:rsidR="00AF52EB" w:rsidRDefault="00AF52EB">
          <w:pPr>
            <w:pStyle w:val="TOC3"/>
            <w:tabs>
              <w:tab w:val="left" w:pos="880"/>
              <w:tab w:val="right" w:leader="dot" w:pos="10450"/>
            </w:tabs>
            <w:rPr>
              <w:rFonts w:eastAsiaTheme="minorEastAsia"/>
              <w:noProof/>
              <w:sz w:val="22"/>
              <w:lang w:val="en-US"/>
            </w:rPr>
          </w:pPr>
          <w:hyperlink w:anchor="_Toc401579044" w:history="1">
            <w:r w:rsidRPr="00D05F7B">
              <w:rPr>
                <w:rStyle w:val="Hyperlink"/>
                <w:b/>
                <w:noProof/>
              </w:rPr>
              <w:t>6.</w:t>
            </w:r>
            <w:r>
              <w:rPr>
                <w:rFonts w:eastAsiaTheme="minorEastAsia"/>
                <w:noProof/>
                <w:sz w:val="22"/>
                <w:lang w:val="en-US"/>
              </w:rPr>
              <w:tab/>
            </w:r>
            <w:r w:rsidRPr="00D05F7B">
              <w:rPr>
                <w:rStyle w:val="Hyperlink"/>
                <w:b/>
                <w:noProof/>
              </w:rPr>
              <w:t>Form name: Event</w:t>
            </w:r>
            <w:r>
              <w:rPr>
                <w:noProof/>
                <w:webHidden/>
              </w:rPr>
              <w:tab/>
            </w:r>
            <w:r>
              <w:rPr>
                <w:noProof/>
                <w:webHidden/>
              </w:rPr>
              <w:fldChar w:fldCharType="begin"/>
            </w:r>
            <w:r>
              <w:rPr>
                <w:noProof/>
                <w:webHidden/>
              </w:rPr>
              <w:instrText xml:space="preserve"> PAGEREF _Toc401579044 \h </w:instrText>
            </w:r>
            <w:r>
              <w:rPr>
                <w:noProof/>
                <w:webHidden/>
              </w:rPr>
            </w:r>
            <w:r>
              <w:rPr>
                <w:noProof/>
                <w:webHidden/>
              </w:rPr>
              <w:fldChar w:fldCharType="separate"/>
            </w:r>
            <w:r>
              <w:rPr>
                <w:noProof/>
                <w:webHidden/>
              </w:rPr>
              <w:t>20</w:t>
            </w:r>
            <w:r>
              <w:rPr>
                <w:noProof/>
                <w:webHidden/>
              </w:rPr>
              <w:fldChar w:fldCharType="end"/>
            </w:r>
          </w:hyperlink>
        </w:p>
        <w:p w14:paraId="6D85DB81" w14:textId="77777777" w:rsidR="00AF52EB" w:rsidRDefault="00AF52EB">
          <w:pPr>
            <w:pStyle w:val="TOC3"/>
            <w:tabs>
              <w:tab w:val="left" w:pos="880"/>
              <w:tab w:val="right" w:leader="dot" w:pos="10450"/>
            </w:tabs>
            <w:rPr>
              <w:rFonts w:eastAsiaTheme="minorEastAsia"/>
              <w:noProof/>
              <w:sz w:val="22"/>
              <w:lang w:val="en-US"/>
            </w:rPr>
          </w:pPr>
          <w:hyperlink w:anchor="_Toc401579045" w:history="1">
            <w:r w:rsidRPr="00D05F7B">
              <w:rPr>
                <w:rStyle w:val="Hyperlink"/>
                <w:b/>
                <w:noProof/>
              </w:rPr>
              <w:t>7.</w:t>
            </w:r>
            <w:r>
              <w:rPr>
                <w:rFonts w:eastAsiaTheme="minorEastAsia"/>
                <w:noProof/>
                <w:sz w:val="22"/>
                <w:lang w:val="en-US"/>
              </w:rPr>
              <w:tab/>
            </w:r>
            <w:r w:rsidRPr="00D05F7B">
              <w:rPr>
                <w:rStyle w:val="Hyperlink"/>
                <w:b/>
                <w:noProof/>
              </w:rPr>
              <w:t>Form name: Event</w:t>
            </w:r>
            <w:r>
              <w:rPr>
                <w:noProof/>
                <w:webHidden/>
              </w:rPr>
              <w:tab/>
            </w:r>
            <w:r>
              <w:rPr>
                <w:noProof/>
                <w:webHidden/>
              </w:rPr>
              <w:fldChar w:fldCharType="begin"/>
            </w:r>
            <w:r>
              <w:rPr>
                <w:noProof/>
                <w:webHidden/>
              </w:rPr>
              <w:instrText xml:space="preserve"> PAGEREF _Toc401579045 \h </w:instrText>
            </w:r>
            <w:r>
              <w:rPr>
                <w:noProof/>
                <w:webHidden/>
              </w:rPr>
            </w:r>
            <w:r>
              <w:rPr>
                <w:noProof/>
                <w:webHidden/>
              </w:rPr>
              <w:fldChar w:fldCharType="separate"/>
            </w:r>
            <w:r>
              <w:rPr>
                <w:noProof/>
                <w:webHidden/>
              </w:rPr>
              <w:t>21</w:t>
            </w:r>
            <w:r>
              <w:rPr>
                <w:noProof/>
                <w:webHidden/>
              </w:rPr>
              <w:fldChar w:fldCharType="end"/>
            </w:r>
          </w:hyperlink>
        </w:p>
        <w:p w14:paraId="4342E5DD" w14:textId="77777777" w:rsidR="00AF52EB" w:rsidRDefault="00AF52EB">
          <w:pPr>
            <w:pStyle w:val="TOC3"/>
            <w:tabs>
              <w:tab w:val="right" w:leader="dot" w:pos="10450"/>
            </w:tabs>
            <w:rPr>
              <w:rFonts w:eastAsiaTheme="minorEastAsia"/>
              <w:noProof/>
              <w:sz w:val="22"/>
              <w:lang w:val="en-US"/>
            </w:rPr>
          </w:pPr>
          <w:hyperlink w:anchor="_Toc401579046" w:history="1">
            <w:r w:rsidRPr="00D05F7B">
              <w:rPr>
                <w:rStyle w:val="Hyperlink"/>
                <w:b/>
                <w:noProof/>
              </w:rPr>
              <w:t>Schema Info: FthEventDetails</w:t>
            </w:r>
            <w:r>
              <w:rPr>
                <w:noProof/>
                <w:webHidden/>
              </w:rPr>
              <w:tab/>
            </w:r>
            <w:r>
              <w:rPr>
                <w:noProof/>
                <w:webHidden/>
              </w:rPr>
              <w:fldChar w:fldCharType="begin"/>
            </w:r>
            <w:r>
              <w:rPr>
                <w:noProof/>
                <w:webHidden/>
              </w:rPr>
              <w:instrText xml:space="preserve"> PAGEREF _Toc401579046 \h </w:instrText>
            </w:r>
            <w:r>
              <w:rPr>
                <w:noProof/>
                <w:webHidden/>
              </w:rPr>
            </w:r>
            <w:r>
              <w:rPr>
                <w:noProof/>
                <w:webHidden/>
              </w:rPr>
              <w:fldChar w:fldCharType="separate"/>
            </w:r>
            <w:r>
              <w:rPr>
                <w:noProof/>
                <w:webHidden/>
              </w:rPr>
              <w:t>23</w:t>
            </w:r>
            <w:r>
              <w:rPr>
                <w:noProof/>
                <w:webHidden/>
              </w:rPr>
              <w:fldChar w:fldCharType="end"/>
            </w:r>
          </w:hyperlink>
        </w:p>
        <w:p w14:paraId="78792ED1" w14:textId="77777777" w:rsidR="00AF52EB" w:rsidRDefault="00AF52EB">
          <w:pPr>
            <w:pStyle w:val="TOC3"/>
            <w:tabs>
              <w:tab w:val="left" w:pos="880"/>
              <w:tab w:val="right" w:leader="dot" w:pos="10450"/>
            </w:tabs>
            <w:rPr>
              <w:rFonts w:eastAsiaTheme="minorEastAsia"/>
              <w:noProof/>
              <w:sz w:val="22"/>
              <w:lang w:val="en-US"/>
            </w:rPr>
          </w:pPr>
          <w:hyperlink w:anchor="_Toc401579047" w:history="1">
            <w:r w:rsidRPr="00D05F7B">
              <w:rPr>
                <w:rStyle w:val="Hyperlink"/>
                <w:b/>
                <w:noProof/>
              </w:rPr>
              <w:t>8.</w:t>
            </w:r>
            <w:r>
              <w:rPr>
                <w:rFonts w:eastAsiaTheme="minorEastAsia"/>
                <w:noProof/>
                <w:sz w:val="22"/>
                <w:lang w:val="en-US"/>
              </w:rPr>
              <w:tab/>
            </w:r>
            <w:r w:rsidRPr="00D05F7B">
              <w:rPr>
                <w:rStyle w:val="Hyperlink"/>
                <w:b/>
                <w:noProof/>
              </w:rPr>
              <w:t>Form name: Pickup drop location</w:t>
            </w:r>
            <w:r>
              <w:rPr>
                <w:noProof/>
                <w:webHidden/>
              </w:rPr>
              <w:tab/>
            </w:r>
            <w:r>
              <w:rPr>
                <w:noProof/>
                <w:webHidden/>
              </w:rPr>
              <w:fldChar w:fldCharType="begin"/>
            </w:r>
            <w:r>
              <w:rPr>
                <w:noProof/>
                <w:webHidden/>
              </w:rPr>
              <w:instrText xml:space="preserve"> PAGEREF _Toc401579047 \h </w:instrText>
            </w:r>
            <w:r>
              <w:rPr>
                <w:noProof/>
                <w:webHidden/>
              </w:rPr>
            </w:r>
            <w:r>
              <w:rPr>
                <w:noProof/>
                <w:webHidden/>
              </w:rPr>
              <w:fldChar w:fldCharType="separate"/>
            </w:r>
            <w:r>
              <w:rPr>
                <w:noProof/>
                <w:webHidden/>
              </w:rPr>
              <w:t>25</w:t>
            </w:r>
            <w:r>
              <w:rPr>
                <w:noProof/>
                <w:webHidden/>
              </w:rPr>
              <w:fldChar w:fldCharType="end"/>
            </w:r>
          </w:hyperlink>
        </w:p>
        <w:p w14:paraId="5C05F877" w14:textId="77777777" w:rsidR="00AF52EB" w:rsidRDefault="00AF52EB">
          <w:pPr>
            <w:pStyle w:val="TOC1"/>
            <w:rPr>
              <w:rFonts w:eastAsiaTheme="minorEastAsia"/>
              <w:noProof/>
              <w:sz w:val="22"/>
              <w:lang w:val="en-US"/>
            </w:rPr>
          </w:pPr>
          <w:hyperlink w:anchor="_Toc401579048" w:history="1">
            <w:r w:rsidRPr="00D05F7B">
              <w:rPr>
                <w:rStyle w:val="Hyperlink"/>
                <w:noProof/>
              </w:rPr>
              <w:t>10</w:t>
            </w:r>
            <w:r>
              <w:rPr>
                <w:rFonts w:eastAsiaTheme="minorEastAsia"/>
                <w:noProof/>
                <w:sz w:val="22"/>
                <w:lang w:val="en-US"/>
              </w:rPr>
              <w:tab/>
            </w:r>
            <w:r w:rsidRPr="00D05F7B">
              <w:rPr>
                <w:rStyle w:val="Hyperlink"/>
                <w:noProof/>
              </w:rPr>
              <w:t>Security Definitions and Role Mapping</w:t>
            </w:r>
            <w:r>
              <w:rPr>
                <w:noProof/>
                <w:webHidden/>
              </w:rPr>
              <w:tab/>
            </w:r>
            <w:r>
              <w:rPr>
                <w:noProof/>
                <w:webHidden/>
              </w:rPr>
              <w:fldChar w:fldCharType="begin"/>
            </w:r>
            <w:r>
              <w:rPr>
                <w:noProof/>
                <w:webHidden/>
              </w:rPr>
              <w:instrText xml:space="preserve"> PAGEREF _Toc401579048 \h </w:instrText>
            </w:r>
            <w:r>
              <w:rPr>
                <w:noProof/>
                <w:webHidden/>
              </w:rPr>
            </w:r>
            <w:r>
              <w:rPr>
                <w:noProof/>
                <w:webHidden/>
              </w:rPr>
              <w:fldChar w:fldCharType="separate"/>
            </w:r>
            <w:r>
              <w:rPr>
                <w:noProof/>
                <w:webHidden/>
              </w:rPr>
              <w:t>28</w:t>
            </w:r>
            <w:r>
              <w:rPr>
                <w:noProof/>
                <w:webHidden/>
              </w:rPr>
              <w:fldChar w:fldCharType="end"/>
            </w:r>
          </w:hyperlink>
        </w:p>
        <w:p w14:paraId="6C19E6D6" w14:textId="77777777" w:rsidR="00AF52EB" w:rsidRDefault="00AF52EB">
          <w:pPr>
            <w:pStyle w:val="TOC2"/>
            <w:tabs>
              <w:tab w:val="left" w:pos="880"/>
              <w:tab w:val="right" w:leader="dot" w:pos="10450"/>
            </w:tabs>
            <w:rPr>
              <w:rFonts w:eastAsiaTheme="minorEastAsia"/>
              <w:noProof/>
              <w:sz w:val="22"/>
              <w:lang w:val="en-US"/>
            </w:rPr>
          </w:pPr>
          <w:hyperlink w:anchor="_Toc401579049" w:history="1">
            <w:r w:rsidRPr="00D05F7B">
              <w:rPr>
                <w:rStyle w:val="Hyperlink"/>
                <w:noProof/>
              </w:rPr>
              <w:t>10.1</w:t>
            </w:r>
            <w:r>
              <w:rPr>
                <w:rFonts w:eastAsiaTheme="minorEastAsia"/>
                <w:noProof/>
                <w:sz w:val="22"/>
                <w:lang w:val="en-US"/>
              </w:rPr>
              <w:tab/>
            </w:r>
            <w:r w:rsidRPr="00D05F7B">
              <w:rPr>
                <w:rStyle w:val="Hyperlink"/>
                <w:noProof/>
              </w:rPr>
              <w:t>Privilege Definition</w:t>
            </w:r>
            <w:r>
              <w:rPr>
                <w:noProof/>
                <w:webHidden/>
              </w:rPr>
              <w:tab/>
            </w:r>
            <w:r>
              <w:rPr>
                <w:noProof/>
                <w:webHidden/>
              </w:rPr>
              <w:fldChar w:fldCharType="begin"/>
            </w:r>
            <w:r>
              <w:rPr>
                <w:noProof/>
                <w:webHidden/>
              </w:rPr>
              <w:instrText xml:space="preserve"> PAGEREF _Toc401579049 \h </w:instrText>
            </w:r>
            <w:r>
              <w:rPr>
                <w:noProof/>
                <w:webHidden/>
              </w:rPr>
            </w:r>
            <w:r>
              <w:rPr>
                <w:noProof/>
                <w:webHidden/>
              </w:rPr>
              <w:fldChar w:fldCharType="separate"/>
            </w:r>
            <w:r>
              <w:rPr>
                <w:noProof/>
                <w:webHidden/>
              </w:rPr>
              <w:t>28</w:t>
            </w:r>
            <w:r>
              <w:rPr>
                <w:noProof/>
                <w:webHidden/>
              </w:rPr>
              <w:fldChar w:fldCharType="end"/>
            </w:r>
          </w:hyperlink>
        </w:p>
        <w:p w14:paraId="38B99861" w14:textId="77777777" w:rsidR="00AF52EB" w:rsidRDefault="00AF52EB">
          <w:pPr>
            <w:pStyle w:val="TOC2"/>
            <w:tabs>
              <w:tab w:val="left" w:pos="880"/>
              <w:tab w:val="right" w:leader="dot" w:pos="10450"/>
            </w:tabs>
            <w:rPr>
              <w:rFonts w:eastAsiaTheme="minorEastAsia"/>
              <w:noProof/>
              <w:sz w:val="22"/>
              <w:lang w:val="en-US"/>
            </w:rPr>
          </w:pPr>
          <w:hyperlink w:anchor="_Toc401579050" w:history="1">
            <w:r w:rsidRPr="00D05F7B">
              <w:rPr>
                <w:rStyle w:val="Hyperlink"/>
                <w:noProof/>
              </w:rPr>
              <w:t>10.2</w:t>
            </w:r>
            <w:r>
              <w:rPr>
                <w:rFonts w:eastAsiaTheme="minorEastAsia"/>
                <w:noProof/>
                <w:sz w:val="22"/>
                <w:lang w:val="en-US"/>
              </w:rPr>
              <w:tab/>
            </w:r>
            <w:r w:rsidRPr="00D05F7B">
              <w:rPr>
                <w:rStyle w:val="Hyperlink"/>
                <w:noProof/>
              </w:rPr>
              <w:t>Privilege to Duty Mapping</w:t>
            </w:r>
            <w:r>
              <w:rPr>
                <w:noProof/>
                <w:webHidden/>
              </w:rPr>
              <w:tab/>
            </w:r>
            <w:r>
              <w:rPr>
                <w:noProof/>
                <w:webHidden/>
              </w:rPr>
              <w:fldChar w:fldCharType="begin"/>
            </w:r>
            <w:r>
              <w:rPr>
                <w:noProof/>
                <w:webHidden/>
              </w:rPr>
              <w:instrText xml:space="preserve"> PAGEREF _Toc401579050 \h </w:instrText>
            </w:r>
            <w:r>
              <w:rPr>
                <w:noProof/>
                <w:webHidden/>
              </w:rPr>
            </w:r>
            <w:r>
              <w:rPr>
                <w:noProof/>
                <w:webHidden/>
              </w:rPr>
              <w:fldChar w:fldCharType="separate"/>
            </w:r>
            <w:r>
              <w:rPr>
                <w:noProof/>
                <w:webHidden/>
              </w:rPr>
              <w:t>28</w:t>
            </w:r>
            <w:r>
              <w:rPr>
                <w:noProof/>
                <w:webHidden/>
              </w:rPr>
              <w:fldChar w:fldCharType="end"/>
            </w:r>
          </w:hyperlink>
        </w:p>
        <w:p w14:paraId="431785CC" w14:textId="77777777" w:rsidR="00AF52EB" w:rsidRDefault="00AF52EB">
          <w:pPr>
            <w:pStyle w:val="TOC2"/>
            <w:tabs>
              <w:tab w:val="left" w:pos="880"/>
              <w:tab w:val="right" w:leader="dot" w:pos="10450"/>
            </w:tabs>
            <w:rPr>
              <w:rFonts w:eastAsiaTheme="minorEastAsia"/>
              <w:noProof/>
              <w:sz w:val="22"/>
              <w:lang w:val="en-US"/>
            </w:rPr>
          </w:pPr>
          <w:hyperlink w:anchor="_Toc401579051" w:history="1">
            <w:r w:rsidRPr="00D05F7B">
              <w:rPr>
                <w:rStyle w:val="Hyperlink"/>
                <w:noProof/>
              </w:rPr>
              <w:t>10.3</w:t>
            </w:r>
            <w:r>
              <w:rPr>
                <w:rFonts w:eastAsiaTheme="minorEastAsia"/>
                <w:noProof/>
                <w:sz w:val="22"/>
                <w:lang w:val="en-US"/>
              </w:rPr>
              <w:tab/>
            </w:r>
            <w:r w:rsidRPr="00D05F7B">
              <w:rPr>
                <w:rStyle w:val="Hyperlink"/>
                <w:noProof/>
              </w:rPr>
              <w:t>Duty Definition</w:t>
            </w:r>
            <w:r>
              <w:rPr>
                <w:noProof/>
                <w:webHidden/>
              </w:rPr>
              <w:tab/>
            </w:r>
            <w:r>
              <w:rPr>
                <w:noProof/>
                <w:webHidden/>
              </w:rPr>
              <w:fldChar w:fldCharType="begin"/>
            </w:r>
            <w:r>
              <w:rPr>
                <w:noProof/>
                <w:webHidden/>
              </w:rPr>
              <w:instrText xml:space="preserve"> PAGEREF _Toc401579051 \h </w:instrText>
            </w:r>
            <w:r>
              <w:rPr>
                <w:noProof/>
                <w:webHidden/>
              </w:rPr>
            </w:r>
            <w:r>
              <w:rPr>
                <w:noProof/>
                <w:webHidden/>
              </w:rPr>
              <w:fldChar w:fldCharType="separate"/>
            </w:r>
            <w:r>
              <w:rPr>
                <w:noProof/>
                <w:webHidden/>
              </w:rPr>
              <w:t>28</w:t>
            </w:r>
            <w:r>
              <w:rPr>
                <w:noProof/>
                <w:webHidden/>
              </w:rPr>
              <w:fldChar w:fldCharType="end"/>
            </w:r>
          </w:hyperlink>
        </w:p>
        <w:p w14:paraId="7874C4AA" w14:textId="77777777" w:rsidR="00AF52EB" w:rsidRDefault="00AF52EB">
          <w:pPr>
            <w:pStyle w:val="TOC2"/>
            <w:tabs>
              <w:tab w:val="left" w:pos="880"/>
              <w:tab w:val="right" w:leader="dot" w:pos="10450"/>
            </w:tabs>
            <w:rPr>
              <w:rFonts w:eastAsiaTheme="minorEastAsia"/>
              <w:noProof/>
              <w:sz w:val="22"/>
              <w:lang w:val="en-US"/>
            </w:rPr>
          </w:pPr>
          <w:hyperlink w:anchor="_Toc401579052" w:history="1">
            <w:r w:rsidRPr="00D05F7B">
              <w:rPr>
                <w:rStyle w:val="Hyperlink"/>
                <w:noProof/>
              </w:rPr>
              <w:t>10.4</w:t>
            </w:r>
            <w:r>
              <w:rPr>
                <w:rFonts w:eastAsiaTheme="minorEastAsia"/>
                <w:noProof/>
                <w:sz w:val="22"/>
                <w:lang w:val="en-US"/>
              </w:rPr>
              <w:tab/>
            </w:r>
            <w:r w:rsidRPr="00D05F7B">
              <w:rPr>
                <w:rStyle w:val="Hyperlink"/>
                <w:noProof/>
              </w:rPr>
              <w:t>Duty to Role Mapping</w:t>
            </w:r>
            <w:r>
              <w:rPr>
                <w:noProof/>
                <w:webHidden/>
              </w:rPr>
              <w:tab/>
            </w:r>
            <w:r>
              <w:rPr>
                <w:noProof/>
                <w:webHidden/>
              </w:rPr>
              <w:fldChar w:fldCharType="begin"/>
            </w:r>
            <w:r>
              <w:rPr>
                <w:noProof/>
                <w:webHidden/>
              </w:rPr>
              <w:instrText xml:space="preserve"> PAGEREF _Toc401579052 \h </w:instrText>
            </w:r>
            <w:r>
              <w:rPr>
                <w:noProof/>
                <w:webHidden/>
              </w:rPr>
            </w:r>
            <w:r>
              <w:rPr>
                <w:noProof/>
                <w:webHidden/>
              </w:rPr>
              <w:fldChar w:fldCharType="separate"/>
            </w:r>
            <w:r>
              <w:rPr>
                <w:noProof/>
                <w:webHidden/>
              </w:rPr>
              <w:t>28</w:t>
            </w:r>
            <w:r>
              <w:rPr>
                <w:noProof/>
                <w:webHidden/>
              </w:rPr>
              <w:fldChar w:fldCharType="end"/>
            </w:r>
          </w:hyperlink>
        </w:p>
        <w:p w14:paraId="32A99AA1" w14:textId="77777777" w:rsidR="00AF52EB" w:rsidRDefault="00AF52EB">
          <w:pPr>
            <w:pStyle w:val="TOC1"/>
            <w:rPr>
              <w:rFonts w:eastAsiaTheme="minorEastAsia"/>
              <w:noProof/>
              <w:sz w:val="22"/>
              <w:lang w:val="en-US"/>
            </w:rPr>
          </w:pPr>
          <w:hyperlink w:anchor="_Toc401579053" w:history="1">
            <w:r w:rsidRPr="00D05F7B">
              <w:rPr>
                <w:rStyle w:val="Hyperlink"/>
                <w:noProof/>
              </w:rPr>
              <w:t>11</w:t>
            </w:r>
            <w:r>
              <w:rPr>
                <w:rFonts w:eastAsiaTheme="minorEastAsia"/>
                <w:noProof/>
                <w:sz w:val="22"/>
                <w:lang w:val="en-US"/>
              </w:rPr>
              <w:tab/>
            </w:r>
            <w:r w:rsidRPr="00D05F7B">
              <w:rPr>
                <w:rStyle w:val="Hyperlink"/>
                <w:noProof/>
              </w:rPr>
              <w:t>Unit Testing</w:t>
            </w:r>
            <w:r>
              <w:rPr>
                <w:noProof/>
                <w:webHidden/>
              </w:rPr>
              <w:tab/>
            </w:r>
            <w:r>
              <w:rPr>
                <w:noProof/>
                <w:webHidden/>
              </w:rPr>
              <w:fldChar w:fldCharType="begin"/>
            </w:r>
            <w:r>
              <w:rPr>
                <w:noProof/>
                <w:webHidden/>
              </w:rPr>
              <w:instrText xml:space="preserve"> PAGEREF _Toc401579053 \h </w:instrText>
            </w:r>
            <w:r>
              <w:rPr>
                <w:noProof/>
                <w:webHidden/>
              </w:rPr>
            </w:r>
            <w:r>
              <w:rPr>
                <w:noProof/>
                <w:webHidden/>
              </w:rPr>
              <w:fldChar w:fldCharType="separate"/>
            </w:r>
            <w:r>
              <w:rPr>
                <w:noProof/>
                <w:webHidden/>
              </w:rPr>
              <w:t>30</w:t>
            </w:r>
            <w:r>
              <w:rPr>
                <w:noProof/>
                <w:webHidden/>
              </w:rPr>
              <w:fldChar w:fldCharType="end"/>
            </w:r>
          </w:hyperlink>
        </w:p>
        <w:p w14:paraId="2F9DE97B" w14:textId="77777777" w:rsidR="00AF52EB" w:rsidRDefault="00AF52EB">
          <w:pPr>
            <w:pStyle w:val="TOC2"/>
            <w:tabs>
              <w:tab w:val="left" w:pos="880"/>
              <w:tab w:val="right" w:leader="dot" w:pos="10450"/>
            </w:tabs>
            <w:rPr>
              <w:rFonts w:eastAsiaTheme="minorEastAsia"/>
              <w:noProof/>
              <w:sz w:val="22"/>
              <w:lang w:val="en-US"/>
            </w:rPr>
          </w:pPr>
          <w:hyperlink w:anchor="_Toc401579054" w:history="1">
            <w:r w:rsidRPr="00D05F7B">
              <w:rPr>
                <w:rStyle w:val="Hyperlink"/>
                <w:noProof/>
              </w:rPr>
              <w:t>11.1</w:t>
            </w:r>
            <w:r>
              <w:rPr>
                <w:rFonts w:eastAsiaTheme="minorEastAsia"/>
                <w:noProof/>
                <w:sz w:val="22"/>
                <w:lang w:val="en-US"/>
              </w:rPr>
              <w:tab/>
            </w:r>
            <w:r w:rsidRPr="00D05F7B">
              <w:rPr>
                <w:rStyle w:val="Hyperlink"/>
                <w:noProof/>
              </w:rPr>
              <w:t>Data Requirements</w:t>
            </w:r>
            <w:r>
              <w:rPr>
                <w:noProof/>
                <w:webHidden/>
              </w:rPr>
              <w:tab/>
            </w:r>
            <w:r>
              <w:rPr>
                <w:noProof/>
                <w:webHidden/>
              </w:rPr>
              <w:fldChar w:fldCharType="begin"/>
            </w:r>
            <w:r>
              <w:rPr>
                <w:noProof/>
                <w:webHidden/>
              </w:rPr>
              <w:instrText xml:space="preserve"> PAGEREF _Toc401579054 \h </w:instrText>
            </w:r>
            <w:r>
              <w:rPr>
                <w:noProof/>
                <w:webHidden/>
              </w:rPr>
            </w:r>
            <w:r>
              <w:rPr>
                <w:noProof/>
                <w:webHidden/>
              </w:rPr>
              <w:fldChar w:fldCharType="separate"/>
            </w:r>
            <w:r>
              <w:rPr>
                <w:noProof/>
                <w:webHidden/>
              </w:rPr>
              <w:t>30</w:t>
            </w:r>
            <w:r>
              <w:rPr>
                <w:noProof/>
                <w:webHidden/>
              </w:rPr>
              <w:fldChar w:fldCharType="end"/>
            </w:r>
          </w:hyperlink>
        </w:p>
        <w:p w14:paraId="5812E91A" w14:textId="77777777" w:rsidR="00AF52EB" w:rsidRDefault="00AF52EB">
          <w:pPr>
            <w:pStyle w:val="TOC2"/>
            <w:tabs>
              <w:tab w:val="left" w:pos="880"/>
              <w:tab w:val="right" w:leader="dot" w:pos="10450"/>
            </w:tabs>
            <w:rPr>
              <w:rFonts w:eastAsiaTheme="minorEastAsia"/>
              <w:noProof/>
              <w:sz w:val="22"/>
              <w:lang w:val="en-US"/>
            </w:rPr>
          </w:pPr>
          <w:hyperlink w:anchor="_Toc401579055" w:history="1">
            <w:r w:rsidRPr="00D05F7B">
              <w:rPr>
                <w:rStyle w:val="Hyperlink"/>
                <w:noProof/>
              </w:rPr>
              <w:t>11.2</w:t>
            </w:r>
            <w:r>
              <w:rPr>
                <w:rFonts w:eastAsiaTheme="minorEastAsia"/>
                <w:noProof/>
                <w:sz w:val="22"/>
                <w:lang w:val="en-US"/>
              </w:rPr>
              <w:tab/>
            </w:r>
            <w:r w:rsidRPr="00D05F7B">
              <w:rPr>
                <w:rStyle w:val="Hyperlink"/>
                <w:noProof/>
              </w:rPr>
              <w:t>Unit Test Plan</w:t>
            </w:r>
            <w:r>
              <w:rPr>
                <w:noProof/>
                <w:webHidden/>
              </w:rPr>
              <w:tab/>
            </w:r>
            <w:r>
              <w:rPr>
                <w:noProof/>
                <w:webHidden/>
              </w:rPr>
              <w:fldChar w:fldCharType="begin"/>
            </w:r>
            <w:r>
              <w:rPr>
                <w:noProof/>
                <w:webHidden/>
              </w:rPr>
              <w:instrText xml:space="preserve"> PAGEREF _Toc401579055 \h </w:instrText>
            </w:r>
            <w:r>
              <w:rPr>
                <w:noProof/>
                <w:webHidden/>
              </w:rPr>
            </w:r>
            <w:r>
              <w:rPr>
                <w:noProof/>
                <w:webHidden/>
              </w:rPr>
              <w:fldChar w:fldCharType="separate"/>
            </w:r>
            <w:r>
              <w:rPr>
                <w:noProof/>
                <w:webHidden/>
              </w:rPr>
              <w:t>30</w:t>
            </w:r>
            <w:r>
              <w:rPr>
                <w:noProof/>
                <w:webHidden/>
              </w:rPr>
              <w:fldChar w:fldCharType="end"/>
            </w:r>
          </w:hyperlink>
        </w:p>
        <w:p w14:paraId="688566FB" w14:textId="77777777" w:rsidR="00AF52EB" w:rsidRDefault="00AF52EB">
          <w:pPr>
            <w:pStyle w:val="TOC1"/>
            <w:rPr>
              <w:rFonts w:eastAsiaTheme="minorEastAsia"/>
              <w:noProof/>
              <w:sz w:val="22"/>
              <w:lang w:val="en-US"/>
            </w:rPr>
          </w:pPr>
          <w:hyperlink w:anchor="_Toc401579056" w:history="1">
            <w:r w:rsidRPr="00D05F7B">
              <w:rPr>
                <w:rStyle w:val="Hyperlink"/>
                <w:noProof/>
              </w:rPr>
              <w:t>12</w:t>
            </w:r>
            <w:r>
              <w:rPr>
                <w:rFonts w:eastAsiaTheme="minorEastAsia"/>
                <w:noProof/>
                <w:sz w:val="22"/>
                <w:lang w:val="en-US"/>
              </w:rPr>
              <w:tab/>
            </w:r>
            <w:r w:rsidRPr="00D05F7B">
              <w:rPr>
                <w:rStyle w:val="Hyperlink"/>
                <w:noProof/>
              </w:rPr>
              <w:t>Acceptance</w:t>
            </w:r>
            <w:r>
              <w:rPr>
                <w:noProof/>
                <w:webHidden/>
              </w:rPr>
              <w:tab/>
            </w:r>
            <w:r>
              <w:rPr>
                <w:noProof/>
                <w:webHidden/>
              </w:rPr>
              <w:fldChar w:fldCharType="begin"/>
            </w:r>
            <w:r>
              <w:rPr>
                <w:noProof/>
                <w:webHidden/>
              </w:rPr>
              <w:instrText xml:space="preserve"> PAGEREF _Toc401579056 \h </w:instrText>
            </w:r>
            <w:r>
              <w:rPr>
                <w:noProof/>
                <w:webHidden/>
              </w:rPr>
            </w:r>
            <w:r>
              <w:rPr>
                <w:noProof/>
                <w:webHidden/>
              </w:rPr>
              <w:fldChar w:fldCharType="separate"/>
            </w:r>
            <w:r>
              <w:rPr>
                <w:noProof/>
                <w:webHidden/>
              </w:rPr>
              <w:t>31</w:t>
            </w:r>
            <w:r>
              <w:rPr>
                <w:noProof/>
                <w:webHidden/>
              </w:rPr>
              <w:fldChar w:fldCharType="end"/>
            </w:r>
          </w:hyperlink>
        </w:p>
        <w:p w14:paraId="0E744DD1" w14:textId="77777777" w:rsidR="00C97B00" w:rsidRPr="00871577" w:rsidRDefault="00C97B00" w:rsidP="008A0E8E">
          <w:pPr>
            <w:spacing w:after="0"/>
            <w:rPr>
              <w:rFonts w:ascii="Segoe UI" w:hAnsi="Segoe UI" w:cs="Segoe UI"/>
            </w:rPr>
          </w:pPr>
          <w:r w:rsidRPr="008A0E8E">
            <w:rPr>
              <w:rFonts w:cstheme="minorHAnsi"/>
              <w:b/>
              <w:bCs/>
              <w:noProof/>
              <w:szCs w:val="20"/>
            </w:rPr>
            <w:fldChar w:fldCharType="end"/>
          </w:r>
        </w:p>
      </w:sdtContent>
    </w:sdt>
    <w:p w14:paraId="43D8C30A" w14:textId="77777777" w:rsidR="00AF52EB" w:rsidRDefault="00AF52EB" w:rsidP="008A0E8E">
      <w:pPr>
        <w:pStyle w:val="TOCHeading"/>
        <w:spacing w:after="240"/>
        <w:rPr>
          <w:lang w:val="en-GB"/>
        </w:rPr>
      </w:pPr>
    </w:p>
    <w:p w14:paraId="1EDA0E70" w14:textId="77777777" w:rsidR="00362994" w:rsidRPr="00871577" w:rsidRDefault="00362994" w:rsidP="008A0E8E">
      <w:pPr>
        <w:pStyle w:val="TOCHeading"/>
        <w:spacing w:after="240"/>
        <w:rPr>
          <w:lang w:val="en-GB"/>
        </w:rPr>
      </w:pPr>
      <w:r w:rsidRPr="00871577">
        <w:rPr>
          <w:lang w:val="en-GB"/>
        </w:rPr>
        <w:t>Table of Figures</w:t>
      </w:r>
    </w:p>
    <w:p w14:paraId="026653FA" w14:textId="77777777" w:rsidR="00AF52EB" w:rsidRDefault="002934AB">
      <w:pPr>
        <w:pStyle w:val="TableofFigures"/>
        <w:tabs>
          <w:tab w:val="right" w:leader="dot" w:pos="10450"/>
        </w:tabs>
        <w:rPr>
          <w:rFonts w:eastAsiaTheme="minorEastAsia"/>
          <w:noProof/>
          <w:sz w:val="22"/>
          <w:lang w:val="en-US"/>
        </w:rPr>
      </w:pPr>
      <w:r w:rsidRPr="002934AB">
        <w:rPr>
          <w:rFonts w:cstheme="minorHAnsi"/>
        </w:rPr>
        <w:fldChar w:fldCharType="begin"/>
      </w:r>
      <w:r w:rsidRPr="002934AB">
        <w:rPr>
          <w:rFonts w:cstheme="minorHAnsi"/>
        </w:rPr>
        <w:instrText xml:space="preserve"> TOC \h \z \c "Table" </w:instrText>
      </w:r>
      <w:r w:rsidRPr="002934AB">
        <w:rPr>
          <w:rFonts w:cstheme="minorHAnsi"/>
        </w:rPr>
        <w:fldChar w:fldCharType="separate"/>
      </w:r>
      <w:hyperlink w:anchor="_Toc401579057" w:history="1">
        <w:r w:rsidR="00AF52EB" w:rsidRPr="000714D2">
          <w:rPr>
            <w:rStyle w:val="Hyperlink"/>
            <w:i/>
            <w:noProof/>
          </w:rPr>
          <w:t>Table 1 : Terms</w:t>
        </w:r>
        <w:r w:rsidR="00AF52EB">
          <w:rPr>
            <w:noProof/>
            <w:webHidden/>
          </w:rPr>
          <w:tab/>
        </w:r>
        <w:r w:rsidR="00AF52EB">
          <w:rPr>
            <w:noProof/>
            <w:webHidden/>
          </w:rPr>
          <w:fldChar w:fldCharType="begin"/>
        </w:r>
        <w:r w:rsidR="00AF52EB">
          <w:rPr>
            <w:noProof/>
            <w:webHidden/>
          </w:rPr>
          <w:instrText xml:space="preserve"> PAGEREF _Toc401579057 \h </w:instrText>
        </w:r>
        <w:r w:rsidR="00AF52EB">
          <w:rPr>
            <w:noProof/>
            <w:webHidden/>
          </w:rPr>
        </w:r>
        <w:r w:rsidR="00AF52EB">
          <w:rPr>
            <w:noProof/>
            <w:webHidden/>
          </w:rPr>
          <w:fldChar w:fldCharType="separate"/>
        </w:r>
        <w:r w:rsidR="00AF52EB">
          <w:rPr>
            <w:noProof/>
            <w:webHidden/>
          </w:rPr>
          <w:t>5</w:t>
        </w:r>
        <w:r w:rsidR="00AF52EB">
          <w:rPr>
            <w:noProof/>
            <w:webHidden/>
          </w:rPr>
          <w:fldChar w:fldCharType="end"/>
        </w:r>
      </w:hyperlink>
    </w:p>
    <w:p w14:paraId="2AB0422A" w14:textId="77777777" w:rsidR="00AF52EB" w:rsidRDefault="00AF52EB">
      <w:pPr>
        <w:pStyle w:val="TableofFigures"/>
        <w:tabs>
          <w:tab w:val="right" w:leader="dot" w:pos="10450"/>
        </w:tabs>
        <w:rPr>
          <w:rFonts w:eastAsiaTheme="minorEastAsia"/>
          <w:noProof/>
          <w:sz w:val="22"/>
          <w:lang w:val="en-US"/>
        </w:rPr>
      </w:pPr>
      <w:hyperlink w:anchor="_Toc401579058" w:history="1">
        <w:r w:rsidRPr="000714D2">
          <w:rPr>
            <w:rStyle w:val="Hyperlink"/>
            <w:i/>
            <w:noProof/>
          </w:rPr>
          <w:t>Table 2 : Assumptions</w:t>
        </w:r>
        <w:r>
          <w:rPr>
            <w:noProof/>
            <w:webHidden/>
          </w:rPr>
          <w:tab/>
        </w:r>
        <w:r>
          <w:rPr>
            <w:noProof/>
            <w:webHidden/>
          </w:rPr>
          <w:fldChar w:fldCharType="begin"/>
        </w:r>
        <w:r>
          <w:rPr>
            <w:noProof/>
            <w:webHidden/>
          </w:rPr>
          <w:instrText xml:space="preserve"> PAGEREF _Toc401579058 \h </w:instrText>
        </w:r>
        <w:r>
          <w:rPr>
            <w:noProof/>
            <w:webHidden/>
          </w:rPr>
        </w:r>
        <w:r>
          <w:rPr>
            <w:noProof/>
            <w:webHidden/>
          </w:rPr>
          <w:fldChar w:fldCharType="separate"/>
        </w:r>
        <w:r>
          <w:rPr>
            <w:noProof/>
            <w:webHidden/>
          </w:rPr>
          <w:t>5</w:t>
        </w:r>
        <w:r>
          <w:rPr>
            <w:noProof/>
            <w:webHidden/>
          </w:rPr>
          <w:fldChar w:fldCharType="end"/>
        </w:r>
      </w:hyperlink>
    </w:p>
    <w:p w14:paraId="46E6FC68" w14:textId="77777777" w:rsidR="00AF52EB" w:rsidRDefault="00AF52EB">
      <w:pPr>
        <w:pStyle w:val="TableofFigures"/>
        <w:tabs>
          <w:tab w:val="right" w:leader="dot" w:pos="10450"/>
        </w:tabs>
        <w:rPr>
          <w:rFonts w:eastAsiaTheme="minorEastAsia"/>
          <w:noProof/>
          <w:sz w:val="22"/>
          <w:lang w:val="en-US"/>
        </w:rPr>
      </w:pPr>
      <w:hyperlink w:anchor="_Toc401579059" w:history="1">
        <w:r w:rsidRPr="000714D2">
          <w:rPr>
            <w:rStyle w:val="Hyperlink"/>
            <w:i/>
            <w:noProof/>
          </w:rPr>
          <w:t>Table 3 : Dependencies</w:t>
        </w:r>
        <w:r>
          <w:rPr>
            <w:noProof/>
            <w:webHidden/>
          </w:rPr>
          <w:tab/>
        </w:r>
        <w:r>
          <w:rPr>
            <w:noProof/>
            <w:webHidden/>
          </w:rPr>
          <w:fldChar w:fldCharType="begin"/>
        </w:r>
        <w:r>
          <w:rPr>
            <w:noProof/>
            <w:webHidden/>
          </w:rPr>
          <w:instrText xml:space="preserve"> PAGEREF _Toc401579059 \h </w:instrText>
        </w:r>
        <w:r>
          <w:rPr>
            <w:noProof/>
            <w:webHidden/>
          </w:rPr>
        </w:r>
        <w:r>
          <w:rPr>
            <w:noProof/>
            <w:webHidden/>
          </w:rPr>
          <w:fldChar w:fldCharType="separate"/>
        </w:r>
        <w:r>
          <w:rPr>
            <w:noProof/>
            <w:webHidden/>
          </w:rPr>
          <w:t>5</w:t>
        </w:r>
        <w:r>
          <w:rPr>
            <w:noProof/>
            <w:webHidden/>
          </w:rPr>
          <w:fldChar w:fldCharType="end"/>
        </w:r>
      </w:hyperlink>
    </w:p>
    <w:p w14:paraId="266E06A3" w14:textId="77777777" w:rsidR="00AF52EB" w:rsidRDefault="00AF52EB">
      <w:pPr>
        <w:pStyle w:val="TableofFigures"/>
        <w:tabs>
          <w:tab w:val="right" w:leader="dot" w:pos="10450"/>
        </w:tabs>
        <w:rPr>
          <w:rFonts w:eastAsiaTheme="minorEastAsia"/>
          <w:noProof/>
          <w:sz w:val="22"/>
          <w:lang w:val="en-US"/>
        </w:rPr>
      </w:pPr>
      <w:hyperlink w:anchor="_Toc401579060" w:history="1">
        <w:r w:rsidRPr="000714D2">
          <w:rPr>
            <w:rStyle w:val="Hyperlink"/>
            <w:i/>
            <w:noProof/>
          </w:rPr>
          <w:t>Table 4 : Business Requirements</w:t>
        </w:r>
        <w:r>
          <w:rPr>
            <w:noProof/>
            <w:webHidden/>
          </w:rPr>
          <w:tab/>
        </w:r>
        <w:r>
          <w:rPr>
            <w:noProof/>
            <w:webHidden/>
          </w:rPr>
          <w:fldChar w:fldCharType="begin"/>
        </w:r>
        <w:r>
          <w:rPr>
            <w:noProof/>
            <w:webHidden/>
          </w:rPr>
          <w:instrText xml:space="preserve"> PAGEREF _Toc401579060 \h </w:instrText>
        </w:r>
        <w:r>
          <w:rPr>
            <w:noProof/>
            <w:webHidden/>
          </w:rPr>
        </w:r>
        <w:r>
          <w:rPr>
            <w:noProof/>
            <w:webHidden/>
          </w:rPr>
          <w:fldChar w:fldCharType="separate"/>
        </w:r>
        <w:r>
          <w:rPr>
            <w:noProof/>
            <w:webHidden/>
          </w:rPr>
          <w:t>6</w:t>
        </w:r>
        <w:r>
          <w:rPr>
            <w:noProof/>
            <w:webHidden/>
          </w:rPr>
          <w:fldChar w:fldCharType="end"/>
        </w:r>
      </w:hyperlink>
    </w:p>
    <w:p w14:paraId="6601616C" w14:textId="77777777" w:rsidR="00AF52EB" w:rsidRDefault="00AF52EB">
      <w:pPr>
        <w:pStyle w:val="TableofFigures"/>
        <w:tabs>
          <w:tab w:val="right" w:leader="dot" w:pos="10450"/>
        </w:tabs>
        <w:rPr>
          <w:rFonts w:eastAsiaTheme="minorEastAsia"/>
          <w:noProof/>
          <w:sz w:val="22"/>
          <w:lang w:val="en-US"/>
        </w:rPr>
      </w:pPr>
      <w:hyperlink w:anchor="_Toc401579061" w:history="1">
        <w:r w:rsidRPr="000714D2">
          <w:rPr>
            <w:rStyle w:val="Hyperlink"/>
            <w:i/>
            <w:noProof/>
          </w:rPr>
          <w:t>Table 5 : Functional Requirements</w:t>
        </w:r>
        <w:r>
          <w:rPr>
            <w:noProof/>
            <w:webHidden/>
          </w:rPr>
          <w:tab/>
        </w:r>
        <w:r>
          <w:rPr>
            <w:noProof/>
            <w:webHidden/>
          </w:rPr>
          <w:fldChar w:fldCharType="begin"/>
        </w:r>
        <w:r>
          <w:rPr>
            <w:noProof/>
            <w:webHidden/>
          </w:rPr>
          <w:instrText xml:space="preserve"> PAGEREF _Toc401579061 \h </w:instrText>
        </w:r>
        <w:r>
          <w:rPr>
            <w:noProof/>
            <w:webHidden/>
          </w:rPr>
        </w:r>
        <w:r>
          <w:rPr>
            <w:noProof/>
            <w:webHidden/>
          </w:rPr>
          <w:fldChar w:fldCharType="separate"/>
        </w:r>
        <w:r>
          <w:rPr>
            <w:noProof/>
            <w:webHidden/>
          </w:rPr>
          <w:t>6</w:t>
        </w:r>
        <w:r>
          <w:rPr>
            <w:noProof/>
            <w:webHidden/>
          </w:rPr>
          <w:fldChar w:fldCharType="end"/>
        </w:r>
      </w:hyperlink>
    </w:p>
    <w:p w14:paraId="5E034DA4" w14:textId="77777777" w:rsidR="00AF52EB" w:rsidRDefault="00AF52EB">
      <w:pPr>
        <w:pStyle w:val="TableofFigures"/>
        <w:tabs>
          <w:tab w:val="right" w:leader="dot" w:pos="10450"/>
        </w:tabs>
        <w:rPr>
          <w:rFonts w:eastAsiaTheme="minorEastAsia"/>
          <w:noProof/>
          <w:sz w:val="22"/>
          <w:lang w:val="en-US"/>
        </w:rPr>
      </w:pPr>
      <w:hyperlink w:anchor="_Toc401579062" w:history="1">
        <w:r w:rsidRPr="000714D2">
          <w:rPr>
            <w:rStyle w:val="Hyperlink"/>
            <w:i/>
            <w:noProof/>
          </w:rPr>
          <w:t>Table 7 : Privilege Definition</w:t>
        </w:r>
        <w:r>
          <w:rPr>
            <w:noProof/>
            <w:webHidden/>
          </w:rPr>
          <w:tab/>
        </w:r>
        <w:r>
          <w:rPr>
            <w:noProof/>
            <w:webHidden/>
          </w:rPr>
          <w:fldChar w:fldCharType="begin"/>
        </w:r>
        <w:r>
          <w:rPr>
            <w:noProof/>
            <w:webHidden/>
          </w:rPr>
          <w:instrText xml:space="preserve"> PAGEREF _Toc401579062 \h </w:instrText>
        </w:r>
        <w:r>
          <w:rPr>
            <w:noProof/>
            <w:webHidden/>
          </w:rPr>
        </w:r>
        <w:r>
          <w:rPr>
            <w:noProof/>
            <w:webHidden/>
          </w:rPr>
          <w:fldChar w:fldCharType="separate"/>
        </w:r>
        <w:r>
          <w:rPr>
            <w:noProof/>
            <w:webHidden/>
          </w:rPr>
          <w:t>28</w:t>
        </w:r>
        <w:r>
          <w:rPr>
            <w:noProof/>
            <w:webHidden/>
          </w:rPr>
          <w:fldChar w:fldCharType="end"/>
        </w:r>
      </w:hyperlink>
    </w:p>
    <w:p w14:paraId="3FC66B83" w14:textId="77777777" w:rsidR="00AF52EB" w:rsidRDefault="00AF52EB">
      <w:pPr>
        <w:pStyle w:val="TableofFigures"/>
        <w:tabs>
          <w:tab w:val="right" w:leader="dot" w:pos="10450"/>
        </w:tabs>
        <w:rPr>
          <w:rFonts w:eastAsiaTheme="minorEastAsia"/>
          <w:noProof/>
          <w:sz w:val="22"/>
          <w:lang w:val="en-US"/>
        </w:rPr>
      </w:pPr>
      <w:hyperlink w:anchor="_Toc401579063" w:history="1">
        <w:r w:rsidRPr="000714D2">
          <w:rPr>
            <w:rStyle w:val="Hyperlink"/>
            <w:i/>
            <w:noProof/>
          </w:rPr>
          <w:t>Table 8 : Privilege to Duty Mapping</w:t>
        </w:r>
        <w:r>
          <w:rPr>
            <w:noProof/>
            <w:webHidden/>
          </w:rPr>
          <w:tab/>
        </w:r>
        <w:r>
          <w:rPr>
            <w:noProof/>
            <w:webHidden/>
          </w:rPr>
          <w:fldChar w:fldCharType="begin"/>
        </w:r>
        <w:r>
          <w:rPr>
            <w:noProof/>
            <w:webHidden/>
          </w:rPr>
          <w:instrText xml:space="preserve"> PAGEREF _Toc401579063 \h </w:instrText>
        </w:r>
        <w:r>
          <w:rPr>
            <w:noProof/>
            <w:webHidden/>
          </w:rPr>
        </w:r>
        <w:r>
          <w:rPr>
            <w:noProof/>
            <w:webHidden/>
          </w:rPr>
          <w:fldChar w:fldCharType="separate"/>
        </w:r>
        <w:r>
          <w:rPr>
            <w:noProof/>
            <w:webHidden/>
          </w:rPr>
          <w:t>28</w:t>
        </w:r>
        <w:r>
          <w:rPr>
            <w:noProof/>
            <w:webHidden/>
          </w:rPr>
          <w:fldChar w:fldCharType="end"/>
        </w:r>
      </w:hyperlink>
    </w:p>
    <w:p w14:paraId="3A175FC0" w14:textId="77777777" w:rsidR="00AF52EB" w:rsidRDefault="00AF52EB">
      <w:pPr>
        <w:pStyle w:val="TableofFigures"/>
        <w:tabs>
          <w:tab w:val="right" w:leader="dot" w:pos="10450"/>
        </w:tabs>
        <w:rPr>
          <w:rFonts w:eastAsiaTheme="minorEastAsia"/>
          <w:noProof/>
          <w:sz w:val="22"/>
          <w:lang w:val="en-US"/>
        </w:rPr>
      </w:pPr>
      <w:hyperlink w:anchor="_Toc401579064" w:history="1">
        <w:r w:rsidRPr="000714D2">
          <w:rPr>
            <w:rStyle w:val="Hyperlink"/>
            <w:i/>
            <w:noProof/>
          </w:rPr>
          <w:t>Table 9 : Duty Definition</w:t>
        </w:r>
        <w:r>
          <w:rPr>
            <w:noProof/>
            <w:webHidden/>
          </w:rPr>
          <w:tab/>
        </w:r>
        <w:r>
          <w:rPr>
            <w:noProof/>
            <w:webHidden/>
          </w:rPr>
          <w:fldChar w:fldCharType="begin"/>
        </w:r>
        <w:r>
          <w:rPr>
            <w:noProof/>
            <w:webHidden/>
          </w:rPr>
          <w:instrText xml:space="preserve"> PAGEREF _Toc401579064 \h </w:instrText>
        </w:r>
        <w:r>
          <w:rPr>
            <w:noProof/>
            <w:webHidden/>
          </w:rPr>
        </w:r>
        <w:r>
          <w:rPr>
            <w:noProof/>
            <w:webHidden/>
          </w:rPr>
          <w:fldChar w:fldCharType="separate"/>
        </w:r>
        <w:r>
          <w:rPr>
            <w:noProof/>
            <w:webHidden/>
          </w:rPr>
          <w:t>28</w:t>
        </w:r>
        <w:r>
          <w:rPr>
            <w:noProof/>
            <w:webHidden/>
          </w:rPr>
          <w:fldChar w:fldCharType="end"/>
        </w:r>
      </w:hyperlink>
    </w:p>
    <w:p w14:paraId="2DC11674" w14:textId="77777777" w:rsidR="00AF52EB" w:rsidRDefault="00AF52EB">
      <w:pPr>
        <w:pStyle w:val="TableofFigures"/>
        <w:tabs>
          <w:tab w:val="right" w:leader="dot" w:pos="10450"/>
        </w:tabs>
        <w:rPr>
          <w:rFonts w:eastAsiaTheme="minorEastAsia"/>
          <w:noProof/>
          <w:sz w:val="22"/>
          <w:lang w:val="en-US"/>
        </w:rPr>
      </w:pPr>
      <w:hyperlink w:anchor="_Toc401579065" w:history="1">
        <w:r w:rsidRPr="000714D2">
          <w:rPr>
            <w:rStyle w:val="Hyperlink"/>
            <w:i/>
            <w:noProof/>
          </w:rPr>
          <w:t>Table 10 : Duty to Role Mapping</w:t>
        </w:r>
        <w:r>
          <w:rPr>
            <w:noProof/>
            <w:webHidden/>
          </w:rPr>
          <w:tab/>
        </w:r>
        <w:r>
          <w:rPr>
            <w:noProof/>
            <w:webHidden/>
          </w:rPr>
          <w:fldChar w:fldCharType="begin"/>
        </w:r>
        <w:r>
          <w:rPr>
            <w:noProof/>
            <w:webHidden/>
          </w:rPr>
          <w:instrText xml:space="preserve"> PAGEREF _Toc401579065 \h </w:instrText>
        </w:r>
        <w:r>
          <w:rPr>
            <w:noProof/>
            <w:webHidden/>
          </w:rPr>
        </w:r>
        <w:r>
          <w:rPr>
            <w:noProof/>
            <w:webHidden/>
          </w:rPr>
          <w:fldChar w:fldCharType="separate"/>
        </w:r>
        <w:r>
          <w:rPr>
            <w:noProof/>
            <w:webHidden/>
          </w:rPr>
          <w:t>28</w:t>
        </w:r>
        <w:r>
          <w:rPr>
            <w:noProof/>
            <w:webHidden/>
          </w:rPr>
          <w:fldChar w:fldCharType="end"/>
        </w:r>
      </w:hyperlink>
    </w:p>
    <w:p w14:paraId="72653F89" w14:textId="66A179D5" w:rsidR="006C2AE6" w:rsidRPr="00871577" w:rsidRDefault="002934AB" w:rsidP="00974539">
      <w:pPr>
        <w:pStyle w:val="TableofFigures"/>
        <w:tabs>
          <w:tab w:val="right" w:leader="dot" w:pos="10450"/>
        </w:tabs>
        <w:rPr>
          <w:rFonts w:ascii="SegoePro-Light" w:hAnsi="SegoePro-Light" w:cs="SegoePro-Light"/>
          <w:sz w:val="22"/>
        </w:rPr>
      </w:pPr>
      <w:r w:rsidRPr="002934AB">
        <w:rPr>
          <w:rFonts w:cstheme="minorHAnsi"/>
        </w:rPr>
        <w:fldChar w:fldCharType="end"/>
      </w:r>
    </w:p>
    <w:p w14:paraId="31435FF5" w14:textId="37CC51AE" w:rsidR="006C2AE6" w:rsidRPr="00C6201E" w:rsidRDefault="006C2AE6" w:rsidP="00C5705F">
      <w:pPr>
        <w:pStyle w:val="Heading1"/>
        <w:rPr>
          <w:b/>
        </w:rPr>
      </w:pPr>
      <w:r w:rsidRPr="00871577">
        <w:br w:type="page"/>
      </w:r>
      <w:bookmarkStart w:id="3" w:name="_Toc401579015"/>
      <w:r w:rsidR="00C5705F" w:rsidRPr="00C6201E">
        <w:rPr>
          <w:b/>
        </w:rPr>
        <w:lastRenderedPageBreak/>
        <w:t>Introduction</w:t>
      </w:r>
      <w:bookmarkEnd w:id="3"/>
    </w:p>
    <w:p w14:paraId="03ADA62A" w14:textId="6D98ABDF" w:rsidR="00C5705F" w:rsidRDefault="00C5705F" w:rsidP="00C5705F">
      <w:pPr>
        <w:pStyle w:val="Bodycopy"/>
        <w:rPr>
          <w:rFonts w:eastAsiaTheme="minorEastAsia"/>
        </w:rPr>
      </w:pPr>
    </w:p>
    <w:p w14:paraId="461A2132" w14:textId="6BF0E6D4" w:rsidR="00762947" w:rsidRDefault="00BB6F42">
      <w:r>
        <w:t xml:space="preserve">To </w:t>
      </w:r>
      <w:r w:rsidR="004174AC">
        <w:t>setup the event preferences and types and c</w:t>
      </w:r>
      <w:r>
        <w:t>r</w:t>
      </w:r>
      <w:r w:rsidR="004174AC">
        <w:t>eate an event with family and corporate category</w:t>
      </w:r>
    </w:p>
    <w:p w14:paraId="1A25A749" w14:textId="612B87F3" w:rsidR="00C5705F" w:rsidRPr="00C6201E" w:rsidRDefault="00C5705F" w:rsidP="00C5705F">
      <w:pPr>
        <w:pStyle w:val="Heading1"/>
        <w:rPr>
          <w:b/>
        </w:rPr>
      </w:pPr>
      <w:bookmarkStart w:id="4" w:name="_Toc401579016"/>
      <w:r w:rsidRPr="00C6201E">
        <w:rPr>
          <w:b/>
        </w:rPr>
        <w:t>Terms</w:t>
      </w:r>
      <w:bookmarkEnd w:id="4"/>
    </w:p>
    <w:tbl>
      <w:tblPr>
        <w:tblStyle w:val="ListTable3-Accent1"/>
        <w:tblW w:w="5000" w:type="pct"/>
        <w:tblLook w:val="04A0" w:firstRow="1" w:lastRow="0" w:firstColumn="1" w:lastColumn="0" w:noHBand="0" w:noVBand="1"/>
      </w:tblPr>
      <w:tblGrid>
        <w:gridCol w:w="604"/>
        <w:gridCol w:w="1599"/>
        <w:gridCol w:w="8247"/>
      </w:tblGrid>
      <w:tr w:rsidR="00C5705F" w:rsidRPr="00C2446E" w14:paraId="5E35EE9C" w14:textId="77777777" w:rsidTr="002319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9" w:type="pct"/>
            <w:hideMark/>
          </w:tcPr>
          <w:p w14:paraId="18D14D9E" w14:textId="77777777" w:rsidR="00C5705F" w:rsidRPr="00231901" w:rsidRDefault="00C5705F" w:rsidP="0069167D">
            <w:pPr>
              <w:pStyle w:val="TableHeader"/>
              <w:rPr>
                <w:rFonts w:asciiTheme="minorHAnsi" w:hAnsiTheme="minorHAnsi" w:cstheme="minorHAnsi"/>
                <w:sz w:val="20"/>
              </w:rPr>
            </w:pPr>
            <w:r w:rsidRPr="00231901">
              <w:rPr>
                <w:rFonts w:asciiTheme="minorHAnsi" w:hAnsiTheme="minorHAnsi" w:cstheme="minorHAnsi"/>
                <w:sz w:val="20"/>
              </w:rPr>
              <w:t>No.</w:t>
            </w:r>
          </w:p>
        </w:tc>
        <w:tc>
          <w:tcPr>
            <w:tcW w:w="765" w:type="pct"/>
            <w:hideMark/>
          </w:tcPr>
          <w:p w14:paraId="309B5D66" w14:textId="77777777" w:rsidR="00C5705F" w:rsidRPr="00231901" w:rsidRDefault="00C5705F"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231901">
              <w:rPr>
                <w:rFonts w:asciiTheme="minorHAnsi" w:hAnsiTheme="minorHAnsi" w:cstheme="minorHAnsi"/>
                <w:sz w:val="20"/>
              </w:rPr>
              <w:t>Term</w:t>
            </w:r>
          </w:p>
        </w:tc>
        <w:tc>
          <w:tcPr>
            <w:tcW w:w="3946" w:type="pct"/>
            <w:hideMark/>
          </w:tcPr>
          <w:p w14:paraId="535AD1F8" w14:textId="77777777" w:rsidR="00C5705F" w:rsidRPr="00231901" w:rsidRDefault="00C5705F"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231901">
              <w:rPr>
                <w:rFonts w:asciiTheme="minorHAnsi" w:hAnsiTheme="minorHAnsi" w:cstheme="minorHAnsi"/>
                <w:sz w:val="20"/>
              </w:rPr>
              <w:t>Definition</w:t>
            </w:r>
          </w:p>
        </w:tc>
      </w:tr>
      <w:tr w:rsidR="00C5705F" w14:paraId="6E341661"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 w:type="pct"/>
            <w:hideMark/>
          </w:tcPr>
          <w:p w14:paraId="560FB681"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1.</w:t>
            </w:r>
          </w:p>
        </w:tc>
        <w:tc>
          <w:tcPr>
            <w:tcW w:w="765" w:type="pct"/>
          </w:tcPr>
          <w:p w14:paraId="33D958EB" w14:textId="11B1EC60"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3946" w:type="pct"/>
          </w:tcPr>
          <w:p w14:paraId="3434F1FC" w14:textId="4E7EE7DC"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C5705F" w14:paraId="605E890A" w14:textId="77777777" w:rsidTr="00231901">
        <w:tc>
          <w:tcPr>
            <w:cnfStyle w:val="001000000000" w:firstRow="0" w:lastRow="0" w:firstColumn="1" w:lastColumn="0" w:oddVBand="0" w:evenVBand="0" w:oddHBand="0" w:evenHBand="0" w:firstRowFirstColumn="0" w:firstRowLastColumn="0" w:lastRowFirstColumn="0" w:lastRowLastColumn="0"/>
            <w:tcW w:w="289" w:type="pct"/>
            <w:hideMark/>
          </w:tcPr>
          <w:p w14:paraId="5F4B6C2A"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2.</w:t>
            </w:r>
          </w:p>
        </w:tc>
        <w:tc>
          <w:tcPr>
            <w:tcW w:w="765" w:type="pct"/>
          </w:tcPr>
          <w:p w14:paraId="6B817ADF" w14:textId="5DBE88CD" w:rsidR="00C5705F" w:rsidRPr="00231901" w:rsidRDefault="00C5705F" w:rsidP="0069167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3946" w:type="pct"/>
          </w:tcPr>
          <w:p w14:paraId="6153A144" w14:textId="51075C40" w:rsidR="00C5705F" w:rsidRPr="00231901" w:rsidRDefault="00C5705F" w:rsidP="0069167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C5705F" w14:paraId="197AB790"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 w:type="pct"/>
            <w:hideMark/>
          </w:tcPr>
          <w:p w14:paraId="25BC2E95"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3.</w:t>
            </w:r>
          </w:p>
        </w:tc>
        <w:tc>
          <w:tcPr>
            <w:tcW w:w="765" w:type="pct"/>
          </w:tcPr>
          <w:p w14:paraId="3F53DDD3" w14:textId="226ADF30"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3946" w:type="pct"/>
          </w:tcPr>
          <w:p w14:paraId="0F71BD60" w14:textId="79010967" w:rsidR="00C5705F" w:rsidRPr="00231901" w:rsidRDefault="00C5705F" w:rsidP="002934AB">
            <w:pPr>
              <w:pStyle w:val="TableText"/>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706675" w14:paraId="20D11A4B" w14:textId="77777777" w:rsidTr="00231901">
        <w:tc>
          <w:tcPr>
            <w:cnfStyle w:val="001000000000" w:firstRow="0" w:lastRow="0" w:firstColumn="1" w:lastColumn="0" w:oddVBand="0" w:evenVBand="0" w:oddHBand="0" w:evenHBand="0" w:firstRowFirstColumn="0" w:firstRowLastColumn="0" w:lastRowFirstColumn="0" w:lastRowLastColumn="0"/>
            <w:tcW w:w="289" w:type="pct"/>
          </w:tcPr>
          <w:p w14:paraId="0C634F39" w14:textId="0D91C596" w:rsidR="00706675" w:rsidRPr="00231901" w:rsidRDefault="00706675" w:rsidP="0069167D">
            <w:pPr>
              <w:pStyle w:val="TableText"/>
              <w:rPr>
                <w:rFonts w:asciiTheme="minorHAnsi" w:hAnsiTheme="minorHAnsi" w:cstheme="minorHAnsi"/>
                <w:sz w:val="20"/>
              </w:rPr>
            </w:pPr>
            <w:r>
              <w:rPr>
                <w:rFonts w:asciiTheme="minorHAnsi" w:hAnsiTheme="minorHAnsi" w:cstheme="minorHAnsi"/>
                <w:sz w:val="20"/>
              </w:rPr>
              <w:t>4.</w:t>
            </w:r>
          </w:p>
        </w:tc>
        <w:tc>
          <w:tcPr>
            <w:tcW w:w="765" w:type="pct"/>
          </w:tcPr>
          <w:p w14:paraId="58E2EF75" w14:textId="77777777" w:rsidR="00706675" w:rsidRDefault="00706675" w:rsidP="0069167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3946" w:type="pct"/>
          </w:tcPr>
          <w:p w14:paraId="15094CB9" w14:textId="77777777" w:rsidR="00706675" w:rsidRPr="00231901" w:rsidRDefault="00706675" w:rsidP="002934AB">
            <w:pPr>
              <w:pStyle w:val="TableText"/>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bl>
    <w:p w14:paraId="55898C1E" w14:textId="189CB89E" w:rsidR="00C5705F" w:rsidRPr="002934AB" w:rsidRDefault="002934AB" w:rsidP="002934AB">
      <w:pPr>
        <w:pStyle w:val="Caption"/>
        <w:rPr>
          <w:i/>
        </w:rPr>
      </w:pPr>
      <w:bookmarkStart w:id="5" w:name="_Toc401579057"/>
      <w:r w:rsidRPr="002934AB">
        <w:rPr>
          <w:i/>
        </w:rPr>
        <w:t xml:space="preserve">Table </w:t>
      </w:r>
      <w:r w:rsidRPr="002934AB">
        <w:rPr>
          <w:i/>
        </w:rPr>
        <w:fldChar w:fldCharType="begin"/>
      </w:r>
      <w:r w:rsidRPr="002934AB">
        <w:rPr>
          <w:i/>
        </w:rPr>
        <w:instrText xml:space="preserve"> SEQ Table \* ARABIC </w:instrText>
      </w:r>
      <w:r w:rsidRPr="002934AB">
        <w:rPr>
          <w:i/>
        </w:rPr>
        <w:fldChar w:fldCharType="separate"/>
      </w:r>
      <w:r w:rsidR="00B87EF7">
        <w:rPr>
          <w:i/>
          <w:noProof/>
        </w:rPr>
        <w:t>1</w:t>
      </w:r>
      <w:r w:rsidRPr="002934AB">
        <w:rPr>
          <w:i/>
        </w:rPr>
        <w:fldChar w:fldCharType="end"/>
      </w:r>
      <w:r w:rsidRPr="002934AB">
        <w:rPr>
          <w:i/>
        </w:rPr>
        <w:t xml:space="preserve"> : Terms</w:t>
      </w:r>
      <w:bookmarkEnd w:id="5"/>
    </w:p>
    <w:p w14:paraId="49C6E659" w14:textId="362B0A19" w:rsidR="00C5705F" w:rsidRPr="00C6201E" w:rsidRDefault="00C5705F" w:rsidP="00C5705F">
      <w:pPr>
        <w:pStyle w:val="Heading1"/>
        <w:rPr>
          <w:b/>
        </w:rPr>
      </w:pPr>
      <w:bookmarkStart w:id="6" w:name="_Toc401579017"/>
      <w:r w:rsidRPr="00C6201E">
        <w:rPr>
          <w:b/>
        </w:rPr>
        <w:t>Assumptions</w:t>
      </w:r>
      <w:bookmarkEnd w:id="6"/>
    </w:p>
    <w:tbl>
      <w:tblPr>
        <w:tblStyle w:val="ListTable3-Accent1"/>
        <w:tblW w:w="5000" w:type="pct"/>
        <w:tblLook w:val="04A0" w:firstRow="1" w:lastRow="0" w:firstColumn="1" w:lastColumn="0" w:noHBand="0" w:noVBand="1"/>
      </w:tblPr>
      <w:tblGrid>
        <w:gridCol w:w="562"/>
        <w:gridCol w:w="9888"/>
      </w:tblGrid>
      <w:tr w:rsidR="00C5705F" w:rsidRPr="00C2446E" w14:paraId="29A97832" w14:textId="77777777" w:rsidTr="002319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 w:type="pct"/>
            <w:hideMark/>
          </w:tcPr>
          <w:p w14:paraId="41E783AF" w14:textId="77777777" w:rsidR="00C5705F" w:rsidRPr="00231901" w:rsidRDefault="00C5705F" w:rsidP="0069167D">
            <w:pPr>
              <w:pStyle w:val="TableHeader"/>
              <w:rPr>
                <w:rFonts w:asciiTheme="minorHAnsi" w:hAnsiTheme="minorHAnsi" w:cstheme="minorHAnsi"/>
                <w:sz w:val="20"/>
              </w:rPr>
            </w:pPr>
            <w:r w:rsidRPr="00231901">
              <w:rPr>
                <w:rFonts w:asciiTheme="minorHAnsi" w:hAnsiTheme="minorHAnsi" w:cstheme="minorHAnsi"/>
                <w:sz w:val="20"/>
              </w:rPr>
              <w:t>No.</w:t>
            </w:r>
          </w:p>
        </w:tc>
        <w:tc>
          <w:tcPr>
            <w:tcW w:w="4731" w:type="pct"/>
            <w:hideMark/>
          </w:tcPr>
          <w:p w14:paraId="69B396B4" w14:textId="77777777" w:rsidR="00C5705F" w:rsidRPr="00231901" w:rsidRDefault="00C5705F"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231901">
              <w:rPr>
                <w:rFonts w:asciiTheme="minorHAnsi" w:hAnsiTheme="minorHAnsi" w:cstheme="minorHAnsi"/>
                <w:sz w:val="20"/>
              </w:rPr>
              <w:t>Assumption</w:t>
            </w:r>
          </w:p>
        </w:tc>
      </w:tr>
      <w:tr w:rsidR="00C5705F" w14:paraId="5895D331"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hideMark/>
          </w:tcPr>
          <w:p w14:paraId="6574D2DB"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1.</w:t>
            </w:r>
          </w:p>
        </w:tc>
        <w:tc>
          <w:tcPr>
            <w:tcW w:w="4731" w:type="pct"/>
          </w:tcPr>
          <w:p w14:paraId="4DC9FA58" w14:textId="5E1AD75B"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C5705F" w14:paraId="09293754" w14:textId="77777777" w:rsidTr="00231901">
        <w:tc>
          <w:tcPr>
            <w:cnfStyle w:val="001000000000" w:firstRow="0" w:lastRow="0" w:firstColumn="1" w:lastColumn="0" w:oddVBand="0" w:evenVBand="0" w:oddHBand="0" w:evenHBand="0" w:firstRowFirstColumn="0" w:firstRowLastColumn="0" w:lastRowFirstColumn="0" w:lastRowLastColumn="0"/>
            <w:tcW w:w="269" w:type="pct"/>
            <w:hideMark/>
          </w:tcPr>
          <w:p w14:paraId="06D3D4BF"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2.</w:t>
            </w:r>
          </w:p>
        </w:tc>
        <w:tc>
          <w:tcPr>
            <w:tcW w:w="4731" w:type="pct"/>
          </w:tcPr>
          <w:p w14:paraId="079563FB" w14:textId="0026772B" w:rsidR="00C5705F" w:rsidRPr="00231901" w:rsidRDefault="00C5705F" w:rsidP="0069167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C5705F" w14:paraId="71465DB2"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0D3C4C43"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3.</w:t>
            </w:r>
          </w:p>
        </w:tc>
        <w:tc>
          <w:tcPr>
            <w:tcW w:w="4731" w:type="pct"/>
          </w:tcPr>
          <w:p w14:paraId="5D466966" w14:textId="5EB6656A" w:rsidR="00C5705F" w:rsidRPr="00231901" w:rsidRDefault="00C5705F" w:rsidP="002934AB">
            <w:pPr>
              <w:pStyle w:val="TableText"/>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bl>
    <w:p w14:paraId="6E7FC164" w14:textId="6D3B34ED" w:rsidR="00C5705F" w:rsidRPr="002934AB" w:rsidRDefault="002934AB" w:rsidP="002934AB">
      <w:pPr>
        <w:pStyle w:val="Caption"/>
        <w:rPr>
          <w:i/>
        </w:rPr>
      </w:pPr>
      <w:bookmarkStart w:id="7" w:name="_Toc401579058"/>
      <w:r w:rsidRPr="002934AB">
        <w:rPr>
          <w:i/>
        </w:rPr>
        <w:t xml:space="preserve">Table </w:t>
      </w:r>
      <w:r w:rsidRPr="002934AB">
        <w:rPr>
          <w:i/>
        </w:rPr>
        <w:fldChar w:fldCharType="begin"/>
      </w:r>
      <w:r w:rsidRPr="002934AB">
        <w:rPr>
          <w:i/>
        </w:rPr>
        <w:instrText xml:space="preserve"> SEQ Table \* ARABIC </w:instrText>
      </w:r>
      <w:r w:rsidRPr="002934AB">
        <w:rPr>
          <w:i/>
        </w:rPr>
        <w:fldChar w:fldCharType="separate"/>
      </w:r>
      <w:r w:rsidR="00B87EF7">
        <w:rPr>
          <w:i/>
          <w:noProof/>
        </w:rPr>
        <w:t>2</w:t>
      </w:r>
      <w:r w:rsidRPr="002934AB">
        <w:rPr>
          <w:i/>
        </w:rPr>
        <w:fldChar w:fldCharType="end"/>
      </w:r>
      <w:r w:rsidRPr="002934AB">
        <w:rPr>
          <w:i/>
        </w:rPr>
        <w:t xml:space="preserve"> : Assumptions</w:t>
      </w:r>
      <w:bookmarkEnd w:id="7"/>
    </w:p>
    <w:p w14:paraId="2C2F22CC" w14:textId="2756AB0D" w:rsidR="00C5705F" w:rsidRPr="00C6201E" w:rsidRDefault="00C5705F" w:rsidP="00C5705F">
      <w:pPr>
        <w:pStyle w:val="Heading1"/>
        <w:rPr>
          <w:b/>
        </w:rPr>
      </w:pPr>
      <w:bookmarkStart w:id="8" w:name="_Toc401579018"/>
      <w:r w:rsidRPr="00C6201E">
        <w:rPr>
          <w:b/>
        </w:rPr>
        <w:t>Dependencies</w:t>
      </w:r>
      <w:bookmarkEnd w:id="8"/>
    </w:p>
    <w:tbl>
      <w:tblPr>
        <w:tblStyle w:val="ListTable3-Accent1"/>
        <w:tblW w:w="5000" w:type="pct"/>
        <w:tblLook w:val="04A0" w:firstRow="1" w:lastRow="0" w:firstColumn="1" w:lastColumn="0" w:noHBand="0" w:noVBand="1"/>
      </w:tblPr>
      <w:tblGrid>
        <w:gridCol w:w="560"/>
        <w:gridCol w:w="1622"/>
        <w:gridCol w:w="1141"/>
        <w:gridCol w:w="5417"/>
        <w:gridCol w:w="1710"/>
      </w:tblGrid>
      <w:tr w:rsidR="00C5705F" w:rsidRPr="00C2446E" w14:paraId="070BD7F2" w14:textId="77777777" w:rsidTr="002319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 w:type="pct"/>
          </w:tcPr>
          <w:p w14:paraId="3A6090F8" w14:textId="77777777" w:rsidR="00C5705F" w:rsidRPr="00231901" w:rsidRDefault="00C5705F" w:rsidP="0069167D">
            <w:pPr>
              <w:pStyle w:val="TableHeader"/>
              <w:rPr>
                <w:rFonts w:asciiTheme="minorHAnsi" w:hAnsiTheme="minorHAnsi" w:cstheme="minorHAnsi"/>
                <w:sz w:val="20"/>
              </w:rPr>
            </w:pPr>
            <w:r w:rsidRPr="00231901">
              <w:rPr>
                <w:rFonts w:asciiTheme="minorHAnsi" w:hAnsiTheme="minorHAnsi" w:cstheme="minorHAnsi"/>
                <w:sz w:val="20"/>
              </w:rPr>
              <w:t>No.</w:t>
            </w:r>
          </w:p>
        </w:tc>
        <w:tc>
          <w:tcPr>
            <w:tcW w:w="776" w:type="pct"/>
          </w:tcPr>
          <w:p w14:paraId="25A63AFC" w14:textId="77777777" w:rsidR="00C5705F" w:rsidRPr="00231901" w:rsidRDefault="00C5705F"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231901">
              <w:rPr>
                <w:rFonts w:asciiTheme="minorHAnsi" w:hAnsiTheme="minorHAnsi" w:cstheme="minorHAnsi"/>
                <w:sz w:val="20"/>
              </w:rPr>
              <w:t>Team/Contact</w:t>
            </w:r>
          </w:p>
        </w:tc>
        <w:tc>
          <w:tcPr>
            <w:tcW w:w="546" w:type="pct"/>
          </w:tcPr>
          <w:p w14:paraId="7531948F" w14:textId="77777777" w:rsidR="00C5705F" w:rsidRPr="00231901" w:rsidRDefault="00C5705F"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231901">
              <w:rPr>
                <w:rFonts w:asciiTheme="minorHAnsi" w:hAnsiTheme="minorHAnsi" w:cstheme="minorHAnsi"/>
                <w:sz w:val="20"/>
              </w:rPr>
              <w:t>Type</w:t>
            </w:r>
            <w:r w:rsidRPr="00231901">
              <w:rPr>
                <w:rStyle w:val="FootnoteReference"/>
                <w:rFonts w:asciiTheme="minorHAnsi" w:hAnsiTheme="minorHAnsi" w:cstheme="minorHAnsi"/>
                <w:sz w:val="20"/>
              </w:rPr>
              <w:footnoteReference w:id="2"/>
            </w:r>
          </w:p>
        </w:tc>
        <w:tc>
          <w:tcPr>
            <w:tcW w:w="2592" w:type="pct"/>
          </w:tcPr>
          <w:p w14:paraId="0A1D28F0" w14:textId="77777777" w:rsidR="00C5705F" w:rsidRPr="00231901" w:rsidRDefault="00C5705F"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231901">
              <w:rPr>
                <w:rFonts w:asciiTheme="minorHAnsi" w:hAnsiTheme="minorHAnsi" w:cstheme="minorHAnsi"/>
                <w:sz w:val="20"/>
              </w:rPr>
              <w:t>Description</w:t>
            </w:r>
          </w:p>
        </w:tc>
        <w:tc>
          <w:tcPr>
            <w:tcW w:w="818" w:type="pct"/>
          </w:tcPr>
          <w:p w14:paraId="1BB843C0" w14:textId="77777777" w:rsidR="00C5705F" w:rsidRPr="00231901" w:rsidRDefault="00C5705F"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231901">
              <w:rPr>
                <w:rFonts w:asciiTheme="minorHAnsi" w:hAnsiTheme="minorHAnsi" w:cstheme="minorHAnsi"/>
                <w:sz w:val="20"/>
              </w:rPr>
              <w:t>Link</w:t>
            </w:r>
          </w:p>
        </w:tc>
      </w:tr>
      <w:tr w:rsidR="00C5705F" w:rsidRPr="00045A72" w14:paraId="4EEB37B5"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pct"/>
          </w:tcPr>
          <w:p w14:paraId="6C68256B"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1.</w:t>
            </w:r>
          </w:p>
        </w:tc>
        <w:tc>
          <w:tcPr>
            <w:tcW w:w="776" w:type="pct"/>
          </w:tcPr>
          <w:p w14:paraId="72707726" w14:textId="2D1F3384"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546" w:type="pct"/>
          </w:tcPr>
          <w:p w14:paraId="5F97E19E" w14:textId="4DAACC9A"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2592" w:type="pct"/>
          </w:tcPr>
          <w:p w14:paraId="60B74B21" w14:textId="1732B221"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818" w:type="pct"/>
          </w:tcPr>
          <w:p w14:paraId="72CA1DEE" w14:textId="0EE860A0"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C5705F" w:rsidRPr="00045A72" w14:paraId="08DDFF19" w14:textId="77777777" w:rsidTr="00231901">
        <w:tc>
          <w:tcPr>
            <w:cnfStyle w:val="001000000000" w:firstRow="0" w:lastRow="0" w:firstColumn="1" w:lastColumn="0" w:oddVBand="0" w:evenVBand="0" w:oddHBand="0" w:evenHBand="0" w:firstRowFirstColumn="0" w:firstRowLastColumn="0" w:lastRowFirstColumn="0" w:lastRowLastColumn="0"/>
            <w:tcW w:w="268" w:type="pct"/>
          </w:tcPr>
          <w:p w14:paraId="30C50B86"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2.</w:t>
            </w:r>
          </w:p>
        </w:tc>
        <w:tc>
          <w:tcPr>
            <w:tcW w:w="776" w:type="pct"/>
          </w:tcPr>
          <w:p w14:paraId="1257D552" w14:textId="03CF9C4A" w:rsidR="00C5705F" w:rsidRPr="00231901" w:rsidRDefault="00C5705F">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546" w:type="pct"/>
          </w:tcPr>
          <w:p w14:paraId="4E9F62C3" w14:textId="4EAB8545" w:rsidR="00C5705F" w:rsidRPr="00231901" w:rsidRDefault="00C5705F">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2592" w:type="pct"/>
          </w:tcPr>
          <w:p w14:paraId="539CA09D" w14:textId="0436B75B" w:rsidR="00C5705F" w:rsidRPr="00231901" w:rsidRDefault="00C5705F" w:rsidP="0069167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818" w:type="pct"/>
          </w:tcPr>
          <w:p w14:paraId="3ACA95B4" w14:textId="4224C3BF" w:rsidR="00C5705F" w:rsidRPr="00231901" w:rsidRDefault="00C5705F" w:rsidP="0069167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C5705F" w:rsidRPr="00045A72" w14:paraId="6B9E124B"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pct"/>
          </w:tcPr>
          <w:p w14:paraId="47901A5A"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3.</w:t>
            </w:r>
          </w:p>
        </w:tc>
        <w:tc>
          <w:tcPr>
            <w:tcW w:w="776" w:type="pct"/>
          </w:tcPr>
          <w:p w14:paraId="7E4FD857" w14:textId="77777777"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546" w:type="pct"/>
          </w:tcPr>
          <w:p w14:paraId="582B8627" w14:textId="77777777"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2592" w:type="pct"/>
          </w:tcPr>
          <w:p w14:paraId="18C66C73" w14:textId="77777777"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818" w:type="pct"/>
          </w:tcPr>
          <w:p w14:paraId="0F3B28EF" w14:textId="17765E3D" w:rsidR="00C5705F" w:rsidRPr="00231901" w:rsidRDefault="00C5705F" w:rsidP="002934AB">
            <w:pPr>
              <w:pStyle w:val="TableText"/>
              <w:keepN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bl>
    <w:p w14:paraId="2283EE7A" w14:textId="503483EE" w:rsidR="00C5705F" w:rsidRDefault="002934AB" w:rsidP="002934AB">
      <w:pPr>
        <w:pStyle w:val="Caption"/>
        <w:rPr>
          <w:i/>
        </w:rPr>
      </w:pPr>
      <w:bookmarkStart w:id="9" w:name="_Toc401579059"/>
      <w:r w:rsidRPr="002934AB">
        <w:rPr>
          <w:i/>
        </w:rPr>
        <w:t xml:space="preserve">Table </w:t>
      </w:r>
      <w:r w:rsidRPr="002934AB">
        <w:rPr>
          <w:i/>
        </w:rPr>
        <w:fldChar w:fldCharType="begin"/>
      </w:r>
      <w:r w:rsidRPr="002934AB">
        <w:rPr>
          <w:i/>
        </w:rPr>
        <w:instrText xml:space="preserve"> SEQ Table \* ARABIC </w:instrText>
      </w:r>
      <w:r w:rsidRPr="002934AB">
        <w:rPr>
          <w:i/>
        </w:rPr>
        <w:fldChar w:fldCharType="separate"/>
      </w:r>
      <w:r w:rsidR="00B87EF7">
        <w:rPr>
          <w:i/>
          <w:noProof/>
        </w:rPr>
        <w:t>3</w:t>
      </w:r>
      <w:r w:rsidRPr="002934AB">
        <w:rPr>
          <w:i/>
        </w:rPr>
        <w:fldChar w:fldCharType="end"/>
      </w:r>
      <w:r w:rsidRPr="002934AB">
        <w:rPr>
          <w:i/>
        </w:rPr>
        <w:t xml:space="preserve"> : Dependencies</w:t>
      </w:r>
      <w:bookmarkEnd w:id="9"/>
    </w:p>
    <w:p w14:paraId="28CF5B54" w14:textId="77777777" w:rsidR="002934AB" w:rsidRDefault="002934AB">
      <w:pPr>
        <w:spacing w:line="276" w:lineRule="auto"/>
        <w:jc w:val="left"/>
      </w:pPr>
      <w:r>
        <w:br w:type="page"/>
      </w:r>
    </w:p>
    <w:p w14:paraId="151F79CB" w14:textId="0AEF0CF0" w:rsidR="00C5705F" w:rsidRPr="00C6201E" w:rsidRDefault="00C5705F" w:rsidP="00C5705F">
      <w:pPr>
        <w:pStyle w:val="Heading1"/>
        <w:rPr>
          <w:rFonts w:eastAsiaTheme="minorEastAsia"/>
          <w:b/>
        </w:rPr>
      </w:pPr>
      <w:bookmarkStart w:id="10" w:name="_Toc401579019"/>
      <w:r w:rsidRPr="00C6201E">
        <w:rPr>
          <w:rFonts w:eastAsiaTheme="minorEastAsia"/>
          <w:b/>
        </w:rPr>
        <w:lastRenderedPageBreak/>
        <w:t>Scenarios</w:t>
      </w:r>
      <w:bookmarkEnd w:id="10"/>
    </w:p>
    <w:p w14:paraId="64E39C46" w14:textId="77777777" w:rsidR="00C5705F" w:rsidRDefault="00C5705F" w:rsidP="00C5705F">
      <w:pPr>
        <w:pStyle w:val="Bodycopy"/>
        <w:rPr>
          <w:rFonts w:eastAsiaTheme="minorEastAsia"/>
        </w:rPr>
      </w:pPr>
    </w:p>
    <w:tbl>
      <w:tblPr>
        <w:tblStyle w:val="ListTable3-Accent1"/>
        <w:tblW w:w="5000" w:type="pct"/>
        <w:tblLook w:val="04A0" w:firstRow="1" w:lastRow="0" w:firstColumn="1" w:lastColumn="0" w:noHBand="0" w:noVBand="1"/>
      </w:tblPr>
      <w:tblGrid>
        <w:gridCol w:w="1741"/>
        <w:gridCol w:w="8709"/>
      </w:tblGrid>
      <w:tr w:rsidR="00C5705F" w:rsidRPr="003816CF" w14:paraId="573544A1" w14:textId="77777777" w:rsidTr="008E6E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3" w:type="pct"/>
            <w:hideMark/>
          </w:tcPr>
          <w:p w14:paraId="26366D43" w14:textId="77777777" w:rsidR="00C5705F" w:rsidRPr="00231901" w:rsidRDefault="00C5705F" w:rsidP="0069167D">
            <w:pPr>
              <w:pStyle w:val="TableHeader"/>
              <w:rPr>
                <w:rFonts w:asciiTheme="minorHAnsi" w:hAnsiTheme="minorHAnsi" w:cstheme="minorHAnsi"/>
                <w:sz w:val="20"/>
              </w:rPr>
            </w:pPr>
            <w:r w:rsidRPr="00231901">
              <w:rPr>
                <w:rFonts w:asciiTheme="minorHAnsi" w:hAnsiTheme="minorHAnsi" w:cstheme="minorHAnsi"/>
                <w:sz w:val="20"/>
              </w:rPr>
              <w:t>Scenario Name</w:t>
            </w:r>
          </w:p>
        </w:tc>
        <w:tc>
          <w:tcPr>
            <w:tcW w:w="4167" w:type="pct"/>
          </w:tcPr>
          <w:p w14:paraId="110A679A" w14:textId="4F228FC9" w:rsidR="00C5705F" w:rsidRPr="00231901" w:rsidRDefault="004174AC">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20"/>
              </w:rPr>
              <w:t>Setup event preferences and types and create event with family and corporate category</w:t>
            </w:r>
          </w:p>
        </w:tc>
      </w:tr>
      <w:tr w:rsidR="00C5705F" w:rsidRPr="00D96841" w14:paraId="5A0FB8FB" w14:textId="77777777" w:rsidTr="008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3196AB7B" w14:textId="65E01A88" w:rsidR="00C5705F" w:rsidRPr="00231901" w:rsidRDefault="00327E06" w:rsidP="0069167D">
            <w:pPr>
              <w:pStyle w:val="TableText"/>
              <w:rPr>
                <w:rFonts w:asciiTheme="minorHAnsi" w:hAnsiTheme="minorHAnsi" w:cstheme="minorHAnsi"/>
                <w:sz w:val="20"/>
              </w:rPr>
            </w:pPr>
            <w:r>
              <w:rPr>
                <w:rFonts w:asciiTheme="minorHAnsi" w:hAnsiTheme="minorHAnsi" w:cstheme="minorHAnsi"/>
                <w:sz w:val="20"/>
              </w:rPr>
              <w:t>Persona(s)</w:t>
            </w:r>
          </w:p>
        </w:tc>
        <w:tc>
          <w:tcPr>
            <w:tcW w:w="4167" w:type="pct"/>
          </w:tcPr>
          <w:p w14:paraId="7C3D6319" w14:textId="75611889" w:rsidR="00C5705F" w:rsidRPr="00231901" w:rsidRDefault="00C5705F"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4"/>
              </w:rPr>
            </w:pPr>
          </w:p>
        </w:tc>
      </w:tr>
      <w:tr w:rsidR="00C5705F" w:rsidRPr="00D96841" w14:paraId="6E118437" w14:textId="77777777" w:rsidTr="008E6EB8">
        <w:tc>
          <w:tcPr>
            <w:cnfStyle w:val="001000000000" w:firstRow="0" w:lastRow="0" w:firstColumn="1" w:lastColumn="0" w:oddVBand="0" w:evenVBand="0" w:oddHBand="0" w:evenHBand="0" w:firstRowFirstColumn="0" w:firstRowLastColumn="0" w:lastRowFirstColumn="0" w:lastRowLastColumn="0"/>
            <w:tcW w:w="833" w:type="pct"/>
            <w:hideMark/>
          </w:tcPr>
          <w:p w14:paraId="28385B9D" w14:textId="77777777" w:rsidR="00C5705F" w:rsidRPr="00231901" w:rsidRDefault="00C5705F" w:rsidP="0069167D">
            <w:pPr>
              <w:pStyle w:val="TableText"/>
              <w:rPr>
                <w:rFonts w:asciiTheme="minorHAnsi" w:hAnsiTheme="minorHAnsi" w:cstheme="minorHAnsi"/>
                <w:sz w:val="20"/>
                <w:szCs w:val="24"/>
              </w:rPr>
            </w:pPr>
            <w:r w:rsidRPr="00231901">
              <w:rPr>
                <w:rFonts w:asciiTheme="minorHAnsi" w:hAnsiTheme="minorHAnsi" w:cstheme="minorHAnsi"/>
                <w:sz w:val="20"/>
              </w:rPr>
              <w:t>Problem Statement</w:t>
            </w:r>
          </w:p>
        </w:tc>
        <w:tc>
          <w:tcPr>
            <w:tcW w:w="4167" w:type="pct"/>
          </w:tcPr>
          <w:p w14:paraId="151F5521" w14:textId="39646E42" w:rsidR="00C5705F" w:rsidRPr="00231901" w:rsidRDefault="0011050C">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4"/>
              </w:rPr>
            </w:pPr>
            <w:r>
              <w:rPr>
                <w:rFonts w:asciiTheme="minorHAnsi" w:hAnsiTheme="minorHAnsi" w:cstheme="minorHAnsi"/>
                <w:sz w:val="20"/>
                <w:szCs w:val="24"/>
              </w:rPr>
              <w:t>No functionality for managing company’s events in standard AX</w:t>
            </w:r>
          </w:p>
        </w:tc>
      </w:tr>
      <w:tr w:rsidR="00C5705F" w:rsidRPr="00D96841" w14:paraId="32B56DD8" w14:textId="77777777" w:rsidTr="008E6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hideMark/>
          </w:tcPr>
          <w:p w14:paraId="310A18C9" w14:textId="77777777" w:rsidR="00C5705F" w:rsidRPr="00231901" w:rsidRDefault="00C5705F" w:rsidP="0069167D">
            <w:pPr>
              <w:pStyle w:val="TableText"/>
              <w:rPr>
                <w:rFonts w:asciiTheme="minorHAnsi" w:hAnsiTheme="minorHAnsi" w:cstheme="minorHAnsi"/>
                <w:sz w:val="20"/>
                <w:szCs w:val="24"/>
              </w:rPr>
            </w:pPr>
            <w:r w:rsidRPr="00231901">
              <w:rPr>
                <w:rFonts w:asciiTheme="minorHAnsi" w:hAnsiTheme="minorHAnsi" w:cstheme="minorHAnsi"/>
                <w:sz w:val="20"/>
              </w:rPr>
              <w:t>Background</w:t>
            </w:r>
          </w:p>
        </w:tc>
        <w:tc>
          <w:tcPr>
            <w:tcW w:w="4167" w:type="pct"/>
          </w:tcPr>
          <w:p w14:paraId="6B659296" w14:textId="24ED3D4C" w:rsidR="00C5705F" w:rsidRPr="00231901" w:rsidRDefault="00C5705F">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4"/>
              </w:rPr>
            </w:pPr>
          </w:p>
        </w:tc>
      </w:tr>
      <w:tr w:rsidR="00C5705F" w:rsidRPr="00D96841" w14:paraId="48BB292A" w14:textId="77777777" w:rsidTr="008E6EB8">
        <w:tc>
          <w:tcPr>
            <w:cnfStyle w:val="001000000000" w:firstRow="0" w:lastRow="0" w:firstColumn="1" w:lastColumn="0" w:oddVBand="0" w:evenVBand="0" w:oddHBand="0" w:evenHBand="0" w:firstRowFirstColumn="0" w:firstRowLastColumn="0" w:lastRowFirstColumn="0" w:lastRowLastColumn="0"/>
            <w:tcW w:w="833" w:type="pct"/>
            <w:hideMark/>
          </w:tcPr>
          <w:p w14:paraId="7543B9ED" w14:textId="77777777" w:rsidR="00C5705F" w:rsidRPr="00231901" w:rsidRDefault="00C5705F" w:rsidP="0069167D">
            <w:pPr>
              <w:pStyle w:val="TableText"/>
              <w:rPr>
                <w:rFonts w:asciiTheme="minorHAnsi" w:hAnsiTheme="minorHAnsi" w:cstheme="minorHAnsi"/>
                <w:sz w:val="20"/>
              </w:rPr>
            </w:pPr>
            <w:r w:rsidRPr="00231901">
              <w:rPr>
                <w:rFonts w:asciiTheme="minorHAnsi" w:hAnsiTheme="minorHAnsi" w:cstheme="minorHAnsi"/>
                <w:sz w:val="20"/>
              </w:rPr>
              <w:t>User Goal</w:t>
            </w:r>
          </w:p>
        </w:tc>
        <w:tc>
          <w:tcPr>
            <w:tcW w:w="4167" w:type="pct"/>
          </w:tcPr>
          <w:p w14:paraId="4240BDB9" w14:textId="5E2A4F0C" w:rsidR="00C5705F" w:rsidRPr="00231901" w:rsidRDefault="00E270C1" w:rsidP="0069167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4"/>
              </w:rPr>
            </w:pPr>
            <w:r>
              <w:rPr>
                <w:rFonts w:asciiTheme="minorHAnsi" w:hAnsiTheme="minorHAnsi" w:cstheme="minorHAnsi"/>
                <w:sz w:val="20"/>
              </w:rPr>
              <w:t>T</w:t>
            </w:r>
            <w:r w:rsidR="004174AC">
              <w:rPr>
                <w:rFonts w:asciiTheme="minorHAnsi" w:hAnsiTheme="minorHAnsi" w:cstheme="minorHAnsi"/>
                <w:sz w:val="20"/>
              </w:rPr>
              <w:t>o be able to setup and create the events</w:t>
            </w:r>
          </w:p>
        </w:tc>
      </w:tr>
    </w:tbl>
    <w:p w14:paraId="0FD00F0F" w14:textId="74732A84" w:rsidR="00C5705F" w:rsidRDefault="00C5705F" w:rsidP="00C5705F">
      <w:pPr>
        <w:pStyle w:val="Bodycopy"/>
        <w:rPr>
          <w:rFonts w:eastAsiaTheme="minorEastAsia"/>
        </w:rPr>
      </w:pPr>
    </w:p>
    <w:p w14:paraId="4A497FB1" w14:textId="2FAD5104" w:rsidR="00C5705F" w:rsidRPr="00C6201E" w:rsidRDefault="00231901" w:rsidP="00231901">
      <w:pPr>
        <w:pStyle w:val="Heading1"/>
        <w:rPr>
          <w:rFonts w:eastAsiaTheme="minorEastAsia"/>
          <w:b/>
        </w:rPr>
      </w:pPr>
      <w:bookmarkStart w:id="11" w:name="_Toc401579020"/>
      <w:r w:rsidRPr="00C6201E">
        <w:rPr>
          <w:rFonts w:eastAsiaTheme="minorEastAsia"/>
          <w:b/>
        </w:rPr>
        <w:t>Business Requirements</w:t>
      </w:r>
      <w:bookmarkEnd w:id="11"/>
    </w:p>
    <w:tbl>
      <w:tblPr>
        <w:tblStyle w:val="ListTable3-Accent1"/>
        <w:tblW w:w="5000" w:type="pct"/>
        <w:tblLook w:val="04A0" w:firstRow="1" w:lastRow="0" w:firstColumn="1" w:lastColumn="0" w:noHBand="0" w:noVBand="1"/>
      </w:tblPr>
      <w:tblGrid>
        <w:gridCol w:w="687"/>
        <w:gridCol w:w="8398"/>
        <w:gridCol w:w="1365"/>
      </w:tblGrid>
      <w:tr w:rsidR="00231901" w:rsidRPr="00C2446E" w14:paraId="692FC1C7" w14:textId="77777777" w:rsidTr="002319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9" w:type="pct"/>
          </w:tcPr>
          <w:p w14:paraId="5D71F99A" w14:textId="77777777" w:rsidR="00231901" w:rsidRPr="00231901" w:rsidRDefault="00231901" w:rsidP="0069167D">
            <w:pPr>
              <w:pStyle w:val="TableHeader"/>
              <w:rPr>
                <w:rFonts w:asciiTheme="minorHAnsi" w:hAnsiTheme="minorHAnsi" w:cstheme="minorHAnsi"/>
                <w:sz w:val="20"/>
              </w:rPr>
            </w:pPr>
            <w:r w:rsidRPr="00231901">
              <w:rPr>
                <w:rFonts w:asciiTheme="minorHAnsi" w:hAnsiTheme="minorHAnsi" w:cstheme="minorHAnsi"/>
                <w:sz w:val="20"/>
              </w:rPr>
              <w:t>No.</w:t>
            </w:r>
          </w:p>
        </w:tc>
        <w:tc>
          <w:tcPr>
            <w:tcW w:w="4018" w:type="pct"/>
          </w:tcPr>
          <w:p w14:paraId="78815EA9" w14:textId="77777777" w:rsidR="00231901" w:rsidRPr="00231901" w:rsidRDefault="00231901"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231901">
              <w:rPr>
                <w:rFonts w:asciiTheme="minorHAnsi" w:hAnsiTheme="minorHAnsi" w:cstheme="minorHAnsi"/>
                <w:sz w:val="20"/>
              </w:rPr>
              <w:t>Business requirement</w:t>
            </w:r>
          </w:p>
        </w:tc>
        <w:tc>
          <w:tcPr>
            <w:tcW w:w="653" w:type="pct"/>
          </w:tcPr>
          <w:p w14:paraId="161971CF" w14:textId="77777777" w:rsidR="00231901" w:rsidRPr="00231901" w:rsidRDefault="00231901"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231901">
              <w:rPr>
                <w:rFonts w:asciiTheme="minorHAnsi" w:hAnsiTheme="minorHAnsi" w:cstheme="minorHAnsi"/>
                <w:sz w:val="20"/>
              </w:rPr>
              <w:t>Priority</w:t>
            </w:r>
            <w:r w:rsidRPr="00231901">
              <w:rPr>
                <w:rStyle w:val="FootnoteReference"/>
                <w:rFonts w:asciiTheme="minorHAnsi" w:hAnsiTheme="minorHAnsi" w:cstheme="minorHAnsi"/>
                <w:sz w:val="20"/>
              </w:rPr>
              <w:footnoteReference w:id="3"/>
            </w:r>
          </w:p>
        </w:tc>
      </w:tr>
      <w:tr w:rsidR="009577B8" w:rsidRPr="00045A72" w14:paraId="24518CC0"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 w:type="pct"/>
          </w:tcPr>
          <w:p w14:paraId="6829D63E" w14:textId="77777777" w:rsidR="009577B8" w:rsidRPr="00231901" w:rsidRDefault="009577B8" w:rsidP="009577B8">
            <w:pPr>
              <w:pStyle w:val="TableText"/>
              <w:rPr>
                <w:rFonts w:asciiTheme="minorHAnsi" w:hAnsiTheme="minorHAnsi" w:cstheme="minorHAnsi"/>
                <w:sz w:val="20"/>
              </w:rPr>
            </w:pPr>
            <w:r w:rsidRPr="00231901">
              <w:rPr>
                <w:rFonts w:asciiTheme="minorHAnsi" w:hAnsiTheme="minorHAnsi" w:cstheme="minorHAnsi"/>
                <w:sz w:val="20"/>
              </w:rPr>
              <w:t>1.</w:t>
            </w:r>
          </w:p>
        </w:tc>
        <w:tc>
          <w:tcPr>
            <w:tcW w:w="4018" w:type="pct"/>
          </w:tcPr>
          <w:p w14:paraId="280CF865" w14:textId="46B2FE30" w:rsidR="009577B8" w:rsidRPr="00231901" w:rsidRDefault="004174AC">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20"/>
              </w:rPr>
              <w:t>Event creation and setup</w:t>
            </w:r>
          </w:p>
        </w:tc>
        <w:tc>
          <w:tcPr>
            <w:tcW w:w="653" w:type="pct"/>
          </w:tcPr>
          <w:p w14:paraId="14A1F570" w14:textId="5D7784EC" w:rsidR="009577B8" w:rsidRPr="00231901" w:rsidRDefault="009577B8" w:rsidP="009577B8">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20"/>
              </w:rPr>
              <w:t>1</w:t>
            </w:r>
          </w:p>
        </w:tc>
      </w:tr>
      <w:tr w:rsidR="009577B8" w:rsidRPr="00045A72" w14:paraId="1D2660BE" w14:textId="77777777" w:rsidTr="00231901">
        <w:tc>
          <w:tcPr>
            <w:cnfStyle w:val="001000000000" w:firstRow="0" w:lastRow="0" w:firstColumn="1" w:lastColumn="0" w:oddVBand="0" w:evenVBand="0" w:oddHBand="0" w:evenHBand="0" w:firstRowFirstColumn="0" w:firstRowLastColumn="0" w:lastRowFirstColumn="0" w:lastRowLastColumn="0"/>
            <w:tcW w:w="329" w:type="pct"/>
          </w:tcPr>
          <w:p w14:paraId="67916B07" w14:textId="13EA136A" w:rsidR="009577B8" w:rsidRPr="00231901" w:rsidRDefault="009577B8" w:rsidP="009577B8">
            <w:pPr>
              <w:pStyle w:val="TableText"/>
              <w:rPr>
                <w:rFonts w:asciiTheme="minorHAnsi" w:hAnsiTheme="minorHAnsi" w:cstheme="minorHAnsi"/>
                <w:sz w:val="20"/>
              </w:rPr>
            </w:pPr>
            <w:r w:rsidRPr="00231901">
              <w:rPr>
                <w:rFonts w:asciiTheme="minorHAnsi" w:hAnsiTheme="minorHAnsi" w:cstheme="minorHAnsi"/>
                <w:sz w:val="20"/>
              </w:rPr>
              <w:t>2.</w:t>
            </w:r>
          </w:p>
        </w:tc>
        <w:tc>
          <w:tcPr>
            <w:tcW w:w="4018" w:type="pct"/>
          </w:tcPr>
          <w:p w14:paraId="50C3DE1C" w14:textId="4D333431" w:rsidR="009577B8" w:rsidRPr="00231901" w:rsidRDefault="009577B8" w:rsidP="009577B8">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653" w:type="pct"/>
          </w:tcPr>
          <w:p w14:paraId="052CA79A" w14:textId="40660934" w:rsidR="009577B8" w:rsidRPr="00231901" w:rsidRDefault="009577B8" w:rsidP="009577B8">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bl>
    <w:p w14:paraId="12531D85" w14:textId="5C9ACBC0" w:rsidR="002934AB" w:rsidRPr="002934AB" w:rsidRDefault="002934AB">
      <w:pPr>
        <w:pStyle w:val="Caption"/>
        <w:rPr>
          <w:i/>
        </w:rPr>
      </w:pPr>
      <w:bookmarkStart w:id="12" w:name="_Toc401579060"/>
      <w:r w:rsidRPr="002934AB">
        <w:rPr>
          <w:i/>
        </w:rPr>
        <w:t xml:space="preserve">Table </w:t>
      </w:r>
      <w:r w:rsidRPr="002934AB">
        <w:rPr>
          <w:i/>
        </w:rPr>
        <w:fldChar w:fldCharType="begin"/>
      </w:r>
      <w:r w:rsidRPr="002934AB">
        <w:rPr>
          <w:i/>
        </w:rPr>
        <w:instrText xml:space="preserve"> SEQ Table \* ARABIC </w:instrText>
      </w:r>
      <w:r w:rsidRPr="002934AB">
        <w:rPr>
          <w:i/>
        </w:rPr>
        <w:fldChar w:fldCharType="separate"/>
      </w:r>
      <w:r w:rsidR="00B87EF7">
        <w:rPr>
          <w:i/>
          <w:noProof/>
        </w:rPr>
        <w:t>4</w:t>
      </w:r>
      <w:r w:rsidRPr="002934AB">
        <w:rPr>
          <w:i/>
        </w:rPr>
        <w:fldChar w:fldCharType="end"/>
      </w:r>
      <w:r w:rsidRPr="002934AB">
        <w:rPr>
          <w:i/>
        </w:rPr>
        <w:t xml:space="preserve"> : Business Requirements</w:t>
      </w:r>
      <w:bookmarkEnd w:id="12"/>
    </w:p>
    <w:p w14:paraId="7C0E04B5" w14:textId="77777777" w:rsidR="00231901" w:rsidRPr="00C6201E" w:rsidRDefault="00231901" w:rsidP="00231901">
      <w:pPr>
        <w:pStyle w:val="Heading1"/>
        <w:rPr>
          <w:rFonts w:eastAsiaTheme="minorEastAsia"/>
          <w:b/>
        </w:rPr>
      </w:pPr>
      <w:bookmarkStart w:id="13" w:name="_Toc401579021"/>
      <w:r w:rsidRPr="00C6201E">
        <w:rPr>
          <w:rFonts w:eastAsiaTheme="minorEastAsia"/>
          <w:b/>
        </w:rPr>
        <w:t>Functional Requirements</w:t>
      </w:r>
      <w:bookmarkEnd w:id="13"/>
    </w:p>
    <w:tbl>
      <w:tblPr>
        <w:tblStyle w:val="ListTable3-Accent1"/>
        <w:tblW w:w="5000" w:type="pct"/>
        <w:tblLook w:val="04A0" w:firstRow="1" w:lastRow="0" w:firstColumn="1" w:lastColumn="0" w:noHBand="0" w:noVBand="1"/>
      </w:tblPr>
      <w:tblGrid>
        <w:gridCol w:w="560"/>
        <w:gridCol w:w="7374"/>
        <w:gridCol w:w="2516"/>
      </w:tblGrid>
      <w:tr w:rsidR="00231901" w:rsidRPr="00C2446E" w14:paraId="76C0DB12" w14:textId="77777777" w:rsidTr="002319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 w:type="pct"/>
          </w:tcPr>
          <w:p w14:paraId="40D792FC" w14:textId="77777777" w:rsidR="00231901" w:rsidRPr="00231901" w:rsidRDefault="00231901" w:rsidP="0069167D">
            <w:pPr>
              <w:pStyle w:val="TableHeader"/>
              <w:rPr>
                <w:rFonts w:asciiTheme="minorHAnsi" w:hAnsiTheme="minorHAnsi" w:cstheme="minorHAnsi"/>
                <w:sz w:val="20"/>
              </w:rPr>
            </w:pPr>
            <w:r w:rsidRPr="00231901">
              <w:rPr>
                <w:rFonts w:asciiTheme="minorHAnsi" w:hAnsiTheme="minorHAnsi" w:cstheme="minorHAnsi"/>
                <w:sz w:val="20"/>
              </w:rPr>
              <w:t>No.</w:t>
            </w:r>
          </w:p>
        </w:tc>
        <w:tc>
          <w:tcPr>
            <w:tcW w:w="3528" w:type="pct"/>
          </w:tcPr>
          <w:p w14:paraId="292EA870" w14:textId="77777777" w:rsidR="00231901" w:rsidRPr="00B43C95" w:rsidRDefault="00231901"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B43C95">
              <w:rPr>
                <w:rFonts w:asciiTheme="minorHAnsi" w:hAnsiTheme="minorHAnsi" w:cstheme="minorHAnsi"/>
                <w:sz w:val="20"/>
              </w:rPr>
              <w:t>Functional requirement</w:t>
            </w:r>
          </w:p>
        </w:tc>
        <w:tc>
          <w:tcPr>
            <w:tcW w:w="1204" w:type="pct"/>
          </w:tcPr>
          <w:p w14:paraId="7E0090D3" w14:textId="77777777" w:rsidR="00231901" w:rsidRPr="00B43C95" w:rsidRDefault="00231901" w:rsidP="0069167D">
            <w:pPr>
              <w:pStyle w:val="TableHead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B43C95">
              <w:rPr>
                <w:rFonts w:asciiTheme="minorHAnsi" w:hAnsiTheme="minorHAnsi" w:cstheme="minorHAnsi"/>
                <w:sz w:val="20"/>
              </w:rPr>
              <w:t>Business requirement(s)</w:t>
            </w:r>
          </w:p>
        </w:tc>
      </w:tr>
      <w:tr w:rsidR="00F73D73" w:rsidRPr="00C2446E" w14:paraId="0462FD81"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pct"/>
          </w:tcPr>
          <w:p w14:paraId="67F8B644" w14:textId="0325E006" w:rsidR="00F73D73" w:rsidRPr="008E6EB8" w:rsidRDefault="00F73D73" w:rsidP="0069167D">
            <w:pPr>
              <w:pStyle w:val="TableHeader"/>
              <w:rPr>
                <w:rFonts w:asciiTheme="minorHAnsi" w:hAnsiTheme="minorHAnsi" w:cstheme="minorHAnsi"/>
                <w:b/>
                <w:sz w:val="20"/>
              </w:rPr>
            </w:pPr>
            <w:r w:rsidRPr="00B43C95">
              <w:rPr>
                <w:rFonts w:asciiTheme="minorHAnsi" w:hAnsiTheme="minorHAnsi" w:cstheme="minorHAnsi"/>
                <w:sz w:val="20"/>
              </w:rPr>
              <w:t>1.</w:t>
            </w:r>
          </w:p>
        </w:tc>
        <w:tc>
          <w:tcPr>
            <w:tcW w:w="3528" w:type="pct"/>
          </w:tcPr>
          <w:p w14:paraId="4B752F0F" w14:textId="0D7DA0E0" w:rsidR="00F73D73" w:rsidRPr="008E6EB8" w:rsidRDefault="00FF61F1">
            <w:pPr>
              <w:pStyle w:val="TableHead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0"/>
              </w:rPr>
            </w:pPr>
            <w:r>
              <w:rPr>
                <w:rFonts w:asciiTheme="minorHAnsi" w:hAnsiTheme="minorHAnsi" w:cstheme="minorHAnsi"/>
                <w:b w:val="0"/>
                <w:sz w:val="20"/>
              </w:rPr>
              <w:t>Setup the event preferences and types and create events</w:t>
            </w:r>
          </w:p>
        </w:tc>
        <w:tc>
          <w:tcPr>
            <w:tcW w:w="1204" w:type="pct"/>
          </w:tcPr>
          <w:p w14:paraId="699B42EA" w14:textId="2647BE21" w:rsidR="00F73D73" w:rsidRPr="008E6EB8" w:rsidRDefault="009577B8" w:rsidP="0069167D">
            <w:pPr>
              <w:pStyle w:val="TableHead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sz w:val="20"/>
              </w:rPr>
            </w:pPr>
            <w:r>
              <w:rPr>
                <w:rFonts w:asciiTheme="minorHAnsi" w:hAnsiTheme="minorHAnsi" w:cstheme="minorHAnsi"/>
                <w:b w:val="0"/>
                <w:sz w:val="20"/>
              </w:rPr>
              <w:t>1</w:t>
            </w:r>
          </w:p>
        </w:tc>
      </w:tr>
      <w:tr w:rsidR="00231901" w:rsidRPr="004D5C9C" w14:paraId="20860D2C" w14:textId="77777777" w:rsidTr="00231901">
        <w:tc>
          <w:tcPr>
            <w:cnfStyle w:val="001000000000" w:firstRow="0" w:lastRow="0" w:firstColumn="1" w:lastColumn="0" w:oddVBand="0" w:evenVBand="0" w:oddHBand="0" w:evenHBand="0" w:firstRowFirstColumn="0" w:firstRowLastColumn="0" w:lastRowFirstColumn="0" w:lastRowLastColumn="0"/>
            <w:tcW w:w="268" w:type="pct"/>
          </w:tcPr>
          <w:p w14:paraId="5FA13B72" w14:textId="2955AED6" w:rsidR="00231901" w:rsidRPr="00231901" w:rsidRDefault="00F73D73" w:rsidP="0069167D">
            <w:pPr>
              <w:pStyle w:val="TableText"/>
              <w:rPr>
                <w:rFonts w:asciiTheme="minorHAnsi" w:hAnsiTheme="minorHAnsi" w:cstheme="minorHAnsi"/>
                <w:sz w:val="20"/>
              </w:rPr>
            </w:pPr>
            <w:r>
              <w:rPr>
                <w:rFonts w:asciiTheme="minorHAnsi" w:hAnsiTheme="minorHAnsi" w:cstheme="minorHAnsi"/>
                <w:sz w:val="20"/>
              </w:rPr>
              <w:t>2.</w:t>
            </w:r>
          </w:p>
        </w:tc>
        <w:tc>
          <w:tcPr>
            <w:tcW w:w="3528" w:type="pct"/>
          </w:tcPr>
          <w:p w14:paraId="477272A2" w14:textId="2A225CB5" w:rsidR="00231901" w:rsidRPr="00231901" w:rsidRDefault="00E270C1">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Del="00E270C1">
              <w:rPr>
                <w:rFonts w:asciiTheme="minorHAnsi" w:hAnsiTheme="minorHAnsi" w:cstheme="minorHAnsi"/>
                <w:sz w:val="20"/>
              </w:rPr>
              <w:t xml:space="preserve"> </w:t>
            </w:r>
          </w:p>
        </w:tc>
        <w:tc>
          <w:tcPr>
            <w:tcW w:w="1204" w:type="pct"/>
          </w:tcPr>
          <w:p w14:paraId="0CA4921D" w14:textId="663738EC" w:rsidR="00231901" w:rsidRPr="00231901" w:rsidRDefault="00231901" w:rsidP="0069167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231901" w:rsidRPr="004D5C9C" w14:paraId="1C64369C"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pct"/>
          </w:tcPr>
          <w:p w14:paraId="51B41205" w14:textId="6F8FA2E7" w:rsidR="00231901" w:rsidRPr="00231901" w:rsidRDefault="00F73D73" w:rsidP="0069167D">
            <w:pPr>
              <w:pStyle w:val="TableText"/>
              <w:rPr>
                <w:rFonts w:asciiTheme="minorHAnsi" w:hAnsiTheme="minorHAnsi" w:cstheme="minorHAnsi"/>
                <w:sz w:val="20"/>
              </w:rPr>
            </w:pPr>
            <w:r>
              <w:rPr>
                <w:rFonts w:asciiTheme="minorHAnsi" w:hAnsiTheme="minorHAnsi" w:cstheme="minorHAnsi"/>
                <w:sz w:val="20"/>
              </w:rPr>
              <w:t>3.</w:t>
            </w:r>
          </w:p>
        </w:tc>
        <w:tc>
          <w:tcPr>
            <w:tcW w:w="3528" w:type="pct"/>
          </w:tcPr>
          <w:p w14:paraId="04243D23" w14:textId="3937B5DC" w:rsidR="00231901" w:rsidRPr="00231901" w:rsidRDefault="00231901">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1204" w:type="pct"/>
          </w:tcPr>
          <w:p w14:paraId="7D4A09BB" w14:textId="60F3ABD8" w:rsidR="00231901" w:rsidRPr="00231901" w:rsidRDefault="00231901" w:rsidP="0069167D">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C46008" w:rsidRPr="004D5C9C" w14:paraId="2AF08663" w14:textId="77777777" w:rsidTr="00231901">
        <w:tc>
          <w:tcPr>
            <w:cnfStyle w:val="001000000000" w:firstRow="0" w:lastRow="0" w:firstColumn="1" w:lastColumn="0" w:oddVBand="0" w:evenVBand="0" w:oddHBand="0" w:evenHBand="0" w:firstRowFirstColumn="0" w:firstRowLastColumn="0" w:lastRowFirstColumn="0" w:lastRowLastColumn="0"/>
            <w:tcW w:w="268" w:type="pct"/>
          </w:tcPr>
          <w:p w14:paraId="03230579" w14:textId="38F33397" w:rsidR="00C46008" w:rsidRDefault="00C46008" w:rsidP="0069167D">
            <w:pPr>
              <w:pStyle w:val="TableText"/>
              <w:rPr>
                <w:rFonts w:asciiTheme="minorHAnsi" w:hAnsiTheme="minorHAnsi" w:cstheme="minorHAnsi"/>
                <w:sz w:val="20"/>
              </w:rPr>
            </w:pPr>
            <w:r>
              <w:rPr>
                <w:rFonts w:asciiTheme="minorHAnsi" w:hAnsiTheme="minorHAnsi" w:cstheme="minorHAnsi"/>
                <w:sz w:val="20"/>
              </w:rPr>
              <w:t>4.</w:t>
            </w:r>
          </w:p>
        </w:tc>
        <w:tc>
          <w:tcPr>
            <w:tcW w:w="3528" w:type="pct"/>
          </w:tcPr>
          <w:p w14:paraId="71959DF7" w14:textId="4EF26EFE" w:rsidR="00C46008" w:rsidDel="00762947" w:rsidRDefault="00C46008">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1204" w:type="pct"/>
          </w:tcPr>
          <w:p w14:paraId="13D9F09E" w14:textId="4598F2B2" w:rsidR="00C46008" w:rsidDel="00762947" w:rsidRDefault="00C46008" w:rsidP="0069167D">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bl>
    <w:p w14:paraId="24848B06" w14:textId="63E0BD57" w:rsidR="002934AB" w:rsidRPr="002934AB" w:rsidRDefault="002934AB">
      <w:pPr>
        <w:pStyle w:val="Caption"/>
        <w:rPr>
          <w:i/>
        </w:rPr>
      </w:pPr>
      <w:bookmarkStart w:id="14" w:name="_Toc401579061"/>
      <w:r w:rsidRPr="002934AB">
        <w:rPr>
          <w:i/>
        </w:rPr>
        <w:t xml:space="preserve">Table </w:t>
      </w:r>
      <w:r w:rsidRPr="002934AB">
        <w:rPr>
          <w:i/>
        </w:rPr>
        <w:fldChar w:fldCharType="begin"/>
      </w:r>
      <w:r w:rsidRPr="002934AB">
        <w:rPr>
          <w:i/>
        </w:rPr>
        <w:instrText xml:space="preserve"> SEQ Table \* ARABIC </w:instrText>
      </w:r>
      <w:r w:rsidRPr="002934AB">
        <w:rPr>
          <w:i/>
        </w:rPr>
        <w:fldChar w:fldCharType="separate"/>
      </w:r>
      <w:r w:rsidR="00B87EF7">
        <w:rPr>
          <w:i/>
          <w:noProof/>
        </w:rPr>
        <w:t>5</w:t>
      </w:r>
      <w:r w:rsidRPr="002934AB">
        <w:rPr>
          <w:i/>
        </w:rPr>
        <w:fldChar w:fldCharType="end"/>
      </w:r>
      <w:r w:rsidRPr="002934AB">
        <w:rPr>
          <w:i/>
        </w:rPr>
        <w:t xml:space="preserve"> : Functional Requirements</w:t>
      </w:r>
      <w:bookmarkEnd w:id="14"/>
    </w:p>
    <w:p w14:paraId="77B4B1FD" w14:textId="5AF49C9E" w:rsidR="00231901" w:rsidRPr="00C6201E" w:rsidRDefault="00231901" w:rsidP="00231901">
      <w:pPr>
        <w:pStyle w:val="Heading1"/>
        <w:rPr>
          <w:rFonts w:eastAsiaTheme="minorEastAsia"/>
          <w:b/>
        </w:rPr>
      </w:pPr>
      <w:bookmarkStart w:id="15" w:name="_Toc401579022"/>
      <w:r w:rsidRPr="00C6201E">
        <w:rPr>
          <w:rFonts w:eastAsiaTheme="minorEastAsia"/>
          <w:b/>
        </w:rPr>
        <w:lastRenderedPageBreak/>
        <w:t>Logical Data Model</w:t>
      </w:r>
      <w:bookmarkEnd w:id="15"/>
    </w:p>
    <w:p w14:paraId="418D3FB2" w14:textId="64A099AA" w:rsidR="00AD133A" w:rsidRDefault="00153EBE">
      <w:pPr>
        <w:spacing w:line="276" w:lineRule="auto"/>
        <w:jc w:val="left"/>
        <w:rPr>
          <w:rFonts w:ascii="Segoe UI" w:eastAsiaTheme="minorEastAsia" w:hAnsi="Segoe UI" w:cs="Times New Roman"/>
          <w:szCs w:val="20"/>
          <w:lang w:val="en-US"/>
        </w:rPr>
      </w:pPr>
      <w:r>
        <w:rPr>
          <w:noProof/>
          <w:lang w:val="en-US"/>
        </w:rPr>
        <w:drawing>
          <wp:inline distT="0" distB="0" distL="0" distR="0" wp14:anchorId="0034061F" wp14:editId="66DB944C">
            <wp:extent cx="5943600" cy="4555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55490"/>
                    </a:xfrm>
                    <a:prstGeom prst="rect">
                      <a:avLst/>
                    </a:prstGeom>
                  </pic:spPr>
                </pic:pic>
              </a:graphicData>
            </a:graphic>
          </wp:inline>
        </w:drawing>
      </w:r>
      <w:r w:rsidR="00AD133A">
        <w:rPr>
          <w:rFonts w:eastAsiaTheme="minorEastAsia"/>
        </w:rPr>
        <w:br w:type="page"/>
      </w:r>
    </w:p>
    <w:p w14:paraId="62D16E72" w14:textId="1DF44B0F" w:rsidR="003C79D1" w:rsidRPr="00C6201E" w:rsidRDefault="00FF61F1" w:rsidP="0069167D">
      <w:pPr>
        <w:pStyle w:val="Heading1"/>
        <w:rPr>
          <w:rFonts w:eastAsiaTheme="minorEastAsia"/>
          <w:b/>
        </w:rPr>
      </w:pPr>
      <w:bookmarkStart w:id="16" w:name="_Toc401579023"/>
      <w:r w:rsidRPr="00C6201E">
        <w:rPr>
          <w:rFonts w:eastAsiaTheme="minorEastAsia"/>
          <w:b/>
        </w:rPr>
        <w:lastRenderedPageBreak/>
        <w:t>Form overview and steps to follow</w:t>
      </w:r>
      <w:bookmarkEnd w:id="16"/>
    </w:p>
    <w:p w14:paraId="7EA8FC2D" w14:textId="0D5A99B7" w:rsidR="00FF61F1" w:rsidRDefault="00FF61F1" w:rsidP="00FF61F1">
      <w:pPr>
        <w:rPr>
          <w:rStyle w:val="DAXTRMenuPath"/>
        </w:rPr>
      </w:pPr>
      <w:r>
        <w:t xml:space="preserve">Click Area Page node: </w:t>
      </w:r>
      <w:r w:rsidRPr="009743FF">
        <w:rPr>
          <w:rStyle w:val="DAXTRMenuPath"/>
        </w:rPr>
        <w:t>Event Management -&gt; Setup -&gt; Event type group</w:t>
      </w:r>
      <w:r>
        <w:rPr>
          <w:rStyle w:val="DAXTRMenuPath"/>
        </w:rPr>
        <w:t>.</w:t>
      </w:r>
    </w:p>
    <w:p w14:paraId="33DF4E73" w14:textId="77777777" w:rsidR="00FF61F1" w:rsidRDefault="00FF61F1" w:rsidP="00FF61F1"/>
    <w:p w14:paraId="18D14E3F" w14:textId="77777777" w:rsidR="00FF61F1" w:rsidRDefault="00FF61F1" w:rsidP="00FF61F1">
      <w:pPr>
        <w:pStyle w:val="DAXTRFormOpen"/>
        <w:numPr>
          <w:ilvl w:val="0"/>
          <w:numId w:val="46"/>
        </w:numPr>
        <w:rPr>
          <w:b/>
        </w:rPr>
      </w:pPr>
      <w:bookmarkStart w:id="17" w:name="_Toc401525541"/>
      <w:bookmarkStart w:id="18" w:name="_Toc401579024"/>
      <w:r w:rsidRPr="00FF61F1">
        <w:rPr>
          <w:b/>
        </w:rPr>
        <w:t>Form name: Event type group table</w:t>
      </w:r>
      <w:bookmarkEnd w:id="17"/>
      <w:bookmarkEnd w:id="18"/>
    </w:p>
    <w:p w14:paraId="5CE69E89" w14:textId="6D8308C3" w:rsidR="0011050C" w:rsidRDefault="0011050C" w:rsidP="0011050C">
      <w:pPr>
        <w:pStyle w:val="DAXTRFormOpen"/>
        <w:numPr>
          <w:ilvl w:val="1"/>
          <w:numId w:val="46"/>
        </w:numPr>
      </w:pPr>
      <w:bookmarkStart w:id="19" w:name="_Toc401579025"/>
      <w:r w:rsidRPr="0011050C">
        <w:rPr>
          <w:b/>
        </w:rPr>
        <w:t>Description:</w:t>
      </w:r>
      <w:r w:rsidR="00570A20">
        <w:t xml:space="preserve"> Master form for managing</w:t>
      </w:r>
      <w:r w:rsidRPr="0011050C">
        <w:t xml:space="preserve"> the groups based on event categories for the events</w:t>
      </w:r>
      <w:r>
        <w:t xml:space="preserve"> organized, like Family\Corporate.</w:t>
      </w:r>
      <w:bookmarkEnd w:id="19"/>
    </w:p>
    <w:p w14:paraId="35569D32" w14:textId="56D96A5E" w:rsidR="0011050C" w:rsidRPr="0011050C" w:rsidRDefault="0011050C" w:rsidP="0011050C">
      <w:pPr>
        <w:pStyle w:val="DAXTRFormOpen"/>
        <w:numPr>
          <w:ilvl w:val="1"/>
          <w:numId w:val="46"/>
        </w:numPr>
        <w:rPr>
          <w:b/>
        </w:rPr>
      </w:pPr>
      <w:bookmarkStart w:id="20" w:name="_Toc401579026"/>
      <w:r w:rsidRPr="0011050C">
        <w:rPr>
          <w:b/>
        </w:rPr>
        <w:t>Steps</w:t>
      </w:r>
      <w:bookmarkEnd w:id="20"/>
    </w:p>
    <w:p w14:paraId="30B390C4" w14:textId="77777777" w:rsidR="00FF61F1" w:rsidRDefault="00FF61F1" w:rsidP="00FF61F1"/>
    <w:p w14:paraId="73C58CC9" w14:textId="191EFA06" w:rsidR="00FF61F1" w:rsidRDefault="00CC0FD7" w:rsidP="00FF61F1">
      <w:r>
        <w:rPr>
          <w:noProof/>
          <w:lang w:val="en-US"/>
        </w:rPr>
        <w:drawing>
          <wp:inline distT="0" distB="0" distL="0" distR="0" wp14:anchorId="546A6A3B" wp14:editId="117A402A">
            <wp:extent cx="5848350" cy="471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8350" cy="4714875"/>
                    </a:xfrm>
                    <a:prstGeom prst="rect">
                      <a:avLst/>
                    </a:prstGeom>
                  </pic:spPr>
                </pic:pic>
              </a:graphicData>
            </a:graphic>
          </wp:inline>
        </w:drawing>
      </w:r>
    </w:p>
    <w:p w14:paraId="7CB6F633" w14:textId="77777777" w:rsidR="00FF61F1" w:rsidRDefault="00FF61F1" w:rsidP="00FF61F1"/>
    <w:p w14:paraId="120FF40C" w14:textId="77777777" w:rsidR="00FF61F1" w:rsidRDefault="00FF61F1" w:rsidP="00FF61F1"/>
    <w:p w14:paraId="09122B08" w14:textId="77777777" w:rsidR="00FF61F1" w:rsidRDefault="00FF61F1" w:rsidP="00FF61F1">
      <w:pPr>
        <w:rPr>
          <w:rStyle w:val="DAXTRCaption"/>
        </w:rPr>
      </w:pPr>
      <w:r>
        <w:t xml:space="preserve">2. Click the </w:t>
      </w:r>
      <w:r w:rsidRPr="009743FF">
        <w:rPr>
          <w:rStyle w:val="DAXTRCaption"/>
        </w:rPr>
        <w:t>New</w:t>
      </w:r>
      <w:r>
        <w:rPr>
          <w:rStyle w:val="DAXTRCaption"/>
        </w:rPr>
        <w:t xml:space="preserve"> button.</w:t>
      </w:r>
    </w:p>
    <w:p w14:paraId="19098E00" w14:textId="77777777" w:rsidR="00FF61F1" w:rsidRDefault="00FF61F1" w:rsidP="00FF61F1"/>
    <w:p w14:paraId="1E996367" w14:textId="77777777" w:rsidR="00FF61F1" w:rsidRDefault="00FF61F1" w:rsidP="00FF61F1">
      <w:pPr>
        <w:rPr>
          <w:rStyle w:val="DAXTRCaption"/>
        </w:rPr>
      </w:pPr>
      <w:r>
        <w:t xml:space="preserve">3. Create a new record in the </w:t>
      </w:r>
      <w:r w:rsidRPr="009743FF">
        <w:rPr>
          <w:rStyle w:val="DAXTRCaption"/>
        </w:rPr>
        <w:t>Event type group table</w:t>
      </w:r>
      <w:r>
        <w:rPr>
          <w:rStyle w:val="DAXTRCaption"/>
        </w:rPr>
        <w:t xml:space="preserve"> form.</w:t>
      </w:r>
    </w:p>
    <w:p w14:paraId="7D87323E" w14:textId="77777777" w:rsidR="00FF61F1" w:rsidRDefault="00FF61F1" w:rsidP="00FF61F1"/>
    <w:p w14:paraId="469F6DD5" w14:textId="77777777" w:rsidR="00FF61F1" w:rsidRDefault="00FF61F1" w:rsidP="00FF61F1">
      <w:pPr>
        <w:rPr>
          <w:rStyle w:val="DAXTRValue"/>
        </w:rPr>
      </w:pPr>
      <w:r>
        <w:t xml:space="preserve">3. Change </w:t>
      </w:r>
      <w:r w:rsidRPr="009743FF">
        <w:rPr>
          <w:rStyle w:val="DAXTRCaption"/>
        </w:rPr>
        <w:t>Event Group Name</w:t>
      </w:r>
      <w:r>
        <w:rPr>
          <w:rStyle w:val="DAXTRCaption"/>
        </w:rPr>
        <w:t xml:space="preserve"> from '' to '</w:t>
      </w:r>
      <w:r w:rsidRPr="009743FF">
        <w:rPr>
          <w:rStyle w:val="DAXTRValue"/>
        </w:rPr>
        <w:t>Out of office</w:t>
      </w:r>
      <w:r>
        <w:rPr>
          <w:rStyle w:val="DAXTRValue"/>
        </w:rPr>
        <w:t>'.</w:t>
      </w:r>
    </w:p>
    <w:p w14:paraId="6D456136" w14:textId="77777777" w:rsidR="00FF61F1" w:rsidRDefault="00FF61F1" w:rsidP="00FF61F1"/>
    <w:p w14:paraId="19AF56D8" w14:textId="77777777" w:rsidR="00FF61F1" w:rsidRDefault="00FF61F1" w:rsidP="00FF61F1">
      <w:pPr>
        <w:rPr>
          <w:rStyle w:val="DAXTRValue"/>
        </w:rPr>
      </w:pPr>
      <w:r>
        <w:lastRenderedPageBreak/>
        <w:t xml:space="preserve">4. Change </w:t>
      </w:r>
      <w:r w:rsidRPr="009743FF">
        <w:rPr>
          <w:rStyle w:val="DAXTRCaption"/>
        </w:rPr>
        <w:t>Event category</w:t>
      </w:r>
      <w:r>
        <w:rPr>
          <w:rStyle w:val="DAXTRCaption"/>
        </w:rPr>
        <w:t xml:space="preserve"> from '</w:t>
      </w:r>
      <w:r w:rsidRPr="009743FF">
        <w:rPr>
          <w:rStyle w:val="DAXTRValue"/>
        </w:rPr>
        <w:t>Corporate</w:t>
      </w:r>
      <w:r>
        <w:rPr>
          <w:rStyle w:val="DAXTRValue"/>
        </w:rPr>
        <w:t>' to '</w:t>
      </w:r>
      <w:r w:rsidRPr="009743FF">
        <w:rPr>
          <w:rStyle w:val="DAXTRValue"/>
        </w:rPr>
        <w:t>Family</w:t>
      </w:r>
      <w:r>
        <w:rPr>
          <w:rStyle w:val="DAXTRValue"/>
        </w:rPr>
        <w:t>'.</w:t>
      </w:r>
    </w:p>
    <w:p w14:paraId="76A36A9E" w14:textId="77777777" w:rsidR="00FF61F1" w:rsidRDefault="00FF61F1" w:rsidP="00FF61F1"/>
    <w:p w14:paraId="763E1A8B" w14:textId="77777777" w:rsidR="00FF61F1" w:rsidRDefault="00FF61F1" w:rsidP="00FF61F1">
      <w:pPr>
        <w:rPr>
          <w:rStyle w:val="DAXTRValue"/>
        </w:rPr>
      </w:pPr>
      <w:r>
        <w:t xml:space="preserve">5. Change </w:t>
      </w:r>
      <w:r w:rsidRPr="009743FF">
        <w:rPr>
          <w:rStyle w:val="DAXTRCaption"/>
        </w:rPr>
        <w:t>Description</w:t>
      </w:r>
      <w:r>
        <w:rPr>
          <w:rStyle w:val="DAXTRCaption"/>
        </w:rPr>
        <w:t xml:space="preserve"> from '' to '</w:t>
      </w:r>
      <w:r w:rsidRPr="009743FF">
        <w:rPr>
          <w:rStyle w:val="DAXTRValue"/>
        </w:rPr>
        <w:t>Out of office events</w:t>
      </w:r>
      <w:r>
        <w:rPr>
          <w:rStyle w:val="DAXTRValue"/>
        </w:rPr>
        <w:t>'.</w:t>
      </w:r>
    </w:p>
    <w:p w14:paraId="478D3D1C" w14:textId="77777777" w:rsidR="00FF61F1" w:rsidRDefault="00FF61F1" w:rsidP="00FF61F1"/>
    <w:p w14:paraId="034321F3" w14:textId="00846F3F" w:rsidR="00FF61F1" w:rsidRDefault="00776B11" w:rsidP="00FF61F1">
      <w:pPr>
        <w:rPr>
          <w:rStyle w:val="DAXTRCaption"/>
        </w:rPr>
      </w:pPr>
      <w:r>
        <w:t>6</w:t>
      </w:r>
      <w:r w:rsidR="00FF61F1">
        <w:t xml:space="preserve">. Create another record in the </w:t>
      </w:r>
      <w:r w:rsidR="00FF61F1" w:rsidRPr="009743FF">
        <w:rPr>
          <w:rStyle w:val="DAXTRCaption"/>
        </w:rPr>
        <w:t>Event type group table</w:t>
      </w:r>
      <w:r w:rsidR="00FF61F1">
        <w:rPr>
          <w:rStyle w:val="DAXTRCaption"/>
        </w:rPr>
        <w:t xml:space="preserve"> form.</w:t>
      </w:r>
    </w:p>
    <w:p w14:paraId="2D0D723F" w14:textId="77777777" w:rsidR="00776B11" w:rsidRDefault="00776B11" w:rsidP="00FF61F1">
      <w:pPr>
        <w:rPr>
          <w:rStyle w:val="DAXTRCaption"/>
        </w:rPr>
      </w:pPr>
    </w:p>
    <w:p w14:paraId="6A3F2900" w14:textId="1EEA7C52" w:rsidR="00776B11" w:rsidRDefault="00776B11" w:rsidP="00FF61F1">
      <w:pPr>
        <w:rPr>
          <w:rStyle w:val="DAXTRValue"/>
        </w:rPr>
      </w:pPr>
      <w:r>
        <w:t xml:space="preserve">7. Change </w:t>
      </w:r>
      <w:r w:rsidRPr="009743FF">
        <w:rPr>
          <w:rStyle w:val="DAXTRCaption"/>
        </w:rPr>
        <w:t>Event Group Name</w:t>
      </w:r>
      <w:r>
        <w:rPr>
          <w:rStyle w:val="DAXTRCaption"/>
        </w:rPr>
        <w:t xml:space="preserve"> from '' to '</w:t>
      </w:r>
      <w:r>
        <w:rPr>
          <w:rStyle w:val="DAXTRValue"/>
        </w:rPr>
        <w:t>Meeting'.</w:t>
      </w:r>
    </w:p>
    <w:p w14:paraId="725184F2" w14:textId="77777777" w:rsidR="00776B11" w:rsidRDefault="00776B11" w:rsidP="00FF61F1">
      <w:pPr>
        <w:rPr>
          <w:rStyle w:val="DAXTRValue"/>
        </w:rPr>
      </w:pPr>
    </w:p>
    <w:p w14:paraId="3C663F63" w14:textId="0FEF490E" w:rsidR="00776B11" w:rsidRDefault="00776B11" w:rsidP="00FF61F1">
      <w:r>
        <w:t xml:space="preserve">8. Change </w:t>
      </w:r>
      <w:r w:rsidRPr="009743FF">
        <w:rPr>
          <w:rStyle w:val="DAXTRCaption"/>
        </w:rPr>
        <w:t>Event category</w:t>
      </w:r>
      <w:r>
        <w:rPr>
          <w:rStyle w:val="DAXTRCaption"/>
        </w:rPr>
        <w:t xml:space="preserve"> to '</w:t>
      </w:r>
      <w:r w:rsidRPr="009743FF">
        <w:rPr>
          <w:rStyle w:val="DAXTRValue"/>
        </w:rPr>
        <w:t>Corporate</w:t>
      </w:r>
      <w:r>
        <w:rPr>
          <w:rStyle w:val="DAXTRValue"/>
        </w:rPr>
        <w:t>'.</w:t>
      </w:r>
    </w:p>
    <w:p w14:paraId="4B315775" w14:textId="77777777" w:rsidR="00FF61F1" w:rsidRDefault="00FF61F1" w:rsidP="00FF61F1"/>
    <w:p w14:paraId="5289545C" w14:textId="1B06CA7A" w:rsidR="00FF61F1" w:rsidRDefault="00776B11" w:rsidP="00FF61F1">
      <w:pPr>
        <w:rPr>
          <w:rStyle w:val="DAXTRValue"/>
        </w:rPr>
      </w:pPr>
      <w:r>
        <w:t>9</w:t>
      </w:r>
      <w:r w:rsidR="00FF61F1">
        <w:t xml:space="preserve">. Change </w:t>
      </w:r>
      <w:r w:rsidR="00FF61F1" w:rsidRPr="009743FF">
        <w:rPr>
          <w:rStyle w:val="DAXTRCaption"/>
        </w:rPr>
        <w:t>Description</w:t>
      </w:r>
      <w:r>
        <w:rPr>
          <w:rStyle w:val="DAXTRCaption"/>
        </w:rPr>
        <w:t xml:space="preserve"> </w:t>
      </w:r>
      <w:r w:rsidR="00FF61F1">
        <w:rPr>
          <w:rStyle w:val="DAXTRCaption"/>
        </w:rPr>
        <w:t>to '</w:t>
      </w:r>
      <w:r w:rsidR="00FF61F1">
        <w:rPr>
          <w:rStyle w:val="DAXTRValue"/>
        </w:rPr>
        <w:t>Meetings</w:t>
      </w:r>
      <w:r w:rsidR="00FF61F1" w:rsidRPr="009743FF">
        <w:rPr>
          <w:rStyle w:val="DAXTRValue"/>
        </w:rPr>
        <w:t xml:space="preserve"> events</w:t>
      </w:r>
      <w:r w:rsidR="00FF61F1">
        <w:rPr>
          <w:rStyle w:val="DAXTRValue"/>
        </w:rPr>
        <w:t>'</w:t>
      </w:r>
    </w:p>
    <w:p w14:paraId="520296CE" w14:textId="77777777" w:rsidR="00FF61F1" w:rsidRDefault="00FF61F1" w:rsidP="00FF61F1"/>
    <w:p w14:paraId="6340BCF5" w14:textId="7FB511D2" w:rsidR="00FF61F1" w:rsidRDefault="00776B11" w:rsidP="00FF61F1">
      <w:pPr>
        <w:rPr>
          <w:rStyle w:val="DAXTRCaption"/>
        </w:rPr>
      </w:pPr>
      <w:r>
        <w:t>10</w:t>
      </w:r>
      <w:r w:rsidR="00FF61F1">
        <w:t xml:space="preserve">. Click the </w:t>
      </w:r>
      <w:r w:rsidR="00FF61F1" w:rsidRPr="009743FF">
        <w:rPr>
          <w:rStyle w:val="DAXTRCaption"/>
        </w:rPr>
        <w:t>Close</w:t>
      </w:r>
      <w:r w:rsidR="00FF61F1">
        <w:rPr>
          <w:rStyle w:val="DAXTRCaption"/>
        </w:rPr>
        <w:t xml:space="preserve"> toolbar button.</w:t>
      </w:r>
    </w:p>
    <w:p w14:paraId="33721148" w14:textId="77777777" w:rsidR="00FF61F1" w:rsidRPr="00FF61F1" w:rsidRDefault="00FF61F1" w:rsidP="00FF61F1">
      <w:pPr>
        <w:rPr>
          <w:b/>
        </w:rPr>
      </w:pPr>
    </w:p>
    <w:p w14:paraId="5E242CDB" w14:textId="36D718A0" w:rsidR="006B012E" w:rsidRDefault="00776B11" w:rsidP="00FF61F1">
      <w:pPr>
        <w:rPr>
          <w:rStyle w:val="DAXTRCaption"/>
        </w:rPr>
      </w:pPr>
      <w:r>
        <w:t>11</w:t>
      </w:r>
      <w:r w:rsidR="00FF61F1">
        <w:t xml:space="preserve">. Close the </w:t>
      </w:r>
      <w:r w:rsidR="00FF61F1" w:rsidRPr="009743FF">
        <w:rPr>
          <w:rStyle w:val="DAXTRCaption"/>
        </w:rPr>
        <w:t>Event type group table</w:t>
      </w:r>
      <w:r w:rsidR="00FF61F1">
        <w:rPr>
          <w:rStyle w:val="DAXTRCaption"/>
        </w:rPr>
        <w:t xml:space="preserve"> form.</w:t>
      </w:r>
    </w:p>
    <w:p w14:paraId="2C6FBB01" w14:textId="77777777" w:rsidR="00D84773" w:rsidRDefault="00D84773" w:rsidP="00FF61F1">
      <w:pPr>
        <w:rPr>
          <w:rStyle w:val="DAXTRCaption"/>
        </w:rPr>
      </w:pPr>
    </w:p>
    <w:p w14:paraId="0EE80464" w14:textId="6E2A8796" w:rsidR="0011050C" w:rsidRPr="0011050C" w:rsidRDefault="0011050C" w:rsidP="0011050C">
      <w:pPr>
        <w:pStyle w:val="Heading3"/>
        <w:keepLines/>
        <w:numPr>
          <w:ilvl w:val="0"/>
          <w:numId w:val="0"/>
        </w:numPr>
        <w:tabs>
          <w:tab w:val="clear" w:pos="1134"/>
        </w:tabs>
        <w:spacing w:before="200" w:after="0" w:line="276" w:lineRule="auto"/>
        <w:ind w:left="1134" w:hanging="1134"/>
        <w:jc w:val="both"/>
        <w:rPr>
          <w:b/>
        </w:rPr>
      </w:pPr>
      <w:bookmarkStart w:id="21" w:name="_Toc401579027"/>
      <w:r w:rsidRPr="0011050C">
        <w:rPr>
          <w:b/>
        </w:rPr>
        <w:t xml:space="preserve">Schema Info: </w:t>
      </w:r>
      <w:proofErr w:type="spellStart"/>
      <w:r w:rsidRPr="0011050C">
        <w:rPr>
          <w:b/>
        </w:rPr>
        <w:t>FthEventTypeGroup</w:t>
      </w:r>
      <w:bookmarkEnd w:id="21"/>
      <w:proofErr w:type="spellEnd"/>
    </w:p>
    <w:p w14:paraId="75FD19E9" w14:textId="77777777" w:rsidR="0011050C" w:rsidRDefault="0011050C" w:rsidP="0011050C">
      <w:pPr>
        <w:spacing w:before="120" w:after="0"/>
        <w:ind w:firstLine="540"/>
      </w:pPr>
      <w:r>
        <w:t>Change Type</w:t>
      </w:r>
      <w:r w:rsidRPr="009C053B">
        <w:t xml:space="preserve">: </w:t>
      </w:r>
      <w:r>
        <w:t>New</w:t>
      </w:r>
    </w:p>
    <w:p w14:paraId="09D7F895" w14:textId="77777777" w:rsidR="0011050C" w:rsidRDefault="0011050C" w:rsidP="0011050C">
      <w:pPr>
        <w:pStyle w:val="Heading4"/>
        <w:keepLines/>
        <w:numPr>
          <w:ilvl w:val="0"/>
          <w:numId w:val="0"/>
        </w:numPr>
        <w:tabs>
          <w:tab w:val="clear" w:pos="1418"/>
        </w:tabs>
        <w:spacing w:before="200" w:after="0" w:line="276" w:lineRule="auto"/>
        <w:ind w:left="1418" w:hanging="878"/>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11050C" w:rsidRPr="00B72644" w14:paraId="6FC432F3" w14:textId="77777777" w:rsidTr="00644038">
        <w:tc>
          <w:tcPr>
            <w:tcW w:w="4428" w:type="dxa"/>
            <w:shd w:val="clear" w:color="auto" w:fill="A9CBFF" w:themeFill="text2" w:themeFillTint="33"/>
          </w:tcPr>
          <w:p w14:paraId="3D682633" w14:textId="77777777" w:rsidR="0011050C" w:rsidRPr="00B72644" w:rsidRDefault="0011050C" w:rsidP="00644038">
            <w:pPr>
              <w:spacing w:after="0"/>
              <w:rPr>
                <w:b/>
                <w:color w:val="292929" w:themeColor="text1"/>
              </w:rPr>
            </w:pPr>
            <w:r w:rsidRPr="00B72644">
              <w:rPr>
                <w:b/>
                <w:bCs/>
                <w:color w:val="292929" w:themeColor="text1"/>
              </w:rPr>
              <w:t>Description and Justification:</w:t>
            </w:r>
          </w:p>
        </w:tc>
        <w:tc>
          <w:tcPr>
            <w:tcW w:w="4428" w:type="dxa"/>
            <w:shd w:val="clear" w:color="auto" w:fill="FFFFFF" w:themeFill="background1"/>
          </w:tcPr>
          <w:p w14:paraId="5F8E4399" w14:textId="77777777" w:rsidR="0011050C" w:rsidRPr="00B72644" w:rsidRDefault="0011050C" w:rsidP="00644038">
            <w:pPr>
              <w:spacing w:after="0"/>
              <w:rPr>
                <w:b/>
                <w:color w:val="292929" w:themeColor="text1"/>
              </w:rPr>
            </w:pPr>
          </w:p>
        </w:tc>
      </w:tr>
      <w:tr w:rsidR="0011050C" w:rsidRPr="00B72644" w14:paraId="67780B44" w14:textId="77777777" w:rsidTr="00644038">
        <w:tc>
          <w:tcPr>
            <w:tcW w:w="4428" w:type="dxa"/>
            <w:shd w:val="clear" w:color="auto" w:fill="A9CBFF" w:themeFill="text2" w:themeFillTint="33"/>
          </w:tcPr>
          <w:p w14:paraId="54E38378" w14:textId="77777777" w:rsidR="0011050C" w:rsidRPr="00B72644" w:rsidRDefault="0011050C" w:rsidP="00644038">
            <w:pPr>
              <w:spacing w:after="0"/>
              <w:rPr>
                <w:b/>
                <w:color w:val="292929" w:themeColor="text1"/>
              </w:rPr>
            </w:pPr>
            <w:r w:rsidRPr="00B72644">
              <w:rPr>
                <w:b/>
                <w:color w:val="292929" w:themeColor="text1"/>
              </w:rPr>
              <w:t>Property</w:t>
            </w:r>
          </w:p>
        </w:tc>
        <w:tc>
          <w:tcPr>
            <w:tcW w:w="4428" w:type="dxa"/>
            <w:shd w:val="clear" w:color="auto" w:fill="A9CBFF" w:themeFill="text2" w:themeFillTint="33"/>
          </w:tcPr>
          <w:p w14:paraId="373781B7" w14:textId="77777777" w:rsidR="0011050C" w:rsidRPr="00B72644" w:rsidRDefault="0011050C" w:rsidP="00644038">
            <w:pPr>
              <w:spacing w:after="0"/>
              <w:rPr>
                <w:b/>
                <w:color w:val="292929" w:themeColor="text1"/>
              </w:rPr>
            </w:pPr>
            <w:r w:rsidRPr="00B72644">
              <w:rPr>
                <w:b/>
                <w:color w:val="292929" w:themeColor="text1"/>
              </w:rPr>
              <w:t>Value</w:t>
            </w:r>
          </w:p>
        </w:tc>
      </w:tr>
      <w:tr w:rsidR="0011050C" w14:paraId="09036B1F" w14:textId="77777777" w:rsidTr="00644038">
        <w:tc>
          <w:tcPr>
            <w:tcW w:w="4428" w:type="dxa"/>
            <w:vAlign w:val="center"/>
          </w:tcPr>
          <w:p w14:paraId="03551BFB" w14:textId="77777777" w:rsidR="0011050C" w:rsidRDefault="0011050C" w:rsidP="00644038">
            <w:pPr>
              <w:spacing w:after="0"/>
            </w:pPr>
            <w:r w:rsidRPr="00084AB9">
              <w:rPr>
                <w:rFonts w:ascii="Calibri" w:eastAsia="Times New Roman" w:hAnsi="Calibri" w:cs="Times New Roman"/>
                <w:color w:val="000000"/>
              </w:rPr>
              <w:t>Configuration Key</w:t>
            </w:r>
          </w:p>
        </w:tc>
        <w:tc>
          <w:tcPr>
            <w:tcW w:w="4428" w:type="dxa"/>
            <w:vAlign w:val="bottom"/>
          </w:tcPr>
          <w:p w14:paraId="731F0B5A" w14:textId="77777777" w:rsidR="0011050C" w:rsidRDefault="0011050C" w:rsidP="00644038">
            <w:pPr>
              <w:spacing w:after="0"/>
            </w:pPr>
            <w:r>
              <w:rPr>
                <w:rFonts w:ascii="Calibri" w:eastAsia="Times New Roman" w:hAnsi="Calibri" w:cs="Times New Roman"/>
                <w:noProof/>
                <w:color w:val="000000"/>
              </w:rPr>
              <w:t>FthEventManagement</w:t>
            </w:r>
          </w:p>
        </w:tc>
      </w:tr>
      <w:tr w:rsidR="0011050C" w14:paraId="7E47261A" w14:textId="77777777" w:rsidTr="00644038">
        <w:tc>
          <w:tcPr>
            <w:tcW w:w="4428" w:type="dxa"/>
            <w:vAlign w:val="center"/>
          </w:tcPr>
          <w:p w14:paraId="63312C32" w14:textId="77777777" w:rsidR="0011050C" w:rsidRDefault="0011050C" w:rsidP="00644038">
            <w:pPr>
              <w:spacing w:after="0"/>
            </w:pPr>
            <w:r w:rsidRPr="00084AB9">
              <w:rPr>
                <w:rFonts w:ascii="Calibri" w:eastAsia="Times New Roman" w:hAnsi="Calibri" w:cs="Times New Roman"/>
                <w:color w:val="000000"/>
              </w:rPr>
              <w:t>Label</w:t>
            </w:r>
          </w:p>
        </w:tc>
        <w:tc>
          <w:tcPr>
            <w:tcW w:w="4428" w:type="dxa"/>
            <w:vAlign w:val="bottom"/>
          </w:tcPr>
          <w:p w14:paraId="7079733F" w14:textId="77777777" w:rsidR="0011050C" w:rsidRDefault="0011050C" w:rsidP="00644038">
            <w:pPr>
              <w:spacing w:after="0"/>
            </w:pPr>
            <w:r>
              <w:rPr>
                <w:rFonts w:ascii="Calibri" w:eastAsia="Times New Roman" w:hAnsi="Calibri" w:cs="Times New Roman"/>
                <w:noProof/>
                <w:color w:val="000000"/>
              </w:rPr>
              <w:t>Event type group table</w:t>
            </w:r>
          </w:p>
        </w:tc>
      </w:tr>
      <w:tr w:rsidR="0011050C" w14:paraId="17166526" w14:textId="77777777" w:rsidTr="00644038">
        <w:tc>
          <w:tcPr>
            <w:tcW w:w="4428" w:type="dxa"/>
          </w:tcPr>
          <w:p w14:paraId="0A8DBB25" w14:textId="77777777" w:rsidR="0011050C" w:rsidRDefault="0011050C" w:rsidP="00644038">
            <w:pPr>
              <w:spacing w:after="0"/>
            </w:pPr>
            <w:r>
              <w:t>Primary Index</w:t>
            </w:r>
            <w:r>
              <w:rPr>
                <w:rStyle w:val="FootnoteReference"/>
              </w:rPr>
              <w:footnoteReference w:id="4"/>
            </w:r>
          </w:p>
        </w:tc>
        <w:tc>
          <w:tcPr>
            <w:tcW w:w="4428" w:type="dxa"/>
          </w:tcPr>
          <w:p w14:paraId="7A512C1E" w14:textId="77777777" w:rsidR="0011050C" w:rsidRDefault="0011050C" w:rsidP="00644038">
            <w:pPr>
              <w:spacing w:after="0"/>
            </w:pPr>
            <w:proofErr w:type="spellStart"/>
            <w:r w:rsidRPr="00DF34E1">
              <w:t>SurrogateKey</w:t>
            </w:r>
            <w:proofErr w:type="spellEnd"/>
          </w:p>
        </w:tc>
      </w:tr>
      <w:tr w:rsidR="0011050C" w14:paraId="1E6CFB7B" w14:textId="77777777" w:rsidTr="00644038">
        <w:tc>
          <w:tcPr>
            <w:tcW w:w="4428" w:type="dxa"/>
            <w:vAlign w:val="center"/>
          </w:tcPr>
          <w:p w14:paraId="51332C29" w14:textId="77777777" w:rsidR="0011050C" w:rsidRDefault="0011050C" w:rsidP="00644038">
            <w:pPr>
              <w:spacing w:after="0"/>
            </w:pPr>
            <w:r w:rsidRPr="00084AB9">
              <w:rPr>
                <w:rFonts w:ascii="Calibri" w:eastAsia="Times New Roman" w:hAnsi="Calibri" w:cs="Times New Roman"/>
                <w:color w:val="000000"/>
              </w:rPr>
              <w:t>Clustered Index</w:t>
            </w:r>
          </w:p>
        </w:tc>
        <w:tc>
          <w:tcPr>
            <w:tcW w:w="4428" w:type="dxa"/>
            <w:vAlign w:val="bottom"/>
          </w:tcPr>
          <w:p w14:paraId="3331F411" w14:textId="77777777" w:rsidR="0011050C" w:rsidRDefault="0011050C" w:rsidP="00644038">
            <w:pPr>
              <w:spacing w:after="0"/>
            </w:pPr>
            <w:proofErr w:type="spellStart"/>
            <w:r w:rsidRPr="00084AB9">
              <w:rPr>
                <w:rFonts w:ascii="Calibri" w:eastAsia="Times New Roman" w:hAnsi="Calibri" w:cs="Times New Roman"/>
                <w:color w:val="000000"/>
              </w:rPr>
              <w:t>SurrogateKey</w:t>
            </w:r>
            <w:proofErr w:type="spellEnd"/>
          </w:p>
        </w:tc>
      </w:tr>
      <w:tr w:rsidR="0011050C" w14:paraId="0F98C658"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55F86637" w14:textId="77777777" w:rsidR="0011050C" w:rsidRDefault="0011050C" w:rsidP="00644038">
            <w:pPr>
              <w:spacing w:after="0"/>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35761F3A" w14:textId="77777777" w:rsidR="0011050C" w:rsidRDefault="0011050C" w:rsidP="00644038">
            <w:pPr>
              <w:spacing w:after="0"/>
            </w:pPr>
            <w:r w:rsidRPr="00084AB9">
              <w:rPr>
                <w:rFonts w:ascii="Calibri" w:eastAsia="Times New Roman" w:hAnsi="Calibri" w:cs="Times New Roman"/>
                <w:color w:val="000000"/>
              </w:rPr>
              <w:t>Miscellaneous</w:t>
            </w:r>
          </w:p>
        </w:tc>
      </w:tr>
      <w:tr w:rsidR="0011050C" w14:paraId="5AF6A4AC"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72FDE260" w14:textId="77777777" w:rsidR="0011050C" w:rsidRDefault="0011050C" w:rsidP="00644038">
            <w:pPr>
              <w:spacing w:after="0"/>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10E276DD" w14:textId="77777777" w:rsidR="0011050C" w:rsidRDefault="0011050C" w:rsidP="00644038">
            <w:pPr>
              <w:spacing w:after="0"/>
            </w:pPr>
            <w:proofErr w:type="spellStart"/>
            <w:r>
              <w:rPr>
                <w:rFonts w:ascii="Calibri" w:eastAsia="Times New Roman" w:hAnsi="Calibri" w:cs="Times New Roman"/>
                <w:color w:val="000000"/>
              </w:rPr>
              <w:t>EventTypeGroupName</w:t>
            </w:r>
            <w:proofErr w:type="spellEnd"/>
          </w:p>
        </w:tc>
      </w:tr>
      <w:tr w:rsidR="0011050C" w14:paraId="6FE9A466"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431830A7" w14:textId="77777777" w:rsidR="0011050C" w:rsidRDefault="0011050C" w:rsidP="00644038">
            <w:pPr>
              <w:spacing w:after="0"/>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120F4C2A" w14:textId="77777777" w:rsidR="0011050C" w:rsidRDefault="0011050C" w:rsidP="00644038">
            <w:pPr>
              <w:spacing w:after="0"/>
            </w:pPr>
            <w:r>
              <w:rPr>
                <w:rFonts w:ascii="Calibri" w:eastAsia="Times New Roman" w:hAnsi="Calibri" w:cs="Times New Roman"/>
                <w:color w:val="000000"/>
              </w:rPr>
              <w:t>Description</w:t>
            </w:r>
          </w:p>
        </w:tc>
      </w:tr>
      <w:tr w:rsidR="0011050C" w14:paraId="090B6B61"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7154BF48" w14:textId="77777777" w:rsidR="0011050C" w:rsidRDefault="0011050C" w:rsidP="00644038">
            <w:pPr>
              <w:spacing w:after="0"/>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5B3B3274" w14:textId="77777777" w:rsidR="0011050C" w:rsidRDefault="0011050C" w:rsidP="00644038">
            <w:pPr>
              <w:spacing w:after="0"/>
            </w:pPr>
            <w:r w:rsidRPr="00084AB9">
              <w:rPr>
                <w:rFonts w:ascii="Calibri" w:eastAsia="Times New Roman" w:hAnsi="Calibri" w:cs="Times New Roman"/>
                <w:color w:val="000000"/>
              </w:rPr>
              <w:t>Yes</w:t>
            </w:r>
          </w:p>
        </w:tc>
      </w:tr>
      <w:tr w:rsidR="0011050C" w14:paraId="2A69E01A"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1623168C" w14:textId="77777777" w:rsidR="0011050C" w:rsidRDefault="0011050C" w:rsidP="00644038">
            <w:pPr>
              <w:spacing w:after="0"/>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B24B613" w14:textId="77777777" w:rsidR="0011050C" w:rsidRDefault="0011050C" w:rsidP="00644038">
            <w:pPr>
              <w:spacing w:after="0"/>
            </w:pPr>
            <w:r w:rsidRPr="00084AB9">
              <w:rPr>
                <w:rFonts w:ascii="Calibri" w:eastAsia="Times New Roman" w:hAnsi="Calibri" w:cs="Times New Roman"/>
                <w:color w:val="000000"/>
              </w:rPr>
              <w:t>None</w:t>
            </w:r>
          </w:p>
        </w:tc>
      </w:tr>
      <w:tr w:rsidR="0011050C" w14:paraId="6E08F8E0"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3AC7202F" w14:textId="77777777" w:rsidR="0011050C" w:rsidRDefault="0011050C" w:rsidP="00644038">
            <w:pPr>
              <w:spacing w:after="0"/>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042A83A5" w14:textId="77777777" w:rsidR="0011050C" w:rsidRDefault="0011050C" w:rsidP="00644038">
            <w:pPr>
              <w:spacing w:after="0"/>
            </w:pPr>
            <w:r w:rsidRPr="00084AB9">
              <w:rPr>
                <w:rFonts w:ascii="Calibri" w:eastAsia="Times New Roman" w:hAnsi="Calibri" w:cs="Times New Roman"/>
                <w:color w:val="000000"/>
              </w:rPr>
              <w:t>Yes</w:t>
            </w:r>
          </w:p>
        </w:tc>
      </w:tr>
      <w:tr w:rsidR="0011050C" w14:paraId="3416AA77"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6940A275" w14:textId="77777777" w:rsidR="0011050C" w:rsidRDefault="0011050C" w:rsidP="00644038">
            <w:pPr>
              <w:spacing w:after="0"/>
            </w:pPr>
            <w:proofErr w:type="spellStart"/>
            <w:r w:rsidRPr="00084AB9">
              <w:rPr>
                <w:rFonts w:ascii="Calibri" w:eastAsia="Times New Roman" w:hAnsi="Calibri" w:cs="Times New Roman"/>
                <w:color w:val="000000"/>
              </w:rPr>
              <w:t>AOSAuthorization</w:t>
            </w:r>
            <w:proofErr w:type="spellEnd"/>
          </w:p>
        </w:tc>
        <w:tc>
          <w:tcPr>
            <w:tcW w:w="4428" w:type="dxa"/>
            <w:tcBorders>
              <w:top w:val="single" w:sz="4" w:space="0" w:color="auto"/>
              <w:left w:val="single" w:sz="4" w:space="0" w:color="auto"/>
              <w:bottom w:val="single" w:sz="4" w:space="0" w:color="auto"/>
              <w:right w:val="single" w:sz="4" w:space="0" w:color="auto"/>
            </w:tcBorders>
            <w:vAlign w:val="bottom"/>
          </w:tcPr>
          <w:p w14:paraId="6FA550B9" w14:textId="77777777" w:rsidR="0011050C" w:rsidRDefault="0011050C" w:rsidP="00644038">
            <w:pPr>
              <w:spacing w:after="0"/>
            </w:pPr>
            <w:r w:rsidRPr="00084AB9">
              <w:rPr>
                <w:rFonts w:ascii="Calibri" w:eastAsia="Times New Roman" w:hAnsi="Calibri" w:cs="Times New Roman"/>
                <w:color w:val="000000"/>
              </w:rPr>
              <w:t>None</w:t>
            </w:r>
          </w:p>
        </w:tc>
      </w:tr>
      <w:tr w:rsidR="0011050C" w14:paraId="1FF3A2B1"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64966860" w14:textId="77777777" w:rsidR="0011050C" w:rsidRDefault="0011050C" w:rsidP="00644038">
            <w:pPr>
              <w:spacing w:after="0"/>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92F2036" w14:textId="77777777" w:rsidR="0011050C" w:rsidRDefault="0011050C" w:rsidP="00644038">
            <w:pPr>
              <w:spacing w:after="0"/>
            </w:pPr>
            <w:r w:rsidRPr="00084AB9">
              <w:rPr>
                <w:rFonts w:ascii="Calibri" w:eastAsia="Times New Roman" w:hAnsi="Calibri" w:cs="Times New Roman"/>
                <w:color w:val="000000"/>
              </w:rPr>
              <w:t> </w:t>
            </w:r>
          </w:p>
        </w:tc>
      </w:tr>
      <w:tr w:rsidR="0011050C" w14:paraId="03D7F36B"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60B52981" w14:textId="77777777" w:rsidR="0011050C" w:rsidRDefault="0011050C" w:rsidP="00644038">
            <w:pPr>
              <w:spacing w:after="0"/>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21062576" w14:textId="77777777" w:rsidR="0011050C" w:rsidRDefault="0011050C" w:rsidP="00644038">
            <w:pPr>
              <w:spacing w:after="0"/>
            </w:pPr>
            <w:r w:rsidRPr="004A7D27">
              <w:t xml:space="preserve">This table consists of </w:t>
            </w:r>
            <w:r>
              <w:t>event type groups</w:t>
            </w:r>
            <w:r w:rsidRPr="004A7D27">
              <w:t>.</w:t>
            </w:r>
          </w:p>
        </w:tc>
      </w:tr>
    </w:tbl>
    <w:p w14:paraId="0EA1F14B" w14:textId="77777777" w:rsidR="0011050C" w:rsidRPr="00195CAA" w:rsidRDefault="0011050C" w:rsidP="0011050C"/>
    <w:p w14:paraId="641CEEF9" w14:textId="77777777" w:rsidR="0011050C" w:rsidRDefault="0011050C" w:rsidP="00056A20">
      <w:pPr>
        <w:pStyle w:val="Heading4"/>
        <w:keepLines/>
        <w:numPr>
          <w:ilvl w:val="0"/>
          <w:numId w:val="0"/>
        </w:numPr>
        <w:tabs>
          <w:tab w:val="clear" w:pos="1418"/>
        </w:tabs>
        <w:spacing w:before="200" w:after="0" w:line="276" w:lineRule="auto"/>
        <w:jc w:val="both"/>
      </w:pPr>
    </w:p>
    <w:p w14:paraId="75B27E2B" w14:textId="77777777" w:rsidR="0011050C" w:rsidRDefault="0011050C" w:rsidP="0011050C">
      <w:pPr>
        <w:pStyle w:val="Heading4"/>
        <w:keepLines/>
        <w:numPr>
          <w:ilvl w:val="0"/>
          <w:numId w:val="0"/>
        </w:numPr>
        <w:tabs>
          <w:tab w:val="clear" w:pos="1418"/>
        </w:tabs>
        <w:spacing w:before="200" w:after="0" w:line="276" w:lineRule="auto"/>
        <w:ind w:left="1418" w:hanging="698"/>
        <w:jc w:val="both"/>
      </w:pPr>
      <w:r>
        <w:t>Fields</w:t>
      </w:r>
    </w:p>
    <w:p w14:paraId="5B9F331A" w14:textId="77777777" w:rsidR="0011050C" w:rsidRPr="003C25AA" w:rsidRDefault="0011050C" w:rsidP="0011050C">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35" w:type="pct"/>
        <w:tblInd w:w="1008" w:type="dxa"/>
        <w:tblLayout w:type="fixed"/>
        <w:tblLook w:val="04A0" w:firstRow="1" w:lastRow="0" w:firstColumn="1" w:lastColumn="0" w:noHBand="0" w:noVBand="1"/>
      </w:tblPr>
      <w:tblGrid>
        <w:gridCol w:w="2892"/>
        <w:gridCol w:w="717"/>
        <w:gridCol w:w="1200"/>
        <w:gridCol w:w="866"/>
        <w:gridCol w:w="1712"/>
        <w:gridCol w:w="2091"/>
      </w:tblGrid>
      <w:tr w:rsidR="0011050C" w:rsidRPr="00B72644" w14:paraId="6166323A" w14:textId="77777777" w:rsidTr="00644038">
        <w:tc>
          <w:tcPr>
            <w:tcW w:w="1526" w:type="pct"/>
            <w:shd w:val="clear" w:color="auto" w:fill="A9CBFF" w:themeFill="text2" w:themeFillTint="33"/>
          </w:tcPr>
          <w:p w14:paraId="0578537A" w14:textId="77777777" w:rsidR="0011050C" w:rsidRPr="00B72644" w:rsidRDefault="0011050C" w:rsidP="00644038">
            <w:pPr>
              <w:rPr>
                <w:b/>
                <w:color w:val="292929" w:themeColor="text1"/>
              </w:rPr>
            </w:pPr>
            <w:r w:rsidRPr="00B72644">
              <w:rPr>
                <w:b/>
                <w:color w:val="292929" w:themeColor="text1"/>
              </w:rPr>
              <w:t>Field Name</w:t>
            </w:r>
          </w:p>
        </w:tc>
        <w:tc>
          <w:tcPr>
            <w:tcW w:w="378" w:type="pct"/>
            <w:shd w:val="clear" w:color="auto" w:fill="A9CBFF" w:themeFill="text2" w:themeFillTint="33"/>
          </w:tcPr>
          <w:p w14:paraId="7427196D" w14:textId="77777777" w:rsidR="0011050C" w:rsidRPr="00B72644" w:rsidRDefault="0011050C" w:rsidP="00644038">
            <w:pPr>
              <w:rPr>
                <w:b/>
                <w:color w:val="292929" w:themeColor="text1"/>
              </w:rPr>
            </w:pPr>
            <w:r w:rsidRPr="00B72644">
              <w:rPr>
                <w:b/>
                <w:color w:val="292929" w:themeColor="text1"/>
              </w:rPr>
              <w:t>Data Type</w:t>
            </w:r>
          </w:p>
        </w:tc>
        <w:tc>
          <w:tcPr>
            <w:tcW w:w="633" w:type="pct"/>
            <w:shd w:val="clear" w:color="auto" w:fill="A9CBFF" w:themeFill="text2" w:themeFillTint="33"/>
          </w:tcPr>
          <w:p w14:paraId="1B076DF3" w14:textId="77777777" w:rsidR="0011050C" w:rsidRPr="00B72644" w:rsidRDefault="0011050C" w:rsidP="00644038">
            <w:pPr>
              <w:rPr>
                <w:b/>
                <w:color w:val="292929" w:themeColor="text1"/>
              </w:rPr>
            </w:pPr>
            <w:r>
              <w:rPr>
                <w:b/>
                <w:color w:val="292929" w:themeColor="text1"/>
              </w:rPr>
              <w:t>Mandatory (Y/N)</w:t>
            </w:r>
          </w:p>
        </w:tc>
        <w:tc>
          <w:tcPr>
            <w:tcW w:w="457" w:type="pct"/>
            <w:shd w:val="clear" w:color="auto" w:fill="A9CBFF" w:themeFill="text2" w:themeFillTint="33"/>
          </w:tcPr>
          <w:p w14:paraId="0711C6CB" w14:textId="77777777" w:rsidR="0011050C" w:rsidRPr="00B72644" w:rsidRDefault="0011050C" w:rsidP="00644038">
            <w:pPr>
              <w:rPr>
                <w:b/>
                <w:color w:val="292929" w:themeColor="text1"/>
              </w:rPr>
            </w:pPr>
            <w:r w:rsidRPr="00B72644">
              <w:rPr>
                <w:b/>
                <w:color w:val="292929" w:themeColor="text1"/>
              </w:rPr>
              <w:t>Change Type</w:t>
            </w:r>
          </w:p>
        </w:tc>
        <w:tc>
          <w:tcPr>
            <w:tcW w:w="903" w:type="pct"/>
            <w:shd w:val="clear" w:color="auto" w:fill="A9CBFF" w:themeFill="text2" w:themeFillTint="33"/>
          </w:tcPr>
          <w:p w14:paraId="5004001C" w14:textId="77777777" w:rsidR="0011050C" w:rsidRPr="00B72644" w:rsidRDefault="0011050C" w:rsidP="00644038">
            <w:pPr>
              <w:rPr>
                <w:b/>
                <w:color w:val="292929" w:themeColor="text1"/>
              </w:rPr>
            </w:pPr>
            <w:r w:rsidRPr="00B72644">
              <w:rPr>
                <w:b/>
                <w:bCs/>
                <w:color w:val="292929" w:themeColor="text1"/>
              </w:rPr>
              <w:t>Configuration Key (highlight keys which can be disabled when the table configuration key is enabled)</w:t>
            </w:r>
          </w:p>
        </w:tc>
        <w:tc>
          <w:tcPr>
            <w:tcW w:w="1104" w:type="pct"/>
            <w:shd w:val="clear" w:color="auto" w:fill="A9CBFF" w:themeFill="text2" w:themeFillTint="33"/>
          </w:tcPr>
          <w:p w14:paraId="44850C03" w14:textId="77777777" w:rsidR="0011050C" w:rsidRDefault="0011050C" w:rsidP="00644038">
            <w:pPr>
              <w:rPr>
                <w:b/>
                <w:color w:val="292929" w:themeColor="text1"/>
              </w:rPr>
            </w:pPr>
            <w:r w:rsidRPr="00B72644">
              <w:rPr>
                <w:b/>
                <w:color w:val="292929" w:themeColor="text1"/>
              </w:rPr>
              <w:t>Other Properties</w:t>
            </w:r>
          </w:p>
          <w:p w14:paraId="3F2AA0C3" w14:textId="77777777" w:rsidR="0011050C" w:rsidRPr="00B72644" w:rsidRDefault="0011050C" w:rsidP="00644038">
            <w:pPr>
              <w:rPr>
                <w:b/>
                <w:color w:val="292929" w:themeColor="text1"/>
              </w:rPr>
            </w:pPr>
            <w:r>
              <w:rPr>
                <w:b/>
                <w:color w:val="292929" w:themeColor="text1"/>
              </w:rPr>
              <w:t>(Should this field be trimmed on the server (</w:t>
            </w:r>
            <w:proofErr w:type="spellStart"/>
            <w:r>
              <w:rPr>
                <w:b/>
                <w:color w:val="292929" w:themeColor="text1"/>
              </w:rPr>
              <w:t>AOSAuthorization</w:t>
            </w:r>
            <w:proofErr w:type="spellEnd"/>
            <w:r>
              <w:rPr>
                <w:b/>
                <w:color w:val="292929" w:themeColor="text1"/>
              </w:rPr>
              <w:t>)?)</w:t>
            </w:r>
          </w:p>
        </w:tc>
      </w:tr>
      <w:tr w:rsidR="0011050C" w14:paraId="41DE6408" w14:textId="77777777" w:rsidTr="00644038">
        <w:tc>
          <w:tcPr>
            <w:tcW w:w="1526" w:type="pct"/>
          </w:tcPr>
          <w:p w14:paraId="28A1CFA9" w14:textId="77777777" w:rsidR="0011050C" w:rsidRDefault="0011050C" w:rsidP="00644038">
            <w:r w:rsidRPr="00C930C8">
              <w:t>Description</w:t>
            </w:r>
          </w:p>
        </w:tc>
        <w:tc>
          <w:tcPr>
            <w:tcW w:w="378" w:type="pct"/>
          </w:tcPr>
          <w:p w14:paraId="62A85225" w14:textId="77777777" w:rsidR="0011050C" w:rsidRDefault="0011050C" w:rsidP="00644038">
            <w:r w:rsidRPr="00C5409C">
              <w:rPr>
                <w:rFonts w:ascii="Calibri" w:eastAsia="Times New Roman" w:hAnsi="Calibri" w:cs="Times New Roman"/>
                <w:color w:val="000000"/>
              </w:rPr>
              <w:t>String</w:t>
            </w:r>
          </w:p>
        </w:tc>
        <w:tc>
          <w:tcPr>
            <w:tcW w:w="633" w:type="pct"/>
          </w:tcPr>
          <w:p w14:paraId="6E6447C8" w14:textId="77777777" w:rsidR="0011050C" w:rsidRDefault="0011050C" w:rsidP="00644038">
            <w:r w:rsidRPr="00C5409C">
              <w:rPr>
                <w:rFonts w:ascii="Calibri" w:eastAsia="Times New Roman" w:hAnsi="Calibri" w:cs="Times New Roman"/>
                <w:color w:val="000000"/>
              </w:rPr>
              <w:t>No</w:t>
            </w:r>
          </w:p>
        </w:tc>
        <w:tc>
          <w:tcPr>
            <w:tcW w:w="457" w:type="pct"/>
          </w:tcPr>
          <w:p w14:paraId="1822A48B" w14:textId="77777777" w:rsidR="0011050C" w:rsidRDefault="0011050C" w:rsidP="00644038">
            <w:r>
              <w:rPr>
                <w:rFonts w:ascii="Calibri" w:eastAsia="Times New Roman" w:hAnsi="Calibri" w:cs="Times New Roman"/>
                <w:color w:val="000000"/>
              </w:rPr>
              <w:t>Add</w:t>
            </w:r>
          </w:p>
        </w:tc>
        <w:tc>
          <w:tcPr>
            <w:tcW w:w="903" w:type="pct"/>
          </w:tcPr>
          <w:p w14:paraId="040F16BB" w14:textId="77777777" w:rsidR="0011050C" w:rsidRDefault="0011050C" w:rsidP="00644038">
            <w:r w:rsidRPr="00C5409C">
              <w:rPr>
                <w:rFonts w:ascii="Calibri" w:eastAsia="Times New Roman" w:hAnsi="Calibri" w:cs="Times New Roman"/>
                <w:color w:val="000000"/>
              </w:rPr>
              <w:t> </w:t>
            </w:r>
          </w:p>
        </w:tc>
        <w:tc>
          <w:tcPr>
            <w:tcW w:w="1104" w:type="pct"/>
          </w:tcPr>
          <w:p w14:paraId="51E7BA2E" w14:textId="77777777" w:rsidR="0011050C" w:rsidRDefault="0011050C" w:rsidP="00644038">
            <w:r>
              <w:rPr>
                <w:rFonts w:ascii="Calibri" w:eastAsia="Times New Roman" w:hAnsi="Calibri" w:cs="Times New Roman"/>
                <w:color w:val="000000"/>
              </w:rPr>
              <w:t>EDT: Description</w:t>
            </w:r>
          </w:p>
        </w:tc>
      </w:tr>
      <w:tr w:rsidR="0011050C" w14:paraId="7373EBFA" w14:textId="77777777" w:rsidTr="00644038">
        <w:tc>
          <w:tcPr>
            <w:tcW w:w="1526" w:type="pct"/>
          </w:tcPr>
          <w:p w14:paraId="0BB06146" w14:textId="77777777" w:rsidR="0011050C" w:rsidRPr="003617C0" w:rsidRDefault="0011050C" w:rsidP="00644038">
            <w:proofErr w:type="spellStart"/>
            <w:r w:rsidRPr="00C930C8">
              <w:t>EventCategory</w:t>
            </w:r>
            <w:proofErr w:type="spellEnd"/>
          </w:p>
        </w:tc>
        <w:tc>
          <w:tcPr>
            <w:tcW w:w="378" w:type="pct"/>
          </w:tcPr>
          <w:p w14:paraId="08907028" w14:textId="77777777" w:rsidR="0011050C" w:rsidRDefault="0011050C" w:rsidP="00644038">
            <w:proofErr w:type="spellStart"/>
            <w:r>
              <w:rPr>
                <w:rFonts w:ascii="Calibri" w:eastAsia="Times New Roman" w:hAnsi="Calibri" w:cs="Times New Roman"/>
                <w:color w:val="000000"/>
              </w:rPr>
              <w:t>Enum</w:t>
            </w:r>
            <w:proofErr w:type="spellEnd"/>
          </w:p>
        </w:tc>
        <w:tc>
          <w:tcPr>
            <w:tcW w:w="633" w:type="pct"/>
          </w:tcPr>
          <w:p w14:paraId="282B6B13" w14:textId="77777777" w:rsidR="0011050C" w:rsidRDefault="0011050C" w:rsidP="00644038">
            <w:r>
              <w:rPr>
                <w:rFonts w:ascii="Calibri" w:eastAsia="Times New Roman" w:hAnsi="Calibri" w:cs="Times New Roman"/>
                <w:color w:val="000000"/>
              </w:rPr>
              <w:t>No</w:t>
            </w:r>
          </w:p>
        </w:tc>
        <w:tc>
          <w:tcPr>
            <w:tcW w:w="457" w:type="pct"/>
          </w:tcPr>
          <w:p w14:paraId="24B788C1" w14:textId="77777777" w:rsidR="0011050C" w:rsidRDefault="0011050C" w:rsidP="00644038">
            <w:r>
              <w:rPr>
                <w:rFonts w:ascii="Calibri" w:eastAsia="Times New Roman" w:hAnsi="Calibri" w:cs="Times New Roman"/>
                <w:color w:val="000000"/>
              </w:rPr>
              <w:t>Add</w:t>
            </w:r>
            <w:r w:rsidRPr="00C5409C">
              <w:rPr>
                <w:rFonts w:ascii="Calibri" w:eastAsia="Times New Roman" w:hAnsi="Calibri" w:cs="Times New Roman"/>
                <w:color w:val="000000"/>
              </w:rPr>
              <w:t> </w:t>
            </w:r>
          </w:p>
        </w:tc>
        <w:tc>
          <w:tcPr>
            <w:tcW w:w="903" w:type="pct"/>
          </w:tcPr>
          <w:p w14:paraId="30060737" w14:textId="77777777" w:rsidR="0011050C" w:rsidRDefault="0011050C" w:rsidP="00644038">
            <w:r w:rsidRPr="00C5409C">
              <w:rPr>
                <w:rFonts w:ascii="Calibri" w:eastAsia="Times New Roman" w:hAnsi="Calibri" w:cs="Times New Roman"/>
                <w:color w:val="000000"/>
              </w:rPr>
              <w:t> </w:t>
            </w:r>
          </w:p>
        </w:tc>
        <w:tc>
          <w:tcPr>
            <w:tcW w:w="1104" w:type="pct"/>
          </w:tcPr>
          <w:p w14:paraId="724F9E2C" w14:textId="77777777" w:rsidR="0011050C" w:rsidRDefault="0011050C" w:rsidP="00644038">
            <w:proofErr w:type="spellStart"/>
            <w:r>
              <w:rPr>
                <w:rFonts w:ascii="Calibri" w:eastAsia="Times New Roman" w:hAnsi="Calibri" w:cs="Times New Roman"/>
                <w:color w:val="000000"/>
              </w:rPr>
              <w:t>EnumType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FthEventCategory</w:t>
            </w:r>
            <w:proofErr w:type="spellEnd"/>
          </w:p>
        </w:tc>
      </w:tr>
      <w:tr w:rsidR="0011050C" w14:paraId="6E69F5EF" w14:textId="77777777" w:rsidTr="00644038">
        <w:tc>
          <w:tcPr>
            <w:tcW w:w="1526" w:type="pct"/>
          </w:tcPr>
          <w:p w14:paraId="4130C889" w14:textId="77777777" w:rsidR="0011050C" w:rsidRDefault="0011050C" w:rsidP="00644038">
            <w:pPr>
              <w:rPr>
                <w:rFonts w:ascii="Calibri" w:eastAsia="Times New Roman" w:hAnsi="Calibri" w:cs="Times New Roman"/>
                <w:color w:val="000000"/>
              </w:rPr>
            </w:pPr>
            <w:proofErr w:type="spellStart"/>
            <w:r w:rsidRPr="00C930C8">
              <w:t>EventTypeGroupName</w:t>
            </w:r>
            <w:proofErr w:type="spellEnd"/>
          </w:p>
        </w:tc>
        <w:tc>
          <w:tcPr>
            <w:tcW w:w="378" w:type="pct"/>
          </w:tcPr>
          <w:p w14:paraId="078A0D35" w14:textId="77777777" w:rsidR="0011050C" w:rsidRDefault="0011050C" w:rsidP="00644038">
            <w:pPr>
              <w:rPr>
                <w:rFonts w:ascii="Calibri" w:eastAsia="Times New Roman" w:hAnsi="Calibri" w:cs="Times New Roman"/>
                <w:color w:val="000000"/>
              </w:rPr>
            </w:pPr>
            <w:r>
              <w:rPr>
                <w:rFonts w:ascii="Calibri" w:eastAsia="Times New Roman" w:hAnsi="Calibri" w:cs="Times New Roman"/>
                <w:color w:val="000000"/>
              </w:rPr>
              <w:t>String</w:t>
            </w:r>
          </w:p>
        </w:tc>
        <w:tc>
          <w:tcPr>
            <w:tcW w:w="633" w:type="pct"/>
          </w:tcPr>
          <w:p w14:paraId="56297123" w14:textId="77777777" w:rsidR="0011050C" w:rsidRPr="00307D32" w:rsidRDefault="0011050C" w:rsidP="00644038">
            <w:pPr>
              <w:rPr>
                <w:rFonts w:ascii="Calibri" w:eastAsia="Times New Roman" w:hAnsi="Calibri" w:cs="Times New Roman"/>
                <w:color w:val="000000"/>
              </w:rPr>
            </w:pPr>
            <w:r>
              <w:rPr>
                <w:rFonts w:ascii="Calibri" w:eastAsia="Times New Roman" w:hAnsi="Calibri" w:cs="Times New Roman"/>
                <w:color w:val="000000"/>
              </w:rPr>
              <w:t>Yes</w:t>
            </w:r>
          </w:p>
        </w:tc>
        <w:tc>
          <w:tcPr>
            <w:tcW w:w="457" w:type="pct"/>
          </w:tcPr>
          <w:p w14:paraId="0EE61F1D" w14:textId="77777777" w:rsidR="0011050C" w:rsidRPr="00307D32" w:rsidRDefault="0011050C" w:rsidP="00644038">
            <w:pPr>
              <w:rPr>
                <w:rFonts w:ascii="Calibri" w:eastAsia="Times New Roman" w:hAnsi="Calibri" w:cs="Times New Roman"/>
                <w:color w:val="000000"/>
              </w:rPr>
            </w:pPr>
            <w:r>
              <w:rPr>
                <w:rFonts w:ascii="Calibri" w:eastAsia="Times New Roman" w:hAnsi="Calibri" w:cs="Times New Roman"/>
                <w:color w:val="000000"/>
              </w:rPr>
              <w:t>Add</w:t>
            </w:r>
          </w:p>
        </w:tc>
        <w:tc>
          <w:tcPr>
            <w:tcW w:w="903" w:type="pct"/>
          </w:tcPr>
          <w:p w14:paraId="2D445562" w14:textId="77777777" w:rsidR="0011050C" w:rsidRPr="00307D32" w:rsidRDefault="0011050C" w:rsidP="00644038">
            <w:pPr>
              <w:rPr>
                <w:rFonts w:ascii="Calibri" w:eastAsia="Times New Roman" w:hAnsi="Calibri" w:cs="Times New Roman"/>
                <w:color w:val="000000"/>
              </w:rPr>
            </w:pPr>
          </w:p>
        </w:tc>
        <w:tc>
          <w:tcPr>
            <w:tcW w:w="1104" w:type="pct"/>
          </w:tcPr>
          <w:p w14:paraId="318C4CC5" w14:textId="77777777" w:rsidR="0011050C" w:rsidRPr="00307D32" w:rsidRDefault="0011050C"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FthEventTypeGroupname</w:t>
            </w:r>
            <w:proofErr w:type="spellEnd"/>
          </w:p>
        </w:tc>
      </w:tr>
    </w:tbl>
    <w:p w14:paraId="0D1A4E98" w14:textId="77777777" w:rsidR="0011050C" w:rsidRDefault="0011050C" w:rsidP="00FF61F1">
      <w:pPr>
        <w:rPr>
          <w:rStyle w:val="DAXTRCaption"/>
        </w:rPr>
      </w:pPr>
    </w:p>
    <w:p w14:paraId="2D10A66E" w14:textId="77777777" w:rsidR="00022434" w:rsidRDefault="00022434" w:rsidP="00022434"/>
    <w:p w14:paraId="5667FD44" w14:textId="618D6508" w:rsidR="00022434" w:rsidRDefault="00022434" w:rsidP="00FF61F1">
      <w:pPr>
        <w:rPr>
          <w:rStyle w:val="DAXTRCaption"/>
        </w:rPr>
      </w:pPr>
      <w:r>
        <w:t xml:space="preserve">13. Click Area Page node: </w:t>
      </w:r>
      <w:r w:rsidRPr="009743FF">
        <w:rPr>
          <w:rStyle w:val="DAXTRMenuPath"/>
        </w:rPr>
        <w:t>Event Management -&gt; Setup -&gt; Event Types</w:t>
      </w:r>
      <w:r>
        <w:rPr>
          <w:rStyle w:val="DAXTRMenuPath"/>
        </w:rPr>
        <w:t>.</w:t>
      </w:r>
    </w:p>
    <w:p w14:paraId="5A8D02AD" w14:textId="77777777" w:rsidR="00D84773" w:rsidRPr="00D84773" w:rsidRDefault="00D84773" w:rsidP="00D84773">
      <w:pPr>
        <w:pStyle w:val="DAXTRFormOpen"/>
        <w:numPr>
          <w:ilvl w:val="0"/>
          <w:numId w:val="46"/>
        </w:numPr>
        <w:rPr>
          <w:b/>
        </w:rPr>
      </w:pPr>
      <w:bookmarkStart w:id="22" w:name="_Toc401525542"/>
      <w:bookmarkStart w:id="23" w:name="_Toc401579028"/>
      <w:r w:rsidRPr="00D84773">
        <w:rPr>
          <w:b/>
        </w:rPr>
        <w:t>Form name: Event type master table</w:t>
      </w:r>
      <w:bookmarkEnd w:id="22"/>
      <w:bookmarkEnd w:id="23"/>
    </w:p>
    <w:p w14:paraId="58187A5C" w14:textId="56F31CC6" w:rsidR="0011050C" w:rsidRDefault="0011050C" w:rsidP="0011050C">
      <w:pPr>
        <w:pStyle w:val="DAXTRFormOpen"/>
        <w:numPr>
          <w:ilvl w:val="1"/>
          <w:numId w:val="46"/>
        </w:numPr>
      </w:pPr>
      <w:bookmarkStart w:id="24" w:name="_Toc401579029"/>
      <w:r w:rsidRPr="0011050C">
        <w:rPr>
          <w:b/>
        </w:rPr>
        <w:t>Description:</w:t>
      </w:r>
      <w:r w:rsidRPr="0011050C">
        <w:t xml:space="preserve"> Mas</w:t>
      </w:r>
      <w:r w:rsidR="00570A20">
        <w:t>ter form for managing</w:t>
      </w:r>
      <w:r>
        <w:t xml:space="preserve"> the types of</w:t>
      </w:r>
      <w:r w:rsidRPr="0011050C">
        <w:t xml:space="preserve"> events</w:t>
      </w:r>
      <w:r>
        <w:t xml:space="preserve"> organized.</w:t>
      </w:r>
      <w:bookmarkEnd w:id="24"/>
    </w:p>
    <w:p w14:paraId="3E1AFE8D" w14:textId="77777777" w:rsidR="0011050C" w:rsidRPr="0011050C" w:rsidRDefault="0011050C" w:rsidP="0011050C">
      <w:pPr>
        <w:pStyle w:val="DAXTRFormOpen"/>
        <w:numPr>
          <w:ilvl w:val="1"/>
          <w:numId w:val="46"/>
        </w:numPr>
        <w:rPr>
          <w:b/>
        </w:rPr>
      </w:pPr>
      <w:bookmarkStart w:id="25" w:name="_Toc401579030"/>
      <w:r w:rsidRPr="0011050C">
        <w:rPr>
          <w:b/>
        </w:rPr>
        <w:t>Steps</w:t>
      </w:r>
      <w:bookmarkEnd w:id="25"/>
    </w:p>
    <w:p w14:paraId="7B7E0332" w14:textId="77777777" w:rsidR="0011050C" w:rsidRDefault="0011050C" w:rsidP="0011050C"/>
    <w:p w14:paraId="69EBBBF4" w14:textId="77777777" w:rsidR="00D84773" w:rsidRDefault="00D84773" w:rsidP="00D84773">
      <w:r>
        <w:rPr>
          <w:noProof/>
          <w:lang w:val="en-US"/>
        </w:rPr>
        <w:drawing>
          <wp:inline distT="0" distB="0" distL="0" distR="0" wp14:anchorId="354D916F" wp14:editId="3AF84575">
            <wp:extent cx="5868035" cy="455295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extLst>
                        <a:ext uri="{28A0092B-C50C-407E-A947-70E740481C1C}">
                          <a14:useLocalDpi xmlns:a14="http://schemas.microsoft.com/office/drawing/2010/main" val="0"/>
                        </a:ext>
                      </a:extLst>
                    </a:blip>
                    <a:stretch>
                      <a:fillRect/>
                    </a:stretch>
                  </pic:blipFill>
                  <pic:spPr>
                    <a:xfrm>
                      <a:off x="0" y="0"/>
                      <a:ext cx="5868233" cy="4553104"/>
                    </a:xfrm>
                    <a:prstGeom prst="rect">
                      <a:avLst/>
                    </a:prstGeom>
                  </pic:spPr>
                </pic:pic>
              </a:graphicData>
            </a:graphic>
          </wp:inline>
        </w:drawing>
      </w:r>
    </w:p>
    <w:p w14:paraId="13966FF6" w14:textId="77777777" w:rsidR="00D84773" w:rsidRDefault="00D84773" w:rsidP="00D84773"/>
    <w:p w14:paraId="0D51EE90" w14:textId="77777777" w:rsidR="00D84773" w:rsidRDefault="00D84773" w:rsidP="00D84773"/>
    <w:p w14:paraId="1B39B4A6" w14:textId="77777777" w:rsidR="00D84773" w:rsidRDefault="00D84773" w:rsidP="00D84773">
      <w:pPr>
        <w:rPr>
          <w:rStyle w:val="DAXTRCaption"/>
        </w:rPr>
      </w:pPr>
      <w:r>
        <w:t xml:space="preserve">14. Click the </w:t>
      </w:r>
      <w:r w:rsidRPr="009743FF">
        <w:rPr>
          <w:rStyle w:val="DAXTRCaption"/>
        </w:rPr>
        <w:t>New</w:t>
      </w:r>
      <w:r>
        <w:rPr>
          <w:rStyle w:val="DAXTRCaption"/>
        </w:rPr>
        <w:t xml:space="preserve"> button.</w:t>
      </w:r>
    </w:p>
    <w:p w14:paraId="0FD40FD6" w14:textId="77777777" w:rsidR="00D84773" w:rsidRDefault="00D84773" w:rsidP="00D84773"/>
    <w:p w14:paraId="55703BD0" w14:textId="77777777" w:rsidR="00D84773" w:rsidRDefault="00D84773" w:rsidP="00D84773">
      <w:pPr>
        <w:rPr>
          <w:rStyle w:val="DAXTRCaption"/>
        </w:rPr>
      </w:pPr>
      <w:r>
        <w:t xml:space="preserve">15. Create a new record in the </w:t>
      </w:r>
      <w:r w:rsidRPr="009743FF">
        <w:rPr>
          <w:rStyle w:val="DAXTRCaption"/>
        </w:rPr>
        <w:t>Event type master table</w:t>
      </w:r>
      <w:r>
        <w:rPr>
          <w:rStyle w:val="DAXTRCaption"/>
        </w:rPr>
        <w:t xml:space="preserve"> form.</w:t>
      </w:r>
    </w:p>
    <w:p w14:paraId="4DB387CF" w14:textId="77777777" w:rsidR="00D84773" w:rsidRDefault="00D84773" w:rsidP="00D84773"/>
    <w:p w14:paraId="7B6DE397" w14:textId="77777777" w:rsidR="00D84773" w:rsidRDefault="00D84773" w:rsidP="00D84773">
      <w:pPr>
        <w:rPr>
          <w:rStyle w:val="DAXTRValue"/>
        </w:rPr>
      </w:pPr>
      <w:r>
        <w:t xml:space="preserve">15. Change </w:t>
      </w:r>
      <w:r w:rsidRPr="009743FF">
        <w:rPr>
          <w:rStyle w:val="DAXTRCaption"/>
        </w:rPr>
        <w:t>Event type name</w:t>
      </w:r>
      <w:r>
        <w:rPr>
          <w:rStyle w:val="DAXTRCaption"/>
        </w:rPr>
        <w:t xml:space="preserve"> from '' to '</w:t>
      </w:r>
      <w:proofErr w:type="spellStart"/>
      <w:r w:rsidRPr="009743FF">
        <w:rPr>
          <w:rStyle w:val="DAXTRValue"/>
        </w:rPr>
        <w:t>Overnite</w:t>
      </w:r>
      <w:proofErr w:type="spellEnd"/>
      <w:r w:rsidRPr="009743FF">
        <w:rPr>
          <w:rStyle w:val="DAXTRValue"/>
        </w:rPr>
        <w:t xml:space="preserve"> trips</w:t>
      </w:r>
      <w:r>
        <w:rPr>
          <w:rStyle w:val="DAXTRValue"/>
        </w:rPr>
        <w:t>'.</w:t>
      </w:r>
    </w:p>
    <w:p w14:paraId="41C11E6D" w14:textId="77777777" w:rsidR="00D84773" w:rsidRDefault="00D84773" w:rsidP="00D84773"/>
    <w:p w14:paraId="28B91E21" w14:textId="77777777" w:rsidR="00D84773" w:rsidRDefault="00D84773" w:rsidP="00D84773">
      <w:pPr>
        <w:rPr>
          <w:rStyle w:val="DAXTRValue"/>
        </w:rPr>
      </w:pPr>
      <w:r>
        <w:t xml:space="preserve">16. Change </w:t>
      </w:r>
      <w:r w:rsidRPr="009743FF">
        <w:rPr>
          <w:rStyle w:val="DAXTRCaption"/>
        </w:rPr>
        <w:t>Event description</w:t>
      </w:r>
      <w:r>
        <w:rPr>
          <w:rStyle w:val="DAXTRCaption"/>
        </w:rPr>
        <w:t xml:space="preserve"> from '' to '</w:t>
      </w:r>
      <w:proofErr w:type="spellStart"/>
      <w:r w:rsidRPr="009743FF">
        <w:rPr>
          <w:rStyle w:val="DAXTRValue"/>
        </w:rPr>
        <w:t>Overnite</w:t>
      </w:r>
      <w:proofErr w:type="spellEnd"/>
      <w:r w:rsidRPr="009743FF">
        <w:rPr>
          <w:rStyle w:val="DAXTRValue"/>
        </w:rPr>
        <w:t xml:space="preserve"> trips</w:t>
      </w:r>
      <w:r>
        <w:rPr>
          <w:rStyle w:val="DAXTRValue"/>
        </w:rPr>
        <w:t>'.</w:t>
      </w:r>
    </w:p>
    <w:p w14:paraId="60C5AC5B" w14:textId="77777777" w:rsidR="00D84773" w:rsidRDefault="00D84773" w:rsidP="00D84773"/>
    <w:p w14:paraId="1A720D22" w14:textId="77777777" w:rsidR="00D84773" w:rsidRDefault="00D84773" w:rsidP="00D84773">
      <w:pPr>
        <w:rPr>
          <w:rStyle w:val="DAXTRValue"/>
        </w:rPr>
      </w:pPr>
      <w:r>
        <w:t xml:space="preserve">17. Change </w:t>
      </w:r>
      <w:r w:rsidRPr="009743FF">
        <w:rPr>
          <w:rStyle w:val="DAXTRCaption"/>
        </w:rPr>
        <w:t>Event Group Name</w:t>
      </w:r>
      <w:r>
        <w:rPr>
          <w:rStyle w:val="DAXTRCaption"/>
        </w:rPr>
        <w:t xml:space="preserve"> from '' to '</w:t>
      </w:r>
      <w:r w:rsidRPr="009743FF">
        <w:rPr>
          <w:rStyle w:val="DAXTRValue"/>
        </w:rPr>
        <w:t>Out of office</w:t>
      </w:r>
      <w:r>
        <w:rPr>
          <w:rStyle w:val="DAXTRValue"/>
        </w:rPr>
        <w:t>'.</w:t>
      </w:r>
    </w:p>
    <w:p w14:paraId="246E7E50" w14:textId="77777777" w:rsidR="00D84773" w:rsidRDefault="00D84773" w:rsidP="00D84773"/>
    <w:p w14:paraId="3DF075F0" w14:textId="77777777" w:rsidR="00D84773" w:rsidRDefault="00D84773" w:rsidP="00D84773">
      <w:pPr>
        <w:rPr>
          <w:rStyle w:val="DAXTRValue"/>
        </w:rPr>
      </w:pPr>
      <w:r>
        <w:t xml:space="preserve">18. Change </w:t>
      </w:r>
      <w:r w:rsidRPr="009743FF">
        <w:rPr>
          <w:rStyle w:val="DAXTRCaption"/>
        </w:rPr>
        <w:t>Email template Id</w:t>
      </w:r>
      <w:r>
        <w:rPr>
          <w:rStyle w:val="DAXTRCaption"/>
        </w:rPr>
        <w:t xml:space="preserve"> from '' to '</w:t>
      </w:r>
      <w:proofErr w:type="spellStart"/>
      <w:r w:rsidRPr="009743FF">
        <w:rPr>
          <w:rStyle w:val="DAXTRValue"/>
        </w:rPr>
        <w:t>FthEvent</w:t>
      </w:r>
      <w:proofErr w:type="spellEnd"/>
      <w:r>
        <w:rPr>
          <w:rStyle w:val="DAXTRValue"/>
        </w:rPr>
        <w:t>'.</w:t>
      </w:r>
    </w:p>
    <w:p w14:paraId="4CE95ED7" w14:textId="77777777" w:rsidR="00D84773" w:rsidRDefault="00D84773" w:rsidP="00D84773"/>
    <w:p w14:paraId="2FE8321A" w14:textId="77777777" w:rsidR="00D84773" w:rsidRDefault="00D84773" w:rsidP="00D84773">
      <w:pPr>
        <w:rPr>
          <w:rStyle w:val="DAXTRCaption"/>
        </w:rPr>
      </w:pPr>
      <w:r>
        <w:t xml:space="preserve">20. Click the </w:t>
      </w:r>
      <w:r w:rsidRPr="009743FF">
        <w:rPr>
          <w:rStyle w:val="DAXTRCaption"/>
        </w:rPr>
        <w:t>New</w:t>
      </w:r>
      <w:r>
        <w:rPr>
          <w:rStyle w:val="DAXTRCaption"/>
        </w:rPr>
        <w:t xml:space="preserve"> button.</w:t>
      </w:r>
    </w:p>
    <w:p w14:paraId="79D6DAAC" w14:textId="77777777" w:rsidR="00D84773" w:rsidRDefault="00D84773" w:rsidP="00D84773"/>
    <w:p w14:paraId="428FE069" w14:textId="77777777" w:rsidR="00D84773" w:rsidRDefault="00D84773" w:rsidP="00D84773">
      <w:pPr>
        <w:rPr>
          <w:rStyle w:val="DAXTRCaption"/>
        </w:rPr>
      </w:pPr>
      <w:r>
        <w:t xml:space="preserve">21. Create a new record in the </w:t>
      </w:r>
      <w:r w:rsidRPr="009743FF">
        <w:rPr>
          <w:rStyle w:val="DAXTRCaption"/>
        </w:rPr>
        <w:t>Event type master table</w:t>
      </w:r>
      <w:r>
        <w:rPr>
          <w:rStyle w:val="DAXTRCaption"/>
        </w:rPr>
        <w:t xml:space="preserve"> form.</w:t>
      </w:r>
    </w:p>
    <w:p w14:paraId="24A0F396" w14:textId="77777777" w:rsidR="00D84773" w:rsidRDefault="00D84773" w:rsidP="00D84773"/>
    <w:p w14:paraId="4DAD9A5B" w14:textId="77777777" w:rsidR="00D84773" w:rsidRDefault="00D84773" w:rsidP="00D84773">
      <w:pPr>
        <w:rPr>
          <w:rStyle w:val="DAXTRValue"/>
        </w:rPr>
      </w:pPr>
      <w:r>
        <w:t xml:space="preserve">21. Change </w:t>
      </w:r>
      <w:r w:rsidRPr="009743FF">
        <w:rPr>
          <w:rStyle w:val="DAXTRCaption"/>
        </w:rPr>
        <w:t>Event type name</w:t>
      </w:r>
      <w:r>
        <w:rPr>
          <w:rStyle w:val="DAXTRCaption"/>
        </w:rPr>
        <w:t xml:space="preserve"> from '' to '</w:t>
      </w:r>
      <w:r w:rsidRPr="009743FF">
        <w:rPr>
          <w:rStyle w:val="DAXTRValue"/>
        </w:rPr>
        <w:t>Team meeting</w:t>
      </w:r>
      <w:r>
        <w:rPr>
          <w:rStyle w:val="DAXTRValue"/>
        </w:rPr>
        <w:t>'.</w:t>
      </w:r>
    </w:p>
    <w:p w14:paraId="18077F3C" w14:textId="77777777" w:rsidR="00D84773" w:rsidRDefault="00D84773" w:rsidP="00D84773"/>
    <w:p w14:paraId="72A8E308" w14:textId="77777777" w:rsidR="00D84773" w:rsidRDefault="00D84773" w:rsidP="00D84773">
      <w:pPr>
        <w:rPr>
          <w:rStyle w:val="DAXTRValue"/>
        </w:rPr>
      </w:pPr>
      <w:r>
        <w:t xml:space="preserve">22. Change </w:t>
      </w:r>
      <w:r w:rsidRPr="009743FF">
        <w:rPr>
          <w:rStyle w:val="DAXTRCaption"/>
        </w:rPr>
        <w:t>Event description</w:t>
      </w:r>
      <w:r>
        <w:rPr>
          <w:rStyle w:val="DAXTRCaption"/>
        </w:rPr>
        <w:t xml:space="preserve"> from '' to '</w:t>
      </w:r>
      <w:r w:rsidRPr="009743FF">
        <w:rPr>
          <w:rStyle w:val="DAXTRValue"/>
        </w:rPr>
        <w:t>Team meeting</w:t>
      </w:r>
      <w:r>
        <w:rPr>
          <w:rStyle w:val="DAXTRValue"/>
        </w:rPr>
        <w:t>'.</w:t>
      </w:r>
    </w:p>
    <w:p w14:paraId="541A99A0" w14:textId="77777777" w:rsidR="00D84773" w:rsidRDefault="00D84773" w:rsidP="00D84773"/>
    <w:p w14:paraId="1B84625F" w14:textId="77777777" w:rsidR="00D84773" w:rsidRDefault="00D84773" w:rsidP="00D84773">
      <w:pPr>
        <w:rPr>
          <w:rStyle w:val="DAXTRValue"/>
        </w:rPr>
      </w:pPr>
      <w:r>
        <w:t xml:space="preserve">23. Change </w:t>
      </w:r>
      <w:r w:rsidRPr="009743FF">
        <w:rPr>
          <w:rStyle w:val="DAXTRCaption"/>
        </w:rPr>
        <w:t>Event Group Name</w:t>
      </w:r>
      <w:r>
        <w:rPr>
          <w:rStyle w:val="DAXTRCaption"/>
        </w:rPr>
        <w:t xml:space="preserve"> from '' to '</w:t>
      </w:r>
      <w:r w:rsidRPr="009743FF">
        <w:rPr>
          <w:rStyle w:val="DAXTRValue"/>
        </w:rPr>
        <w:t>Meeting</w:t>
      </w:r>
      <w:r>
        <w:rPr>
          <w:rStyle w:val="DAXTRValue"/>
        </w:rPr>
        <w:t>'.</w:t>
      </w:r>
    </w:p>
    <w:p w14:paraId="40BEA8C9" w14:textId="77777777" w:rsidR="00D84773" w:rsidRDefault="00D84773" w:rsidP="00D84773"/>
    <w:p w14:paraId="6D5DEB6D" w14:textId="77777777" w:rsidR="00D84773" w:rsidRDefault="00D84773" w:rsidP="00D84773">
      <w:pPr>
        <w:rPr>
          <w:rStyle w:val="DAXTRCaption"/>
        </w:rPr>
      </w:pPr>
      <w:r>
        <w:t xml:space="preserve">25. Click the </w:t>
      </w:r>
      <w:r w:rsidRPr="009743FF">
        <w:rPr>
          <w:rStyle w:val="DAXTRCaption"/>
        </w:rPr>
        <w:t>Close</w:t>
      </w:r>
      <w:r>
        <w:rPr>
          <w:rStyle w:val="DAXTRCaption"/>
        </w:rPr>
        <w:t xml:space="preserve"> toolbar button.</w:t>
      </w:r>
    </w:p>
    <w:p w14:paraId="471DAE95" w14:textId="77777777" w:rsidR="00D84773" w:rsidRDefault="00D84773" w:rsidP="00D84773"/>
    <w:p w14:paraId="58BF58E1" w14:textId="77777777" w:rsidR="00D84773" w:rsidRDefault="00D84773" w:rsidP="00D84773">
      <w:pPr>
        <w:rPr>
          <w:rStyle w:val="DAXTRValue"/>
        </w:rPr>
      </w:pPr>
      <w:r>
        <w:t xml:space="preserve">25. Change </w:t>
      </w:r>
      <w:r w:rsidRPr="009743FF">
        <w:rPr>
          <w:rStyle w:val="DAXTRCaption"/>
        </w:rPr>
        <w:t>Email template Id</w:t>
      </w:r>
      <w:r>
        <w:rPr>
          <w:rStyle w:val="DAXTRCaption"/>
        </w:rPr>
        <w:t xml:space="preserve"> from '' to '</w:t>
      </w:r>
      <w:proofErr w:type="spellStart"/>
      <w:r w:rsidRPr="009743FF">
        <w:rPr>
          <w:rStyle w:val="DAXTRValue"/>
        </w:rPr>
        <w:t>FthEvent</w:t>
      </w:r>
      <w:proofErr w:type="spellEnd"/>
      <w:r>
        <w:rPr>
          <w:rStyle w:val="DAXTRValue"/>
        </w:rPr>
        <w:t>'.</w:t>
      </w:r>
    </w:p>
    <w:p w14:paraId="3FC185E8" w14:textId="77777777" w:rsidR="00D84773" w:rsidRDefault="00D84773" w:rsidP="00D84773"/>
    <w:p w14:paraId="2ABE1DE1" w14:textId="7E3AEAC5" w:rsidR="00D84773" w:rsidRDefault="00D84773" w:rsidP="00D84773">
      <w:pPr>
        <w:rPr>
          <w:rStyle w:val="DAXTRCaption"/>
        </w:rPr>
      </w:pPr>
      <w:r>
        <w:t xml:space="preserve">27. Close the </w:t>
      </w:r>
      <w:r w:rsidRPr="009743FF">
        <w:rPr>
          <w:rStyle w:val="DAXTRCaption"/>
        </w:rPr>
        <w:t>Event type master table</w:t>
      </w:r>
      <w:r>
        <w:rPr>
          <w:rStyle w:val="DAXTRCaption"/>
        </w:rPr>
        <w:t xml:space="preserve"> form.</w:t>
      </w:r>
    </w:p>
    <w:p w14:paraId="730E5082" w14:textId="77777777" w:rsidR="00D84773" w:rsidRDefault="00D84773" w:rsidP="00D84773">
      <w:pPr>
        <w:rPr>
          <w:rStyle w:val="DAXTRCaption"/>
        </w:rPr>
      </w:pPr>
    </w:p>
    <w:p w14:paraId="7CE911FB" w14:textId="77777777" w:rsidR="008B51AA" w:rsidRDefault="008B51AA" w:rsidP="00D84773">
      <w:pPr>
        <w:rPr>
          <w:rStyle w:val="DAXTRCaption"/>
        </w:rPr>
      </w:pPr>
    </w:p>
    <w:p w14:paraId="0B28ED50" w14:textId="559980A5" w:rsidR="008B51AA" w:rsidRPr="008B51AA" w:rsidRDefault="008B51AA" w:rsidP="008B51AA">
      <w:pPr>
        <w:pStyle w:val="Heading3"/>
        <w:keepLines/>
        <w:numPr>
          <w:ilvl w:val="0"/>
          <w:numId w:val="0"/>
        </w:numPr>
        <w:tabs>
          <w:tab w:val="clear" w:pos="1134"/>
        </w:tabs>
        <w:spacing w:before="200" w:after="0" w:line="276" w:lineRule="auto"/>
        <w:ind w:left="1134" w:hanging="1134"/>
        <w:jc w:val="both"/>
        <w:rPr>
          <w:b/>
        </w:rPr>
      </w:pPr>
      <w:bookmarkStart w:id="26" w:name="_Toc401579031"/>
      <w:r w:rsidRPr="008B51AA">
        <w:rPr>
          <w:b/>
        </w:rPr>
        <w:lastRenderedPageBreak/>
        <w:t xml:space="preserve">Schema Info: </w:t>
      </w:r>
      <w:proofErr w:type="spellStart"/>
      <w:r w:rsidRPr="008B51AA">
        <w:rPr>
          <w:b/>
        </w:rPr>
        <w:t>FthEventTypeMaster</w:t>
      </w:r>
      <w:bookmarkEnd w:id="26"/>
      <w:proofErr w:type="spellEnd"/>
    </w:p>
    <w:p w14:paraId="3C24D7DA" w14:textId="77777777" w:rsidR="008B51AA" w:rsidRDefault="008B51AA" w:rsidP="008B51AA">
      <w:pPr>
        <w:spacing w:before="120" w:after="0"/>
        <w:ind w:firstLine="540"/>
      </w:pPr>
      <w:r>
        <w:t>Change Type</w:t>
      </w:r>
      <w:r w:rsidRPr="009C053B">
        <w:t xml:space="preserve">: </w:t>
      </w:r>
      <w:r>
        <w:t>New</w:t>
      </w:r>
    </w:p>
    <w:p w14:paraId="6C798C1A" w14:textId="77777777" w:rsidR="008B51AA" w:rsidRDefault="008B51AA" w:rsidP="008B51AA">
      <w:pPr>
        <w:pStyle w:val="Heading4"/>
        <w:keepLines/>
        <w:numPr>
          <w:ilvl w:val="0"/>
          <w:numId w:val="0"/>
        </w:numPr>
        <w:tabs>
          <w:tab w:val="clear" w:pos="1418"/>
        </w:tabs>
        <w:spacing w:before="200" w:after="0" w:line="276" w:lineRule="auto"/>
        <w:ind w:left="1418" w:hanging="878"/>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8B51AA" w:rsidRPr="00B72644" w14:paraId="5FB40DD7" w14:textId="77777777" w:rsidTr="00162480">
        <w:tc>
          <w:tcPr>
            <w:tcW w:w="4428" w:type="dxa"/>
            <w:shd w:val="clear" w:color="auto" w:fill="A9CBFF" w:themeFill="text2" w:themeFillTint="33"/>
          </w:tcPr>
          <w:p w14:paraId="0E00AD58" w14:textId="77777777" w:rsidR="008B51AA" w:rsidRPr="00B72644" w:rsidRDefault="008B51AA" w:rsidP="00162480">
            <w:pPr>
              <w:spacing w:after="0"/>
              <w:rPr>
                <w:b/>
                <w:color w:val="292929" w:themeColor="text1"/>
              </w:rPr>
            </w:pPr>
            <w:r w:rsidRPr="00B72644">
              <w:rPr>
                <w:b/>
                <w:bCs/>
                <w:color w:val="292929" w:themeColor="text1"/>
              </w:rPr>
              <w:t>Description and Justification:</w:t>
            </w:r>
          </w:p>
        </w:tc>
        <w:tc>
          <w:tcPr>
            <w:tcW w:w="4428" w:type="dxa"/>
            <w:shd w:val="clear" w:color="auto" w:fill="FFFFFF" w:themeFill="background1"/>
          </w:tcPr>
          <w:p w14:paraId="4B06D206" w14:textId="77777777" w:rsidR="008B51AA" w:rsidRPr="00B72644" w:rsidRDefault="008B51AA" w:rsidP="00162480">
            <w:pPr>
              <w:spacing w:after="0"/>
              <w:rPr>
                <w:b/>
                <w:color w:val="292929" w:themeColor="text1"/>
              </w:rPr>
            </w:pPr>
          </w:p>
        </w:tc>
      </w:tr>
      <w:tr w:rsidR="008B51AA" w:rsidRPr="00B72644" w14:paraId="02D8500B" w14:textId="77777777" w:rsidTr="00162480">
        <w:tc>
          <w:tcPr>
            <w:tcW w:w="4428" w:type="dxa"/>
            <w:shd w:val="clear" w:color="auto" w:fill="A9CBFF" w:themeFill="text2" w:themeFillTint="33"/>
          </w:tcPr>
          <w:p w14:paraId="1983CCE5" w14:textId="77777777" w:rsidR="008B51AA" w:rsidRPr="00B72644" w:rsidRDefault="008B51AA" w:rsidP="00162480">
            <w:pPr>
              <w:spacing w:after="0"/>
              <w:rPr>
                <w:b/>
                <w:color w:val="292929" w:themeColor="text1"/>
              </w:rPr>
            </w:pPr>
            <w:r w:rsidRPr="00B72644">
              <w:rPr>
                <w:b/>
                <w:color w:val="292929" w:themeColor="text1"/>
              </w:rPr>
              <w:t>Property</w:t>
            </w:r>
          </w:p>
        </w:tc>
        <w:tc>
          <w:tcPr>
            <w:tcW w:w="4428" w:type="dxa"/>
            <w:shd w:val="clear" w:color="auto" w:fill="A9CBFF" w:themeFill="text2" w:themeFillTint="33"/>
          </w:tcPr>
          <w:p w14:paraId="70583439" w14:textId="77777777" w:rsidR="008B51AA" w:rsidRPr="00B72644" w:rsidRDefault="008B51AA" w:rsidP="00162480">
            <w:pPr>
              <w:spacing w:after="0"/>
              <w:rPr>
                <w:b/>
                <w:color w:val="292929" w:themeColor="text1"/>
              </w:rPr>
            </w:pPr>
            <w:r w:rsidRPr="00B72644">
              <w:rPr>
                <w:b/>
                <w:color w:val="292929" w:themeColor="text1"/>
              </w:rPr>
              <w:t>Value</w:t>
            </w:r>
          </w:p>
        </w:tc>
      </w:tr>
      <w:tr w:rsidR="008B51AA" w14:paraId="708DDB81" w14:textId="77777777" w:rsidTr="00162480">
        <w:tc>
          <w:tcPr>
            <w:tcW w:w="4428" w:type="dxa"/>
            <w:vAlign w:val="center"/>
          </w:tcPr>
          <w:p w14:paraId="3F8367AD" w14:textId="77777777" w:rsidR="008B51AA" w:rsidRDefault="008B51AA" w:rsidP="00162480">
            <w:pPr>
              <w:spacing w:after="0"/>
            </w:pPr>
            <w:r w:rsidRPr="00084AB9">
              <w:rPr>
                <w:rFonts w:ascii="Calibri" w:eastAsia="Times New Roman" w:hAnsi="Calibri" w:cs="Times New Roman"/>
                <w:color w:val="000000"/>
              </w:rPr>
              <w:t>Configuration Key</w:t>
            </w:r>
          </w:p>
        </w:tc>
        <w:tc>
          <w:tcPr>
            <w:tcW w:w="4428" w:type="dxa"/>
            <w:vAlign w:val="bottom"/>
          </w:tcPr>
          <w:p w14:paraId="2F2D1BBD" w14:textId="77777777" w:rsidR="008B51AA" w:rsidRDefault="008B51AA" w:rsidP="00162480">
            <w:pPr>
              <w:spacing w:after="0"/>
            </w:pPr>
            <w:r>
              <w:rPr>
                <w:rFonts w:ascii="Calibri" w:eastAsia="Times New Roman" w:hAnsi="Calibri" w:cs="Times New Roman"/>
                <w:noProof/>
                <w:color w:val="000000"/>
              </w:rPr>
              <w:t>FthEventManagement</w:t>
            </w:r>
          </w:p>
        </w:tc>
      </w:tr>
      <w:tr w:rsidR="008B51AA" w14:paraId="3FA83E64" w14:textId="77777777" w:rsidTr="00162480">
        <w:tc>
          <w:tcPr>
            <w:tcW w:w="4428" w:type="dxa"/>
            <w:vAlign w:val="center"/>
          </w:tcPr>
          <w:p w14:paraId="0D2AC666" w14:textId="77777777" w:rsidR="008B51AA" w:rsidRDefault="008B51AA" w:rsidP="00162480">
            <w:pPr>
              <w:spacing w:after="0"/>
            </w:pPr>
            <w:r w:rsidRPr="00084AB9">
              <w:rPr>
                <w:rFonts w:ascii="Calibri" w:eastAsia="Times New Roman" w:hAnsi="Calibri" w:cs="Times New Roman"/>
                <w:color w:val="000000"/>
              </w:rPr>
              <w:t>Label</w:t>
            </w:r>
          </w:p>
        </w:tc>
        <w:tc>
          <w:tcPr>
            <w:tcW w:w="4428" w:type="dxa"/>
            <w:vAlign w:val="bottom"/>
          </w:tcPr>
          <w:p w14:paraId="3D09E523" w14:textId="77777777" w:rsidR="008B51AA" w:rsidRDefault="008B51AA" w:rsidP="00162480">
            <w:pPr>
              <w:spacing w:after="0"/>
            </w:pPr>
            <w:r>
              <w:rPr>
                <w:rFonts w:ascii="Calibri" w:eastAsia="Times New Roman" w:hAnsi="Calibri" w:cs="Times New Roman"/>
                <w:noProof/>
                <w:color w:val="000000"/>
              </w:rPr>
              <w:t>Event type master table</w:t>
            </w:r>
          </w:p>
        </w:tc>
      </w:tr>
      <w:tr w:rsidR="008B51AA" w14:paraId="6A8CED29" w14:textId="77777777" w:rsidTr="00162480">
        <w:tc>
          <w:tcPr>
            <w:tcW w:w="4428" w:type="dxa"/>
          </w:tcPr>
          <w:p w14:paraId="346E5187" w14:textId="77777777" w:rsidR="008B51AA" w:rsidRDefault="008B51AA" w:rsidP="00162480">
            <w:pPr>
              <w:spacing w:after="0"/>
            </w:pPr>
            <w:r>
              <w:t>Primary Index</w:t>
            </w:r>
            <w:r>
              <w:rPr>
                <w:rStyle w:val="FootnoteReference"/>
              </w:rPr>
              <w:footnoteReference w:id="5"/>
            </w:r>
          </w:p>
        </w:tc>
        <w:tc>
          <w:tcPr>
            <w:tcW w:w="4428" w:type="dxa"/>
          </w:tcPr>
          <w:p w14:paraId="073A81A9" w14:textId="77777777" w:rsidR="008B51AA" w:rsidRDefault="008B51AA" w:rsidP="00162480">
            <w:pPr>
              <w:spacing w:after="0"/>
            </w:pPr>
            <w:proofErr w:type="spellStart"/>
            <w:r w:rsidRPr="00DF34E1">
              <w:t>SurrogateKey</w:t>
            </w:r>
            <w:proofErr w:type="spellEnd"/>
          </w:p>
        </w:tc>
      </w:tr>
      <w:tr w:rsidR="008B51AA" w14:paraId="5AB7C019" w14:textId="77777777" w:rsidTr="00162480">
        <w:tc>
          <w:tcPr>
            <w:tcW w:w="4428" w:type="dxa"/>
            <w:vAlign w:val="center"/>
          </w:tcPr>
          <w:p w14:paraId="3B7323A6" w14:textId="77777777" w:rsidR="008B51AA" w:rsidRDefault="008B51AA" w:rsidP="00162480">
            <w:pPr>
              <w:spacing w:after="0"/>
            </w:pPr>
            <w:r w:rsidRPr="00084AB9">
              <w:rPr>
                <w:rFonts w:ascii="Calibri" w:eastAsia="Times New Roman" w:hAnsi="Calibri" w:cs="Times New Roman"/>
                <w:color w:val="000000"/>
              </w:rPr>
              <w:t>Clustered Index</w:t>
            </w:r>
          </w:p>
        </w:tc>
        <w:tc>
          <w:tcPr>
            <w:tcW w:w="4428" w:type="dxa"/>
            <w:vAlign w:val="bottom"/>
          </w:tcPr>
          <w:p w14:paraId="4B2B6468" w14:textId="77777777" w:rsidR="008B51AA" w:rsidRDefault="008B51AA" w:rsidP="00162480">
            <w:pPr>
              <w:spacing w:after="0"/>
            </w:pPr>
            <w:proofErr w:type="spellStart"/>
            <w:r w:rsidRPr="00084AB9">
              <w:rPr>
                <w:rFonts w:ascii="Calibri" w:eastAsia="Times New Roman" w:hAnsi="Calibri" w:cs="Times New Roman"/>
                <w:color w:val="000000"/>
              </w:rPr>
              <w:t>SurrogateKey</w:t>
            </w:r>
            <w:proofErr w:type="spellEnd"/>
          </w:p>
        </w:tc>
      </w:tr>
      <w:tr w:rsidR="008B51AA" w14:paraId="41A28C2D" w14:textId="77777777" w:rsidTr="00162480">
        <w:tc>
          <w:tcPr>
            <w:tcW w:w="4428" w:type="dxa"/>
            <w:tcBorders>
              <w:top w:val="single" w:sz="4" w:space="0" w:color="auto"/>
              <w:left w:val="single" w:sz="4" w:space="0" w:color="auto"/>
              <w:bottom w:val="single" w:sz="4" w:space="0" w:color="auto"/>
              <w:right w:val="single" w:sz="4" w:space="0" w:color="auto"/>
            </w:tcBorders>
            <w:vAlign w:val="center"/>
          </w:tcPr>
          <w:p w14:paraId="56516283" w14:textId="77777777" w:rsidR="008B51AA" w:rsidRDefault="008B51AA" w:rsidP="00162480">
            <w:pPr>
              <w:spacing w:after="0"/>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0B3D16DB" w14:textId="77777777" w:rsidR="008B51AA" w:rsidRDefault="008B51AA" w:rsidP="00162480">
            <w:pPr>
              <w:spacing w:after="0"/>
            </w:pPr>
            <w:r w:rsidRPr="00084AB9">
              <w:rPr>
                <w:rFonts w:ascii="Calibri" w:eastAsia="Times New Roman" w:hAnsi="Calibri" w:cs="Times New Roman"/>
                <w:color w:val="000000"/>
              </w:rPr>
              <w:t>Miscellaneous</w:t>
            </w:r>
          </w:p>
        </w:tc>
      </w:tr>
      <w:tr w:rsidR="008B51AA" w14:paraId="13820B84" w14:textId="77777777" w:rsidTr="00162480">
        <w:tc>
          <w:tcPr>
            <w:tcW w:w="4428" w:type="dxa"/>
            <w:tcBorders>
              <w:top w:val="single" w:sz="4" w:space="0" w:color="auto"/>
              <w:left w:val="single" w:sz="4" w:space="0" w:color="auto"/>
              <w:bottom w:val="single" w:sz="4" w:space="0" w:color="auto"/>
              <w:right w:val="single" w:sz="4" w:space="0" w:color="auto"/>
            </w:tcBorders>
            <w:vAlign w:val="center"/>
          </w:tcPr>
          <w:p w14:paraId="13E8722B" w14:textId="77777777" w:rsidR="008B51AA" w:rsidRDefault="008B51AA" w:rsidP="00162480">
            <w:pPr>
              <w:spacing w:after="0"/>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57708A9A" w14:textId="77777777" w:rsidR="008B51AA" w:rsidRDefault="008B51AA" w:rsidP="00162480">
            <w:pPr>
              <w:spacing w:after="0"/>
            </w:pPr>
            <w:proofErr w:type="spellStart"/>
            <w:r>
              <w:rPr>
                <w:rFonts w:ascii="Calibri" w:eastAsia="Times New Roman" w:hAnsi="Calibri" w:cs="Times New Roman"/>
                <w:color w:val="000000"/>
              </w:rPr>
              <w:t>EventTypeName</w:t>
            </w:r>
            <w:proofErr w:type="spellEnd"/>
          </w:p>
        </w:tc>
      </w:tr>
      <w:tr w:rsidR="008B51AA" w14:paraId="06B9B6F9" w14:textId="77777777" w:rsidTr="00162480">
        <w:tc>
          <w:tcPr>
            <w:tcW w:w="4428" w:type="dxa"/>
            <w:tcBorders>
              <w:top w:val="single" w:sz="4" w:space="0" w:color="auto"/>
              <w:left w:val="single" w:sz="4" w:space="0" w:color="auto"/>
              <w:bottom w:val="single" w:sz="4" w:space="0" w:color="auto"/>
              <w:right w:val="single" w:sz="4" w:space="0" w:color="auto"/>
            </w:tcBorders>
            <w:vAlign w:val="center"/>
          </w:tcPr>
          <w:p w14:paraId="7F008B0F" w14:textId="77777777" w:rsidR="008B51AA" w:rsidRDefault="008B51AA" w:rsidP="00162480">
            <w:pPr>
              <w:spacing w:after="0"/>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52E3C2EC" w14:textId="77777777" w:rsidR="008B51AA" w:rsidRDefault="008B51AA" w:rsidP="00162480">
            <w:pPr>
              <w:spacing w:after="0"/>
            </w:pPr>
            <w:proofErr w:type="spellStart"/>
            <w:r>
              <w:rPr>
                <w:rFonts w:ascii="Calibri" w:eastAsia="Times New Roman" w:hAnsi="Calibri" w:cs="Times New Roman"/>
                <w:color w:val="000000"/>
              </w:rPr>
              <w:t>EventTypeGroup</w:t>
            </w:r>
            <w:proofErr w:type="spellEnd"/>
          </w:p>
        </w:tc>
      </w:tr>
      <w:tr w:rsidR="008B51AA" w14:paraId="38281A12" w14:textId="77777777" w:rsidTr="00162480">
        <w:tc>
          <w:tcPr>
            <w:tcW w:w="4428" w:type="dxa"/>
            <w:tcBorders>
              <w:top w:val="single" w:sz="4" w:space="0" w:color="auto"/>
              <w:left w:val="single" w:sz="4" w:space="0" w:color="auto"/>
              <w:bottom w:val="single" w:sz="4" w:space="0" w:color="auto"/>
              <w:right w:val="single" w:sz="4" w:space="0" w:color="auto"/>
            </w:tcBorders>
            <w:vAlign w:val="center"/>
          </w:tcPr>
          <w:p w14:paraId="1DAD1CC4" w14:textId="77777777" w:rsidR="008B51AA" w:rsidRDefault="008B51AA" w:rsidP="00162480">
            <w:pPr>
              <w:spacing w:after="0"/>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1535486C" w14:textId="77777777" w:rsidR="008B51AA" w:rsidRDefault="008B51AA" w:rsidP="00162480">
            <w:pPr>
              <w:spacing w:after="0"/>
            </w:pPr>
            <w:r w:rsidRPr="00084AB9">
              <w:rPr>
                <w:rFonts w:ascii="Calibri" w:eastAsia="Times New Roman" w:hAnsi="Calibri" w:cs="Times New Roman"/>
                <w:color w:val="000000"/>
              </w:rPr>
              <w:t>Yes</w:t>
            </w:r>
          </w:p>
        </w:tc>
      </w:tr>
      <w:tr w:rsidR="008B51AA" w14:paraId="3771DADF" w14:textId="77777777" w:rsidTr="00162480">
        <w:tc>
          <w:tcPr>
            <w:tcW w:w="4428" w:type="dxa"/>
            <w:tcBorders>
              <w:top w:val="single" w:sz="4" w:space="0" w:color="auto"/>
              <w:left w:val="single" w:sz="4" w:space="0" w:color="auto"/>
              <w:bottom w:val="single" w:sz="4" w:space="0" w:color="auto"/>
              <w:right w:val="single" w:sz="4" w:space="0" w:color="auto"/>
            </w:tcBorders>
            <w:vAlign w:val="center"/>
          </w:tcPr>
          <w:p w14:paraId="757CFF46" w14:textId="77777777" w:rsidR="008B51AA" w:rsidRDefault="008B51AA" w:rsidP="00162480">
            <w:pPr>
              <w:spacing w:after="0"/>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575A1F5B" w14:textId="77777777" w:rsidR="008B51AA" w:rsidRDefault="008B51AA" w:rsidP="00162480">
            <w:pPr>
              <w:spacing w:after="0"/>
            </w:pPr>
            <w:r w:rsidRPr="00084AB9">
              <w:rPr>
                <w:rFonts w:ascii="Calibri" w:eastAsia="Times New Roman" w:hAnsi="Calibri" w:cs="Times New Roman"/>
                <w:color w:val="000000"/>
              </w:rPr>
              <w:t>None</w:t>
            </w:r>
          </w:p>
        </w:tc>
      </w:tr>
      <w:tr w:rsidR="008B51AA" w14:paraId="5F347416" w14:textId="77777777" w:rsidTr="00162480">
        <w:tc>
          <w:tcPr>
            <w:tcW w:w="4428" w:type="dxa"/>
            <w:tcBorders>
              <w:top w:val="single" w:sz="4" w:space="0" w:color="auto"/>
              <w:left w:val="single" w:sz="4" w:space="0" w:color="auto"/>
              <w:bottom w:val="single" w:sz="4" w:space="0" w:color="auto"/>
              <w:right w:val="single" w:sz="4" w:space="0" w:color="auto"/>
            </w:tcBorders>
            <w:vAlign w:val="center"/>
          </w:tcPr>
          <w:p w14:paraId="25E67DAC" w14:textId="77777777" w:rsidR="008B51AA" w:rsidRDefault="008B51AA" w:rsidP="00162480">
            <w:pPr>
              <w:spacing w:after="0"/>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166FEF1A" w14:textId="77777777" w:rsidR="008B51AA" w:rsidRDefault="008B51AA" w:rsidP="00162480">
            <w:pPr>
              <w:spacing w:after="0"/>
            </w:pPr>
            <w:r w:rsidRPr="00084AB9">
              <w:rPr>
                <w:rFonts w:ascii="Calibri" w:eastAsia="Times New Roman" w:hAnsi="Calibri" w:cs="Times New Roman"/>
                <w:color w:val="000000"/>
              </w:rPr>
              <w:t>Yes</w:t>
            </w:r>
          </w:p>
        </w:tc>
      </w:tr>
      <w:tr w:rsidR="008B51AA" w14:paraId="1185DD77" w14:textId="77777777" w:rsidTr="00162480">
        <w:tc>
          <w:tcPr>
            <w:tcW w:w="4428" w:type="dxa"/>
            <w:tcBorders>
              <w:top w:val="single" w:sz="4" w:space="0" w:color="auto"/>
              <w:left w:val="single" w:sz="4" w:space="0" w:color="auto"/>
              <w:bottom w:val="single" w:sz="4" w:space="0" w:color="auto"/>
              <w:right w:val="single" w:sz="4" w:space="0" w:color="auto"/>
            </w:tcBorders>
            <w:vAlign w:val="center"/>
          </w:tcPr>
          <w:p w14:paraId="7A56604E" w14:textId="77777777" w:rsidR="008B51AA" w:rsidRDefault="008B51AA" w:rsidP="00162480">
            <w:pPr>
              <w:spacing w:after="0"/>
            </w:pPr>
            <w:proofErr w:type="spellStart"/>
            <w:r w:rsidRPr="00084AB9">
              <w:rPr>
                <w:rFonts w:ascii="Calibri" w:eastAsia="Times New Roman" w:hAnsi="Calibri" w:cs="Times New Roman"/>
                <w:color w:val="000000"/>
              </w:rPr>
              <w:t>AOSAuthorization</w:t>
            </w:r>
            <w:proofErr w:type="spellEnd"/>
          </w:p>
        </w:tc>
        <w:tc>
          <w:tcPr>
            <w:tcW w:w="4428" w:type="dxa"/>
            <w:tcBorders>
              <w:top w:val="single" w:sz="4" w:space="0" w:color="auto"/>
              <w:left w:val="single" w:sz="4" w:space="0" w:color="auto"/>
              <w:bottom w:val="single" w:sz="4" w:space="0" w:color="auto"/>
              <w:right w:val="single" w:sz="4" w:space="0" w:color="auto"/>
            </w:tcBorders>
            <w:vAlign w:val="bottom"/>
          </w:tcPr>
          <w:p w14:paraId="5EB99B40" w14:textId="77777777" w:rsidR="008B51AA" w:rsidRDefault="008B51AA" w:rsidP="00162480">
            <w:pPr>
              <w:spacing w:after="0"/>
            </w:pPr>
            <w:r w:rsidRPr="00084AB9">
              <w:rPr>
                <w:rFonts w:ascii="Calibri" w:eastAsia="Times New Roman" w:hAnsi="Calibri" w:cs="Times New Roman"/>
                <w:color w:val="000000"/>
              </w:rPr>
              <w:t>None</w:t>
            </w:r>
          </w:p>
        </w:tc>
      </w:tr>
      <w:tr w:rsidR="008B51AA" w14:paraId="1FABC389" w14:textId="77777777" w:rsidTr="00162480">
        <w:tc>
          <w:tcPr>
            <w:tcW w:w="4428" w:type="dxa"/>
            <w:tcBorders>
              <w:top w:val="single" w:sz="4" w:space="0" w:color="auto"/>
              <w:left w:val="single" w:sz="4" w:space="0" w:color="auto"/>
              <w:bottom w:val="single" w:sz="4" w:space="0" w:color="auto"/>
              <w:right w:val="single" w:sz="4" w:space="0" w:color="auto"/>
            </w:tcBorders>
            <w:vAlign w:val="center"/>
          </w:tcPr>
          <w:p w14:paraId="578DD155" w14:textId="77777777" w:rsidR="008B51AA" w:rsidRDefault="008B51AA" w:rsidP="00162480">
            <w:pPr>
              <w:spacing w:after="0"/>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6A47F12" w14:textId="77777777" w:rsidR="008B51AA" w:rsidRDefault="008B51AA" w:rsidP="00162480">
            <w:pPr>
              <w:spacing w:after="0"/>
            </w:pPr>
            <w:r w:rsidRPr="00084AB9">
              <w:rPr>
                <w:rFonts w:ascii="Calibri" w:eastAsia="Times New Roman" w:hAnsi="Calibri" w:cs="Times New Roman"/>
                <w:color w:val="000000"/>
              </w:rPr>
              <w:t> </w:t>
            </w:r>
          </w:p>
        </w:tc>
      </w:tr>
      <w:tr w:rsidR="008B51AA" w14:paraId="25AEB70A" w14:textId="77777777" w:rsidTr="00162480">
        <w:tc>
          <w:tcPr>
            <w:tcW w:w="4428" w:type="dxa"/>
            <w:tcBorders>
              <w:top w:val="single" w:sz="4" w:space="0" w:color="auto"/>
              <w:left w:val="single" w:sz="4" w:space="0" w:color="auto"/>
              <w:bottom w:val="single" w:sz="4" w:space="0" w:color="auto"/>
              <w:right w:val="single" w:sz="4" w:space="0" w:color="auto"/>
            </w:tcBorders>
            <w:vAlign w:val="center"/>
          </w:tcPr>
          <w:p w14:paraId="1B792B20" w14:textId="77777777" w:rsidR="008B51AA" w:rsidRDefault="008B51AA" w:rsidP="00162480">
            <w:pPr>
              <w:spacing w:after="0"/>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127821A0" w14:textId="77777777" w:rsidR="008B51AA" w:rsidRDefault="008B51AA" w:rsidP="00162480">
            <w:pPr>
              <w:spacing w:after="0"/>
            </w:pPr>
            <w:r w:rsidRPr="004A7D27">
              <w:t>This table consists of all the employees selected for every event.</w:t>
            </w:r>
          </w:p>
        </w:tc>
      </w:tr>
    </w:tbl>
    <w:p w14:paraId="3AB0D226" w14:textId="77777777" w:rsidR="008B51AA" w:rsidRPr="00195CAA" w:rsidRDefault="008B51AA" w:rsidP="008B51AA"/>
    <w:p w14:paraId="2C7ADBA4" w14:textId="77777777" w:rsidR="008B51AA" w:rsidRDefault="008B51AA" w:rsidP="008B51AA">
      <w:pPr>
        <w:pStyle w:val="Heading4"/>
        <w:keepLines/>
        <w:numPr>
          <w:ilvl w:val="0"/>
          <w:numId w:val="0"/>
        </w:numPr>
        <w:tabs>
          <w:tab w:val="clear" w:pos="1418"/>
        </w:tabs>
        <w:spacing w:before="200" w:after="0" w:line="276" w:lineRule="auto"/>
        <w:ind w:left="1418" w:hanging="698"/>
        <w:jc w:val="both"/>
      </w:pPr>
      <w:r>
        <w:t>Fields</w:t>
      </w:r>
    </w:p>
    <w:p w14:paraId="0048E245" w14:textId="77777777" w:rsidR="008B51AA" w:rsidRPr="003C25AA" w:rsidRDefault="008B51AA" w:rsidP="008B51AA">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35" w:type="pct"/>
        <w:tblInd w:w="1008" w:type="dxa"/>
        <w:tblLayout w:type="fixed"/>
        <w:tblLook w:val="04A0" w:firstRow="1" w:lastRow="0" w:firstColumn="1" w:lastColumn="0" w:noHBand="0" w:noVBand="1"/>
      </w:tblPr>
      <w:tblGrid>
        <w:gridCol w:w="2892"/>
        <w:gridCol w:w="717"/>
        <w:gridCol w:w="1200"/>
        <w:gridCol w:w="866"/>
        <w:gridCol w:w="1712"/>
        <w:gridCol w:w="2091"/>
      </w:tblGrid>
      <w:tr w:rsidR="008B51AA" w:rsidRPr="00B72644" w14:paraId="161B2E12" w14:textId="77777777" w:rsidTr="00162480">
        <w:tc>
          <w:tcPr>
            <w:tcW w:w="1526" w:type="pct"/>
            <w:shd w:val="clear" w:color="auto" w:fill="A9CBFF" w:themeFill="text2" w:themeFillTint="33"/>
          </w:tcPr>
          <w:p w14:paraId="071D33AE" w14:textId="77777777" w:rsidR="008B51AA" w:rsidRPr="00B72644" w:rsidRDefault="008B51AA" w:rsidP="00162480">
            <w:pPr>
              <w:rPr>
                <w:b/>
                <w:color w:val="292929" w:themeColor="text1"/>
              </w:rPr>
            </w:pPr>
            <w:r w:rsidRPr="00B72644">
              <w:rPr>
                <w:b/>
                <w:color w:val="292929" w:themeColor="text1"/>
              </w:rPr>
              <w:t>Field Name</w:t>
            </w:r>
          </w:p>
        </w:tc>
        <w:tc>
          <w:tcPr>
            <w:tcW w:w="378" w:type="pct"/>
            <w:shd w:val="clear" w:color="auto" w:fill="A9CBFF" w:themeFill="text2" w:themeFillTint="33"/>
          </w:tcPr>
          <w:p w14:paraId="0654600D" w14:textId="77777777" w:rsidR="008B51AA" w:rsidRPr="00B72644" w:rsidRDefault="008B51AA" w:rsidP="00162480">
            <w:pPr>
              <w:rPr>
                <w:b/>
                <w:color w:val="292929" w:themeColor="text1"/>
              </w:rPr>
            </w:pPr>
            <w:r w:rsidRPr="00B72644">
              <w:rPr>
                <w:b/>
                <w:color w:val="292929" w:themeColor="text1"/>
              </w:rPr>
              <w:t>Data Type</w:t>
            </w:r>
          </w:p>
        </w:tc>
        <w:tc>
          <w:tcPr>
            <w:tcW w:w="633" w:type="pct"/>
            <w:shd w:val="clear" w:color="auto" w:fill="A9CBFF" w:themeFill="text2" w:themeFillTint="33"/>
          </w:tcPr>
          <w:p w14:paraId="6DF5794D" w14:textId="77777777" w:rsidR="008B51AA" w:rsidRPr="00B72644" w:rsidRDefault="008B51AA" w:rsidP="00162480">
            <w:pPr>
              <w:rPr>
                <w:b/>
                <w:color w:val="292929" w:themeColor="text1"/>
              </w:rPr>
            </w:pPr>
            <w:r>
              <w:rPr>
                <w:b/>
                <w:color w:val="292929" w:themeColor="text1"/>
              </w:rPr>
              <w:t>Mandatory (Y/N)</w:t>
            </w:r>
          </w:p>
        </w:tc>
        <w:tc>
          <w:tcPr>
            <w:tcW w:w="457" w:type="pct"/>
            <w:shd w:val="clear" w:color="auto" w:fill="A9CBFF" w:themeFill="text2" w:themeFillTint="33"/>
          </w:tcPr>
          <w:p w14:paraId="7D3B5E75" w14:textId="77777777" w:rsidR="008B51AA" w:rsidRPr="00B72644" w:rsidRDefault="008B51AA" w:rsidP="00162480">
            <w:pPr>
              <w:rPr>
                <w:b/>
                <w:color w:val="292929" w:themeColor="text1"/>
              </w:rPr>
            </w:pPr>
            <w:r w:rsidRPr="00B72644">
              <w:rPr>
                <w:b/>
                <w:color w:val="292929" w:themeColor="text1"/>
              </w:rPr>
              <w:t>Change Type</w:t>
            </w:r>
          </w:p>
        </w:tc>
        <w:tc>
          <w:tcPr>
            <w:tcW w:w="903" w:type="pct"/>
            <w:shd w:val="clear" w:color="auto" w:fill="A9CBFF" w:themeFill="text2" w:themeFillTint="33"/>
          </w:tcPr>
          <w:p w14:paraId="69A39F92" w14:textId="77777777" w:rsidR="008B51AA" w:rsidRPr="00B72644" w:rsidRDefault="008B51AA" w:rsidP="00162480">
            <w:pPr>
              <w:rPr>
                <w:b/>
                <w:color w:val="292929" w:themeColor="text1"/>
              </w:rPr>
            </w:pPr>
            <w:r w:rsidRPr="00B72644">
              <w:rPr>
                <w:b/>
                <w:bCs/>
                <w:color w:val="292929" w:themeColor="text1"/>
              </w:rPr>
              <w:t>Configuration Key (highlight keys which can be disabled when the table configuration key is enabled)</w:t>
            </w:r>
          </w:p>
        </w:tc>
        <w:tc>
          <w:tcPr>
            <w:tcW w:w="1104" w:type="pct"/>
            <w:shd w:val="clear" w:color="auto" w:fill="A9CBFF" w:themeFill="text2" w:themeFillTint="33"/>
          </w:tcPr>
          <w:p w14:paraId="452D81A0" w14:textId="77777777" w:rsidR="008B51AA" w:rsidRDefault="008B51AA" w:rsidP="00162480">
            <w:pPr>
              <w:rPr>
                <w:b/>
                <w:color w:val="292929" w:themeColor="text1"/>
              </w:rPr>
            </w:pPr>
            <w:r w:rsidRPr="00B72644">
              <w:rPr>
                <w:b/>
                <w:color w:val="292929" w:themeColor="text1"/>
              </w:rPr>
              <w:t>Other Properties</w:t>
            </w:r>
          </w:p>
          <w:p w14:paraId="7DD2ABF1" w14:textId="77777777" w:rsidR="008B51AA" w:rsidRPr="00B72644" w:rsidRDefault="008B51AA" w:rsidP="00162480">
            <w:pPr>
              <w:rPr>
                <w:b/>
                <w:color w:val="292929" w:themeColor="text1"/>
              </w:rPr>
            </w:pPr>
            <w:r>
              <w:rPr>
                <w:b/>
                <w:color w:val="292929" w:themeColor="text1"/>
              </w:rPr>
              <w:t>(Should this field be trimmed on the server (</w:t>
            </w:r>
            <w:proofErr w:type="spellStart"/>
            <w:r>
              <w:rPr>
                <w:b/>
                <w:color w:val="292929" w:themeColor="text1"/>
              </w:rPr>
              <w:t>AOSAuthorization</w:t>
            </w:r>
            <w:proofErr w:type="spellEnd"/>
            <w:r>
              <w:rPr>
                <w:b/>
                <w:color w:val="292929" w:themeColor="text1"/>
              </w:rPr>
              <w:t>)?)</w:t>
            </w:r>
          </w:p>
        </w:tc>
      </w:tr>
      <w:tr w:rsidR="008B51AA" w14:paraId="61CC63AA" w14:textId="77777777" w:rsidTr="00162480">
        <w:tc>
          <w:tcPr>
            <w:tcW w:w="1526" w:type="pct"/>
          </w:tcPr>
          <w:p w14:paraId="2BC32336" w14:textId="77777777" w:rsidR="008B51AA" w:rsidRDefault="008B51AA" w:rsidP="00162480">
            <w:r w:rsidRPr="00596990">
              <w:t>Description</w:t>
            </w:r>
          </w:p>
        </w:tc>
        <w:tc>
          <w:tcPr>
            <w:tcW w:w="378" w:type="pct"/>
          </w:tcPr>
          <w:p w14:paraId="782A8AB5" w14:textId="77777777" w:rsidR="008B51AA" w:rsidRDefault="008B51AA" w:rsidP="00162480">
            <w:r>
              <w:rPr>
                <w:rFonts w:ascii="Calibri" w:eastAsia="Times New Roman" w:hAnsi="Calibri" w:cs="Times New Roman"/>
                <w:color w:val="000000"/>
              </w:rPr>
              <w:t>String</w:t>
            </w:r>
          </w:p>
        </w:tc>
        <w:tc>
          <w:tcPr>
            <w:tcW w:w="633" w:type="pct"/>
          </w:tcPr>
          <w:p w14:paraId="13183585" w14:textId="77777777" w:rsidR="008B51AA" w:rsidRDefault="008B51AA" w:rsidP="00162480">
            <w:r>
              <w:rPr>
                <w:rFonts w:ascii="Calibri" w:eastAsia="Times New Roman" w:hAnsi="Calibri" w:cs="Times New Roman"/>
                <w:color w:val="000000"/>
              </w:rPr>
              <w:t>No</w:t>
            </w:r>
          </w:p>
        </w:tc>
        <w:tc>
          <w:tcPr>
            <w:tcW w:w="457" w:type="pct"/>
          </w:tcPr>
          <w:p w14:paraId="22C9FB39" w14:textId="77777777" w:rsidR="008B51AA" w:rsidRDefault="008B51AA" w:rsidP="00162480">
            <w:r>
              <w:t>Add</w:t>
            </w:r>
          </w:p>
        </w:tc>
        <w:tc>
          <w:tcPr>
            <w:tcW w:w="903" w:type="pct"/>
          </w:tcPr>
          <w:p w14:paraId="39B76D42" w14:textId="77777777" w:rsidR="008B51AA" w:rsidRDefault="008B51AA" w:rsidP="00162480"/>
        </w:tc>
        <w:tc>
          <w:tcPr>
            <w:tcW w:w="1104" w:type="pct"/>
          </w:tcPr>
          <w:p w14:paraId="4CE7559E" w14:textId="77777777" w:rsidR="008B51AA" w:rsidRDefault="008B51AA" w:rsidP="00162480">
            <w:r>
              <w:rPr>
                <w:rFonts w:ascii="Calibri" w:eastAsia="Times New Roman" w:hAnsi="Calibri" w:cs="Times New Roman"/>
                <w:color w:val="000000"/>
              </w:rPr>
              <w:t>EDT: Description</w:t>
            </w:r>
          </w:p>
        </w:tc>
      </w:tr>
      <w:tr w:rsidR="008B51AA" w14:paraId="51330CC0" w14:textId="77777777" w:rsidTr="00162480">
        <w:tc>
          <w:tcPr>
            <w:tcW w:w="1526" w:type="pct"/>
          </w:tcPr>
          <w:p w14:paraId="791865B8" w14:textId="77777777" w:rsidR="008B51AA" w:rsidRPr="003617C0" w:rsidRDefault="008B51AA" w:rsidP="00162480">
            <w:proofErr w:type="spellStart"/>
            <w:r w:rsidRPr="00596990">
              <w:t>EventTypeGroup</w:t>
            </w:r>
            <w:proofErr w:type="spellEnd"/>
          </w:p>
        </w:tc>
        <w:tc>
          <w:tcPr>
            <w:tcW w:w="378" w:type="pct"/>
          </w:tcPr>
          <w:p w14:paraId="38033270" w14:textId="77777777" w:rsidR="008B51AA" w:rsidRDefault="008B51AA" w:rsidP="00162480">
            <w:r>
              <w:rPr>
                <w:rFonts w:ascii="Calibri" w:eastAsia="Times New Roman" w:hAnsi="Calibri" w:cs="Times New Roman"/>
                <w:color w:val="000000"/>
              </w:rPr>
              <w:t>String</w:t>
            </w:r>
          </w:p>
        </w:tc>
        <w:tc>
          <w:tcPr>
            <w:tcW w:w="633" w:type="pct"/>
          </w:tcPr>
          <w:p w14:paraId="6DB2D06C" w14:textId="77777777" w:rsidR="008B51AA" w:rsidRDefault="008B51AA" w:rsidP="00162480">
            <w:r>
              <w:rPr>
                <w:rFonts w:ascii="Calibri" w:eastAsia="Times New Roman" w:hAnsi="Calibri" w:cs="Times New Roman"/>
                <w:color w:val="000000"/>
              </w:rPr>
              <w:t>No</w:t>
            </w:r>
          </w:p>
        </w:tc>
        <w:tc>
          <w:tcPr>
            <w:tcW w:w="457" w:type="pct"/>
          </w:tcPr>
          <w:p w14:paraId="7FF2A1FC" w14:textId="77777777" w:rsidR="008B51AA" w:rsidRDefault="008B51AA" w:rsidP="00162480">
            <w:r>
              <w:t>Add</w:t>
            </w:r>
          </w:p>
        </w:tc>
        <w:tc>
          <w:tcPr>
            <w:tcW w:w="903" w:type="pct"/>
          </w:tcPr>
          <w:p w14:paraId="1A3D5056" w14:textId="77777777" w:rsidR="008B51AA" w:rsidRDefault="008B51AA" w:rsidP="00162480"/>
        </w:tc>
        <w:tc>
          <w:tcPr>
            <w:tcW w:w="1104" w:type="pct"/>
          </w:tcPr>
          <w:p w14:paraId="3D3FBC99" w14:textId="77777777" w:rsidR="008B51AA" w:rsidRDefault="008B51AA" w:rsidP="00162480">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FthEventTypeGroupName</w:t>
            </w:r>
            <w:proofErr w:type="spellEnd"/>
          </w:p>
        </w:tc>
      </w:tr>
      <w:tr w:rsidR="008B51AA" w14:paraId="2FAEDB0E" w14:textId="77777777" w:rsidTr="00162480">
        <w:tc>
          <w:tcPr>
            <w:tcW w:w="1526" w:type="pct"/>
          </w:tcPr>
          <w:p w14:paraId="2E7D136B" w14:textId="77777777" w:rsidR="008B51AA" w:rsidRDefault="008B51AA" w:rsidP="00162480">
            <w:pPr>
              <w:rPr>
                <w:rFonts w:ascii="Calibri" w:eastAsia="Times New Roman" w:hAnsi="Calibri" w:cs="Times New Roman"/>
                <w:color w:val="000000"/>
              </w:rPr>
            </w:pPr>
            <w:proofErr w:type="spellStart"/>
            <w:r w:rsidRPr="00596990">
              <w:t>EventTypeName</w:t>
            </w:r>
            <w:proofErr w:type="spellEnd"/>
          </w:p>
        </w:tc>
        <w:tc>
          <w:tcPr>
            <w:tcW w:w="378" w:type="pct"/>
          </w:tcPr>
          <w:p w14:paraId="0F5EB868" w14:textId="77777777" w:rsidR="008B51AA" w:rsidRDefault="008B51AA" w:rsidP="00162480">
            <w:pPr>
              <w:rPr>
                <w:rFonts w:ascii="Calibri" w:eastAsia="Times New Roman" w:hAnsi="Calibri" w:cs="Times New Roman"/>
                <w:color w:val="000000"/>
              </w:rPr>
            </w:pPr>
            <w:r>
              <w:rPr>
                <w:rFonts w:ascii="Calibri" w:eastAsia="Times New Roman" w:hAnsi="Calibri" w:cs="Times New Roman"/>
                <w:color w:val="000000"/>
              </w:rPr>
              <w:t>String</w:t>
            </w:r>
          </w:p>
        </w:tc>
        <w:tc>
          <w:tcPr>
            <w:tcW w:w="633" w:type="pct"/>
          </w:tcPr>
          <w:p w14:paraId="3FD51AAA" w14:textId="77777777" w:rsidR="008B51AA" w:rsidRPr="00307D32" w:rsidRDefault="008B51AA" w:rsidP="00162480">
            <w:pPr>
              <w:rPr>
                <w:rFonts w:ascii="Calibri" w:eastAsia="Times New Roman" w:hAnsi="Calibri" w:cs="Times New Roman"/>
                <w:color w:val="000000"/>
              </w:rPr>
            </w:pPr>
            <w:r>
              <w:rPr>
                <w:rFonts w:ascii="Calibri" w:eastAsia="Times New Roman" w:hAnsi="Calibri" w:cs="Times New Roman"/>
                <w:color w:val="000000"/>
              </w:rPr>
              <w:t>Yes</w:t>
            </w:r>
          </w:p>
        </w:tc>
        <w:tc>
          <w:tcPr>
            <w:tcW w:w="457" w:type="pct"/>
          </w:tcPr>
          <w:p w14:paraId="6D6CBE07" w14:textId="77777777" w:rsidR="008B51AA" w:rsidRPr="00307D32" w:rsidRDefault="008B51AA" w:rsidP="00162480">
            <w:pPr>
              <w:rPr>
                <w:rFonts w:ascii="Calibri" w:eastAsia="Times New Roman" w:hAnsi="Calibri" w:cs="Times New Roman"/>
                <w:color w:val="000000"/>
              </w:rPr>
            </w:pPr>
            <w:r>
              <w:rPr>
                <w:rFonts w:ascii="Calibri" w:eastAsia="Times New Roman" w:hAnsi="Calibri" w:cs="Times New Roman"/>
                <w:color w:val="000000"/>
              </w:rPr>
              <w:t>Add</w:t>
            </w:r>
          </w:p>
        </w:tc>
        <w:tc>
          <w:tcPr>
            <w:tcW w:w="903" w:type="pct"/>
          </w:tcPr>
          <w:p w14:paraId="7FC2FD50" w14:textId="77777777" w:rsidR="008B51AA" w:rsidRPr="00307D32" w:rsidRDefault="008B51AA" w:rsidP="00162480">
            <w:pPr>
              <w:rPr>
                <w:rFonts w:ascii="Calibri" w:eastAsia="Times New Roman" w:hAnsi="Calibri" w:cs="Times New Roman"/>
                <w:color w:val="000000"/>
              </w:rPr>
            </w:pPr>
          </w:p>
        </w:tc>
        <w:tc>
          <w:tcPr>
            <w:tcW w:w="1104" w:type="pct"/>
          </w:tcPr>
          <w:p w14:paraId="767CE01E" w14:textId="77777777" w:rsidR="008B51AA" w:rsidRPr="00307D32" w:rsidRDefault="008B51AA" w:rsidP="00162480">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FthEventTypeName</w:t>
            </w:r>
            <w:proofErr w:type="spellEnd"/>
          </w:p>
        </w:tc>
      </w:tr>
      <w:tr w:rsidR="008B51AA" w14:paraId="16E7C6D9" w14:textId="77777777" w:rsidTr="00162480">
        <w:tc>
          <w:tcPr>
            <w:tcW w:w="1526" w:type="pct"/>
          </w:tcPr>
          <w:p w14:paraId="6216812D" w14:textId="77777777" w:rsidR="008B51AA" w:rsidRPr="00596990" w:rsidRDefault="008B51AA" w:rsidP="00162480">
            <w:proofErr w:type="spellStart"/>
            <w:r w:rsidRPr="00596990">
              <w:t>TemplateId</w:t>
            </w:r>
            <w:proofErr w:type="spellEnd"/>
          </w:p>
        </w:tc>
        <w:tc>
          <w:tcPr>
            <w:tcW w:w="378" w:type="pct"/>
          </w:tcPr>
          <w:p w14:paraId="14667411" w14:textId="77777777" w:rsidR="008B51AA" w:rsidRDefault="008B51AA" w:rsidP="00162480">
            <w:pPr>
              <w:rPr>
                <w:rFonts w:ascii="Calibri" w:eastAsia="Times New Roman" w:hAnsi="Calibri" w:cs="Times New Roman"/>
                <w:color w:val="000000"/>
              </w:rPr>
            </w:pPr>
            <w:r>
              <w:rPr>
                <w:rFonts w:ascii="Calibri" w:eastAsia="Times New Roman" w:hAnsi="Calibri" w:cs="Times New Roman"/>
                <w:color w:val="000000"/>
              </w:rPr>
              <w:t>String</w:t>
            </w:r>
          </w:p>
        </w:tc>
        <w:tc>
          <w:tcPr>
            <w:tcW w:w="633" w:type="pct"/>
          </w:tcPr>
          <w:p w14:paraId="397F660D" w14:textId="77777777" w:rsidR="008B51AA" w:rsidRDefault="008B51AA" w:rsidP="00162480">
            <w:pPr>
              <w:rPr>
                <w:rFonts w:ascii="Calibri" w:eastAsia="Times New Roman" w:hAnsi="Calibri" w:cs="Times New Roman"/>
                <w:color w:val="000000"/>
              </w:rPr>
            </w:pPr>
            <w:r>
              <w:rPr>
                <w:rFonts w:ascii="Calibri" w:eastAsia="Times New Roman" w:hAnsi="Calibri" w:cs="Times New Roman"/>
                <w:color w:val="000000"/>
              </w:rPr>
              <w:t>No</w:t>
            </w:r>
          </w:p>
        </w:tc>
        <w:tc>
          <w:tcPr>
            <w:tcW w:w="457" w:type="pct"/>
          </w:tcPr>
          <w:p w14:paraId="677ACB33" w14:textId="77777777" w:rsidR="008B51AA" w:rsidRPr="00307D32" w:rsidRDefault="008B51AA" w:rsidP="00162480">
            <w:pPr>
              <w:rPr>
                <w:rFonts w:ascii="Calibri" w:eastAsia="Times New Roman" w:hAnsi="Calibri" w:cs="Times New Roman"/>
                <w:color w:val="000000"/>
              </w:rPr>
            </w:pPr>
            <w:r>
              <w:rPr>
                <w:rFonts w:ascii="Calibri" w:eastAsia="Times New Roman" w:hAnsi="Calibri" w:cs="Times New Roman"/>
                <w:color w:val="000000"/>
              </w:rPr>
              <w:t>Add</w:t>
            </w:r>
          </w:p>
        </w:tc>
        <w:tc>
          <w:tcPr>
            <w:tcW w:w="903" w:type="pct"/>
          </w:tcPr>
          <w:p w14:paraId="6CD2527E" w14:textId="77777777" w:rsidR="008B51AA" w:rsidRPr="00307D32" w:rsidRDefault="008B51AA" w:rsidP="00162480">
            <w:pPr>
              <w:rPr>
                <w:rFonts w:ascii="Calibri" w:eastAsia="Times New Roman" w:hAnsi="Calibri" w:cs="Times New Roman"/>
                <w:color w:val="000000"/>
              </w:rPr>
            </w:pPr>
          </w:p>
        </w:tc>
        <w:tc>
          <w:tcPr>
            <w:tcW w:w="1104" w:type="pct"/>
          </w:tcPr>
          <w:p w14:paraId="5BB3AC59" w14:textId="77777777" w:rsidR="008B51AA" w:rsidRDefault="008B51AA" w:rsidP="00162480">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sysEmailId</w:t>
            </w:r>
            <w:proofErr w:type="spellEnd"/>
          </w:p>
        </w:tc>
      </w:tr>
    </w:tbl>
    <w:p w14:paraId="2E5611D6" w14:textId="77777777" w:rsidR="00D84773" w:rsidRDefault="00D84773" w:rsidP="00D84773">
      <w:pPr>
        <w:rPr>
          <w:rStyle w:val="DAXTRCaption"/>
        </w:rPr>
      </w:pPr>
    </w:p>
    <w:p w14:paraId="319735B2" w14:textId="77777777" w:rsidR="00D84773" w:rsidRDefault="00D84773" w:rsidP="00D84773">
      <w:pPr>
        <w:rPr>
          <w:rStyle w:val="DAXTRCaption"/>
        </w:rPr>
      </w:pPr>
    </w:p>
    <w:p w14:paraId="1463B46F" w14:textId="77777777" w:rsidR="008B51AA" w:rsidRDefault="008B51AA" w:rsidP="00D84773">
      <w:pPr>
        <w:rPr>
          <w:rStyle w:val="DAXTRCaption"/>
        </w:rPr>
      </w:pPr>
    </w:p>
    <w:p w14:paraId="500DCFAE" w14:textId="77777777" w:rsidR="008B51AA" w:rsidRDefault="008B51AA" w:rsidP="00D84773">
      <w:pPr>
        <w:rPr>
          <w:rStyle w:val="DAXTRCaption"/>
        </w:rPr>
      </w:pPr>
    </w:p>
    <w:p w14:paraId="3CE51962" w14:textId="77777777" w:rsidR="008B51AA" w:rsidRDefault="008B51AA" w:rsidP="00D84773">
      <w:pPr>
        <w:rPr>
          <w:rStyle w:val="DAXTRCaption"/>
        </w:rPr>
      </w:pPr>
    </w:p>
    <w:p w14:paraId="3C0B8FE8" w14:textId="77777777" w:rsidR="008B51AA" w:rsidRDefault="008B51AA" w:rsidP="00D84773">
      <w:pPr>
        <w:rPr>
          <w:rStyle w:val="DAXTRCaption"/>
        </w:rPr>
      </w:pPr>
    </w:p>
    <w:p w14:paraId="229C7FD0" w14:textId="77777777" w:rsidR="008B51AA" w:rsidRDefault="008B51AA" w:rsidP="00D84773">
      <w:pPr>
        <w:rPr>
          <w:rStyle w:val="DAXTRCaption"/>
        </w:rPr>
      </w:pPr>
    </w:p>
    <w:p w14:paraId="10F3C555" w14:textId="77777777" w:rsidR="00D84773" w:rsidRDefault="00D84773" w:rsidP="00D84773">
      <w:pPr>
        <w:rPr>
          <w:rStyle w:val="DAXTRCaption"/>
        </w:rPr>
      </w:pPr>
    </w:p>
    <w:p w14:paraId="0723B048" w14:textId="77777777" w:rsidR="00D84773" w:rsidRDefault="00D84773" w:rsidP="00D84773">
      <w:pPr>
        <w:rPr>
          <w:rStyle w:val="DAXTRMenuPath"/>
        </w:rPr>
      </w:pPr>
      <w:r>
        <w:lastRenderedPageBreak/>
        <w:t xml:space="preserve">28. Click Area Page node: </w:t>
      </w:r>
      <w:r w:rsidRPr="009743FF">
        <w:rPr>
          <w:rStyle w:val="DAXTRMenuPath"/>
        </w:rPr>
        <w:t>Event Management -&gt; Setup -&gt; Food preference</w:t>
      </w:r>
      <w:r>
        <w:rPr>
          <w:rStyle w:val="DAXTRMenuPath"/>
        </w:rPr>
        <w:t>.</w:t>
      </w:r>
    </w:p>
    <w:p w14:paraId="7F2E7040" w14:textId="77777777" w:rsidR="00D84773" w:rsidRDefault="00D84773" w:rsidP="00D84773"/>
    <w:p w14:paraId="33954D00" w14:textId="7FCB6F54" w:rsidR="00D84773" w:rsidRDefault="00D84773" w:rsidP="00D84773">
      <w:pPr>
        <w:pStyle w:val="DAXTRFormOpen"/>
        <w:numPr>
          <w:ilvl w:val="0"/>
          <w:numId w:val="46"/>
        </w:numPr>
        <w:rPr>
          <w:b/>
        </w:rPr>
      </w:pPr>
      <w:bookmarkStart w:id="27" w:name="_Toc401525543"/>
      <w:bookmarkStart w:id="28" w:name="_Toc401579032"/>
      <w:r w:rsidRPr="00D84773">
        <w:rPr>
          <w:b/>
        </w:rPr>
        <w:t>Form name: Food preferences</w:t>
      </w:r>
      <w:bookmarkEnd w:id="27"/>
      <w:bookmarkEnd w:id="28"/>
    </w:p>
    <w:p w14:paraId="5DAD10C1" w14:textId="7DFEFF3E" w:rsidR="00056A20" w:rsidRDefault="00056A20" w:rsidP="00056A20">
      <w:pPr>
        <w:pStyle w:val="DAXTRFormOpen"/>
        <w:numPr>
          <w:ilvl w:val="1"/>
          <w:numId w:val="46"/>
        </w:numPr>
      </w:pPr>
      <w:bookmarkStart w:id="29" w:name="_Toc401579033"/>
      <w:r w:rsidRPr="0011050C">
        <w:rPr>
          <w:b/>
        </w:rPr>
        <w:t>Description:</w:t>
      </w:r>
      <w:r w:rsidRPr="0011050C">
        <w:t xml:space="preserve"> Mas</w:t>
      </w:r>
      <w:r>
        <w:t>ter form for managing</w:t>
      </w:r>
      <w:r>
        <w:t xml:space="preserve"> the food preferences</w:t>
      </w:r>
      <w:r>
        <w:t xml:space="preserve"> of</w:t>
      </w:r>
      <w:r w:rsidRPr="0011050C">
        <w:t xml:space="preserve"> events</w:t>
      </w:r>
      <w:r>
        <w:t xml:space="preserve"> organized.</w:t>
      </w:r>
      <w:bookmarkEnd w:id="29"/>
    </w:p>
    <w:p w14:paraId="5FC9D995" w14:textId="14503D9B" w:rsidR="00056A20" w:rsidRPr="00056A20" w:rsidRDefault="00056A20" w:rsidP="00056A20">
      <w:pPr>
        <w:pStyle w:val="DAXTRFormOpen"/>
        <w:numPr>
          <w:ilvl w:val="1"/>
          <w:numId w:val="46"/>
        </w:numPr>
        <w:rPr>
          <w:b/>
        </w:rPr>
      </w:pPr>
      <w:bookmarkStart w:id="30" w:name="_Toc401579034"/>
      <w:r w:rsidRPr="0011050C">
        <w:rPr>
          <w:b/>
        </w:rPr>
        <w:t>Steps</w:t>
      </w:r>
      <w:bookmarkEnd w:id="30"/>
    </w:p>
    <w:p w14:paraId="01B7B552" w14:textId="77777777" w:rsidR="00D84773" w:rsidRDefault="00D84773" w:rsidP="00D84773"/>
    <w:p w14:paraId="7FB3C6BA" w14:textId="77777777" w:rsidR="00D84773" w:rsidRDefault="00D84773" w:rsidP="00D84773">
      <w:r>
        <w:rPr>
          <w:noProof/>
          <w:lang w:val="en-US"/>
        </w:rPr>
        <w:drawing>
          <wp:inline distT="0" distB="0" distL="0" distR="0" wp14:anchorId="5D63729D" wp14:editId="4B30E88C">
            <wp:extent cx="5868219" cy="4734586"/>
            <wp:effectExtent l="0" t="0" r="0" b="8890"/>
            <wp:docPr id="6" name="Picture 6"/>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7">
                      <a:extLst>
                        <a:ext uri="{28A0092B-C50C-407E-A947-70E740481C1C}">
                          <a14:useLocalDpi xmlns:a14="http://schemas.microsoft.com/office/drawing/2010/main" val="0"/>
                        </a:ext>
                      </a:extLst>
                    </a:blip>
                    <a:stretch>
                      <a:fillRect/>
                    </a:stretch>
                  </pic:blipFill>
                  <pic:spPr>
                    <a:xfrm>
                      <a:off x="0" y="0"/>
                      <a:ext cx="5868219" cy="4734586"/>
                    </a:xfrm>
                    <a:prstGeom prst="rect">
                      <a:avLst/>
                    </a:prstGeom>
                  </pic:spPr>
                </pic:pic>
              </a:graphicData>
            </a:graphic>
          </wp:inline>
        </w:drawing>
      </w:r>
    </w:p>
    <w:p w14:paraId="2EDBD9C4" w14:textId="77777777" w:rsidR="00D84773" w:rsidRDefault="00D84773" w:rsidP="00D84773"/>
    <w:p w14:paraId="433DF8EA" w14:textId="77777777" w:rsidR="00D84773" w:rsidRDefault="00D84773" w:rsidP="00D84773"/>
    <w:p w14:paraId="3B82F223" w14:textId="77777777" w:rsidR="00D84773" w:rsidRDefault="00D84773" w:rsidP="00D84773">
      <w:pPr>
        <w:rPr>
          <w:rStyle w:val="DAXTRCaption"/>
        </w:rPr>
      </w:pPr>
      <w:r>
        <w:t xml:space="preserve">29. Click the </w:t>
      </w:r>
      <w:r w:rsidRPr="009743FF">
        <w:rPr>
          <w:rStyle w:val="DAXTRCaption"/>
        </w:rPr>
        <w:t>New</w:t>
      </w:r>
      <w:r>
        <w:rPr>
          <w:rStyle w:val="DAXTRCaption"/>
        </w:rPr>
        <w:t xml:space="preserve"> button.</w:t>
      </w:r>
    </w:p>
    <w:p w14:paraId="29900D58" w14:textId="77777777" w:rsidR="00D84773" w:rsidRDefault="00D84773" w:rsidP="00D84773"/>
    <w:p w14:paraId="165CC0A3" w14:textId="77777777" w:rsidR="00D84773" w:rsidRDefault="00D84773" w:rsidP="00D84773">
      <w:pPr>
        <w:rPr>
          <w:rStyle w:val="DAXTRCaption"/>
        </w:rPr>
      </w:pPr>
      <w:r>
        <w:t xml:space="preserve">30. Create a new record in the </w:t>
      </w:r>
      <w:r w:rsidRPr="009743FF">
        <w:rPr>
          <w:rStyle w:val="DAXTRCaption"/>
        </w:rPr>
        <w:t>Food preferences</w:t>
      </w:r>
      <w:r>
        <w:rPr>
          <w:rStyle w:val="DAXTRCaption"/>
        </w:rPr>
        <w:t xml:space="preserve"> form.</w:t>
      </w:r>
    </w:p>
    <w:p w14:paraId="7F56F49E" w14:textId="77777777" w:rsidR="00D84773" w:rsidRDefault="00D84773" w:rsidP="00D84773"/>
    <w:p w14:paraId="45F35592" w14:textId="77777777" w:rsidR="00D84773" w:rsidRDefault="00D84773" w:rsidP="00D84773">
      <w:pPr>
        <w:rPr>
          <w:rStyle w:val="DAXTRCaption"/>
        </w:rPr>
      </w:pPr>
      <w:r>
        <w:t xml:space="preserve">31. Click the </w:t>
      </w:r>
      <w:r w:rsidRPr="009743FF">
        <w:rPr>
          <w:rStyle w:val="DAXTRCaption"/>
        </w:rPr>
        <w:t>Close</w:t>
      </w:r>
      <w:r>
        <w:rPr>
          <w:rStyle w:val="DAXTRCaption"/>
        </w:rPr>
        <w:t xml:space="preserve"> toolbar button.</w:t>
      </w:r>
    </w:p>
    <w:p w14:paraId="2326ABC4" w14:textId="77777777" w:rsidR="00D84773" w:rsidRDefault="00D84773" w:rsidP="00D84773"/>
    <w:p w14:paraId="1D983CFF" w14:textId="77777777" w:rsidR="00D84773" w:rsidRDefault="00D84773" w:rsidP="00D84773">
      <w:pPr>
        <w:rPr>
          <w:rStyle w:val="DAXTRValue"/>
        </w:rPr>
      </w:pPr>
      <w:r>
        <w:t xml:space="preserve">31. Change </w:t>
      </w:r>
      <w:r w:rsidRPr="009743FF">
        <w:rPr>
          <w:rStyle w:val="DAXTRCaption"/>
        </w:rPr>
        <w:t>Food preference name</w:t>
      </w:r>
      <w:r>
        <w:rPr>
          <w:rStyle w:val="DAXTRCaption"/>
        </w:rPr>
        <w:t xml:space="preserve"> from '' to '</w:t>
      </w:r>
      <w:r w:rsidRPr="009743FF">
        <w:rPr>
          <w:rStyle w:val="DAXTRValue"/>
        </w:rPr>
        <w:t>Italian</w:t>
      </w:r>
      <w:r>
        <w:rPr>
          <w:rStyle w:val="DAXTRValue"/>
        </w:rPr>
        <w:t>'.</w:t>
      </w:r>
    </w:p>
    <w:p w14:paraId="7468BE5A" w14:textId="77777777" w:rsidR="00D84773" w:rsidRDefault="00D84773" w:rsidP="00D84773"/>
    <w:p w14:paraId="6DF1E25B" w14:textId="715B79FA" w:rsidR="00FF61F1" w:rsidRDefault="00D84773" w:rsidP="00D84773">
      <w:pPr>
        <w:rPr>
          <w:rStyle w:val="DAXTRCaption"/>
        </w:rPr>
      </w:pPr>
      <w:r>
        <w:lastRenderedPageBreak/>
        <w:t xml:space="preserve">33. Close the </w:t>
      </w:r>
      <w:r w:rsidRPr="009743FF">
        <w:rPr>
          <w:rStyle w:val="DAXTRCaption"/>
        </w:rPr>
        <w:t>Food preferences</w:t>
      </w:r>
      <w:r>
        <w:rPr>
          <w:rStyle w:val="DAXTRCaption"/>
        </w:rPr>
        <w:t xml:space="preserve"> form.</w:t>
      </w:r>
    </w:p>
    <w:p w14:paraId="12B8F4E6" w14:textId="30359BA6" w:rsidR="00692CB3" w:rsidRPr="00A67676" w:rsidRDefault="00056A20" w:rsidP="00692CB3">
      <w:pPr>
        <w:pStyle w:val="Heading3"/>
        <w:keepLines/>
        <w:numPr>
          <w:ilvl w:val="0"/>
          <w:numId w:val="0"/>
        </w:numPr>
        <w:tabs>
          <w:tab w:val="clear" w:pos="1134"/>
        </w:tabs>
        <w:spacing w:before="200" w:after="0" w:line="276" w:lineRule="auto"/>
        <w:ind w:left="1134" w:hanging="1134"/>
        <w:jc w:val="both"/>
        <w:rPr>
          <w:b/>
        </w:rPr>
      </w:pPr>
      <w:bookmarkStart w:id="31" w:name="_Toc401579035"/>
      <w:r>
        <w:rPr>
          <w:b/>
        </w:rPr>
        <w:t>Schema Info</w:t>
      </w:r>
      <w:r w:rsidR="00692CB3" w:rsidRPr="00A67676">
        <w:rPr>
          <w:b/>
        </w:rPr>
        <w:t xml:space="preserve">: </w:t>
      </w:r>
      <w:proofErr w:type="spellStart"/>
      <w:r w:rsidR="00692CB3" w:rsidRPr="00A67676">
        <w:rPr>
          <w:b/>
        </w:rPr>
        <w:t>FthFoodPreference</w:t>
      </w:r>
      <w:bookmarkEnd w:id="31"/>
      <w:proofErr w:type="spellEnd"/>
    </w:p>
    <w:p w14:paraId="5C97D240" w14:textId="77777777" w:rsidR="00692CB3" w:rsidRDefault="00692CB3" w:rsidP="00692CB3">
      <w:pPr>
        <w:spacing w:before="120" w:after="0"/>
      </w:pPr>
      <w:r>
        <w:t>Change Type</w:t>
      </w:r>
      <w:r w:rsidRPr="009C053B">
        <w:t xml:space="preserve">: </w:t>
      </w:r>
      <w:r>
        <w:t>New</w:t>
      </w:r>
    </w:p>
    <w:p w14:paraId="4769D204" w14:textId="77777777" w:rsidR="00692CB3" w:rsidRDefault="00692CB3" w:rsidP="00692CB3">
      <w:pPr>
        <w:pStyle w:val="Heading4"/>
        <w:keepLines/>
        <w:numPr>
          <w:ilvl w:val="0"/>
          <w:numId w:val="0"/>
        </w:numPr>
        <w:tabs>
          <w:tab w:val="clear" w:pos="1418"/>
        </w:tabs>
        <w:spacing w:before="200" w:after="0" w:line="276" w:lineRule="auto"/>
        <w:ind w:left="1418" w:hanging="698"/>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692CB3" w:rsidRPr="00B72644" w14:paraId="0E94B919" w14:textId="77777777" w:rsidTr="00644038">
        <w:tc>
          <w:tcPr>
            <w:tcW w:w="4428" w:type="dxa"/>
            <w:shd w:val="clear" w:color="auto" w:fill="A9CBFF" w:themeFill="text2" w:themeFillTint="33"/>
          </w:tcPr>
          <w:p w14:paraId="41AACB74" w14:textId="77777777" w:rsidR="00692CB3" w:rsidRPr="00B72644" w:rsidRDefault="00692CB3" w:rsidP="00644038">
            <w:pPr>
              <w:spacing w:after="0"/>
              <w:rPr>
                <w:b/>
                <w:color w:val="292929" w:themeColor="text1"/>
              </w:rPr>
            </w:pPr>
            <w:r w:rsidRPr="00B72644">
              <w:rPr>
                <w:b/>
                <w:bCs/>
                <w:color w:val="292929" w:themeColor="text1"/>
              </w:rPr>
              <w:t>Description and Justification:</w:t>
            </w:r>
          </w:p>
        </w:tc>
        <w:tc>
          <w:tcPr>
            <w:tcW w:w="4428" w:type="dxa"/>
            <w:shd w:val="clear" w:color="auto" w:fill="FFFFFF" w:themeFill="background1"/>
          </w:tcPr>
          <w:p w14:paraId="504BFF7A" w14:textId="77777777" w:rsidR="00692CB3" w:rsidRPr="00B72644" w:rsidRDefault="00692CB3" w:rsidP="00644038">
            <w:pPr>
              <w:spacing w:after="0"/>
              <w:rPr>
                <w:b/>
                <w:color w:val="292929" w:themeColor="text1"/>
              </w:rPr>
            </w:pPr>
          </w:p>
        </w:tc>
      </w:tr>
      <w:tr w:rsidR="00692CB3" w:rsidRPr="00B72644" w14:paraId="32E9ACC2" w14:textId="77777777" w:rsidTr="00644038">
        <w:tc>
          <w:tcPr>
            <w:tcW w:w="4428" w:type="dxa"/>
            <w:shd w:val="clear" w:color="auto" w:fill="A9CBFF" w:themeFill="text2" w:themeFillTint="33"/>
          </w:tcPr>
          <w:p w14:paraId="7A8DBC62" w14:textId="77777777" w:rsidR="00692CB3" w:rsidRPr="00B72644" w:rsidRDefault="00692CB3" w:rsidP="00644038">
            <w:pPr>
              <w:spacing w:after="0"/>
              <w:rPr>
                <w:b/>
                <w:color w:val="292929" w:themeColor="text1"/>
              </w:rPr>
            </w:pPr>
            <w:r w:rsidRPr="00B72644">
              <w:rPr>
                <w:b/>
                <w:color w:val="292929" w:themeColor="text1"/>
              </w:rPr>
              <w:t>Property</w:t>
            </w:r>
          </w:p>
        </w:tc>
        <w:tc>
          <w:tcPr>
            <w:tcW w:w="4428" w:type="dxa"/>
            <w:shd w:val="clear" w:color="auto" w:fill="A9CBFF" w:themeFill="text2" w:themeFillTint="33"/>
          </w:tcPr>
          <w:p w14:paraId="2A8106AC" w14:textId="77777777" w:rsidR="00692CB3" w:rsidRPr="00B72644" w:rsidRDefault="00692CB3" w:rsidP="00644038">
            <w:pPr>
              <w:spacing w:after="0"/>
              <w:rPr>
                <w:b/>
                <w:color w:val="292929" w:themeColor="text1"/>
              </w:rPr>
            </w:pPr>
            <w:r w:rsidRPr="00B72644">
              <w:rPr>
                <w:b/>
                <w:color w:val="292929" w:themeColor="text1"/>
              </w:rPr>
              <w:t>Value</w:t>
            </w:r>
          </w:p>
        </w:tc>
      </w:tr>
      <w:tr w:rsidR="00692CB3" w14:paraId="2ACBC062" w14:textId="77777777" w:rsidTr="00644038">
        <w:tc>
          <w:tcPr>
            <w:tcW w:w="4428" w:type="dxa"/>
            <w:vAlign w:val="center"/>
          </w:tcPr>
          <w:p w14:paraId="499551C3" w14:textId="77777777" w:rsidR="00692CB3" w:rsidRDefault="00692CB3" w:rsidP="00644038">
            <w:pPr>
              <w:spacing w:after="0"/>
            </w:pPr>
            <w:r w:rsidRPr="00084AB9">
              <w:rPr>
                <w:rFonts w:ascii="Calibri" w:eastAsia="Times New Roman" w:hAnsi="Calibri" w:cs="Times New Roman"/>
                <w:color w:val="000000"/>
              </w:rPr>
              <w:t>Configuration Key</w:t>
            </w:r>
          </w:p>
        </w:tc>
        <w:tc>
          <w:tcPr>
            <w:tcW w:w="4428" w:type="dxa"/>
            <w:vAlign w:val="bottom"/>
          </w:tcPr>
          <w:p w14:paraId="006E8407" w14:textId="77777777" w:rsidR="00692CB3" w:rsidRDefault="00692CB3" w:rsidP="00644038">
            <w:pPr>
              <w:spacing w:after="0"/>
            </w:pPr>
            <w:r>
              <w:rPr>
                <w:rFonts w:ascii="Calibri" w:eastAsia="Times New Roman" w:hAnsi="Calibri" w:cs="Times New Roman"/>
                <w:noProof/>
                <w:color w:val="000000"/>
              </w:rPr>
              <w:t>FthEventManagement</w:t>
            </w:r>
          </w:p>
        </w:tc>
      </w:tr>
      <w:tr w:rsidR="00692CB3" w14:paraId="0ED39545" w14:textId="77777777" w:rsidTr="00644038">
        <w:tc>
          <w:tcPr>
            <w:tcW w:w="4428" w:type="dxa"/>
            <w:vAlign w:val="center"/>
          </w:tcPr>
          <w:p w14:paraId="65A04026" w14:textId="77777777" w:rsidR="00692CB3" w:rsidRDefault="00692CB3" w:rsidP="00644038">
            <w:pPr>
              <w:spacing w:after="0"/>
            </w:pPr>
            <w:r w:rsidRPr="00084AB9">
              <w:rPr>
                <w:rFonts w:ascii="Calibri" w:eastAsia="Times New Roman" w:hAnsi="Calibri" w:cs="Times New Roman"/>
                <w:color w:val="000000"/>
              </w:rPr>
              <w:t>Label</w:t>
            </w:r>
          </w:p>
        </w:tc>
        <w:tc>
          <w:tcPr>
            <w:tcW w:w="4428" w:type="dxa"/>
            <w:vAlign w:val="bottom"/>
          </w:tcPr>
          <w:p w14:paraId="4FC9E143" w14:textId="77777777" w:rsidR="00692CB3" w:rsidRDefault="00692CB3" w:rsidP="00644038">
            <w:pPr>
              <w:spacing w:after="0"/>
            </w:pPr>
            <w:r>
              <w:rPr>
                <w:rFonts w:ascii="Calibri" w:eastAsia="Times New Roman" w:hAnsi="Calibri" w:cs="Times New Roman"/>
                <w:noProof/>
                <w:color w:val="000000"/>
              </w:rPr>
              <w:t>Food preferences</w:t>
            </w:r>
          </w:p>
        </w:tc>
      </w:tr>
      <w:tr w:rsidR="00692CB3" w14:paraId="6ABF8142" w14:textId="77777777" w:rsidTr="00644038">
        <w:tc>
          <w:tcPr>
            <w:tcW w:w="4428" w:type="dxa"/>
          </w:tcPr>
          <w:p w14:paraId="661227F2" w14:textId="77777777" w:rsidR="00692CB3" w:rsidRDefault="00692CB3" w:rsidP="00644038">
            <w:pPr>
              <w:spacing w:after="0"/>
            </w:pPr>
            <w:r>
              <w:t>Primary Index</w:t>
            </w:r>
            <w:r>
              <w:rPr>
                <w:rStyle w:val="FootnoteReference"/>
              </w:rPr>
              <w:footnoteReference w:id="6"/>
            </w:r>
          </w:p>
        </w:tc>
        <w:tc>
          <w:tcPr>
            <w:tcW w:w="4428" w:type="dxa"/>
          </w:tcPr>
          <w:p w14:paraId="61934B60" w14:textId="77777777" w:rsidR="00692CB3" w:rsidRDefault="00692CB3" w:rsidP="00644038">
            <w:pPr>
              <w:spacing w:after="0"/>
            </w:pPr>
            <w:proofErr w:type="spellStart"/>
            <w:r w:rsidRPr="00DF34E1">
              <w:t>SurrogateKey</w:t>
            </w:r>
            <w:proofErr w:type="spellEnd"/>
          </w:p>
        </w:tc>
      </w:tr>
      <w:tr w:rsidR="00692CB3" w14:paraId="0475CD2F" w14:textId="77777777" w:rsidTr="00644038">
        <w:tc>
          <w:tcPr>
            <w:tcW w:w="4428" w:type="dxa"/>
            <w:vAlign w:val="center"/>
          </w:tcPr>
          <w:p w14:paraId="4FCEA395" w14:textId="77777777" w:rsidR="00692CB3" w:rsidRDefault="00692CB3" w:rsidP="00644038">
            <w:pPr>
              <w:spacing w:after="0"/>
            </w:pPr>
            <w:r w:rsidRPr="00084AB9">
              <w:rPr>
                <w:rFonts w:ascii="Calibri" w:eastAsia="Times New Roman" w:hAnsi="Calibri" w:cs="Times New Roman"/>
                <w:color w:val="000000"/>
              </w:rPr>
              <w:t>Clustered Index</w:t>
            </w:r>
          </w:p>
        </w:tc>
        <w:tc>
          <w:tcPr>
            <w:tcW w:w="4428" w:type="dxa"/>
            <w:vAlign w:val="bottom"/>
          </w:tcPr>
          <w:p w14:paraId="45666677" w14:textId="77777777" w:rsidR="00692CB3" w:rsidRDefault="00692CB3" w:rsidP="00644038">
            <w:pPr>
              <w:spacing w:after="0"/>
            </w:pPr>
            <w:proofErr w:type="spellStart"/>
            <w:r w:rsidRPr="00084AB9">
              <w:rPr>
                <w:rFonts w:ascii="Calibri" w:eastAsia="Times New Roman" w:hAnsi="Calibri" w:cs="Times New Roman"/>
                <w:color w:val="000000"/>
              </w:rPr>
              <w:t>SurrogateKey</w:t>
            </w:r>
            <w:proofErr w:type="spellEnd"/>
          </w:p>
        </w:tc>
      </w:tr>
      <w:tr w:rsidR="00692CB3" w14:paraId="5B1D588C"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364D3168" w14:textId="77777777" w:rsidR="00692CB3" w:rsidRDefault="00692CB3" w:rsidP="00644038">
            <w:pPr>
              <w:spacing w:after="0"/>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4A6D3880" w14:textId="77777777" w:rsidR="00692CB3" w:rsidRDefault="00692CB3" w:rsidP="00644038">
            <w:pPr>
              <w:spacing w:after="0"/>
            </w:pPr>
            <w:r w:rsidRPr="00084AB9">
              <w:rPr>
                <w:rFonts w:ascii="Calibri" w:eastAsia="Times New Roman" w:hAnsi="Calibri" w:cs="Times New Roman"/>
                <w:color w:val="000000"/>
              </w:rPr>
              <w:t>Miscellaneous</w:t>
            </w:r>
          </w:p>
        </w:tc>
      </w:tr>
      <w:tr w:rsidR="00692CB3" w14:paraId="35B88036"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0FDAC8BB" w14:textId="77777777" w:rsidR="00692CB3" w:rsidRDefault="00692CB3" w:rsidP="00644038">
            <w:pPr>
              <w:spacing w:after="0"/>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5753678D" w14:textId="77777777" w:rsidR="00692CB3" w:rsidRDefault="00692CB3" w:rsidP="00644038">
            <w:pPr>
              <w:spacing w:after="0"/>
            </w:pPr>
            <w:r w:rsidRPr="00084AB9">
              <w:rPr>
                <w:rFonts w:ascii="Calibri" w:eastAsia="Times New Roman" w:hAnsi="Calibri" w:cs="Times New Roman"/>
                <w:color w:val="000000"/>
              </w:rPr>
              <w:t> </w:t>
            </w:r>
            <w:proofErr w:type="spellStart"/>
            <w:r>
              <w:rPr>
                <w:rFonts w:ascii="Calibri" w:eastAsia="Times New Roman" w:hAnsi="Calibri" w:cs="Times New Roman"/>
                <w:color w:val="000000"/>
              </w:rPr>
              <w:t>FoodPreferenceId</w:t>
            </w:r>
            <w:proofErr w:type="spellEnd"/>
          </w:p>
        </w:tc>
      </w:tr>
      <w:tr w:rsidR="00692CB3" w14:paraId="50BD10AE"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021B785B" w14:textId="77777777" w:rsidR="00692CB3" w:rsidRDefault="00692CB3" w:rsidP="00644038">
            <w:pPr>
              <w:spacing w:after="0"/>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72E4DB46" w14:textId="77777777" w:rsidR="00692CB3" w:rsidRDefault="00692CB3" w:rsidP="00644038">
            <w:pPr>
              <w:spacing w:after="0"/>
            </w:pPr>
            <w:r w:rsidRPr="00084AB9">
              <w:rPr>
                <w:rFonts w:ascii="Calibri" w:eastAsia="Times New Roman" w:hAnsi="Calibri" w:cs="Times New Roman"/>
                <w:color w:val="000000"/>
              </w:rPr>
              <w:t> </w:t>
            </w:r>
            <w:proofErr w:type="spellStart"/>
            <w:r>
              <w:rPr>
                <w:rFonts w:ascii="Calibri" w:eastAsia="Times New Roman" w:hAnsi="Calibri" w:cs="Times New Roman"/>
                <w:color w:val="000000"/>
              </w:rPr>
              <w:t>FoodPreferenceName</w:t>
            </w:r>
            <w:proofErr w:type="spellEnd"/>
          </w:p>
        </w:tc>
      </w:tr>
      <w:tr w:rsidR="00692CB3" w14:paraId="0DCCF227"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0035C48C" w14:textId="77777777" w:rsidR="00692CB3" w:rsidRDefault="00692CB3" w:rsidP="00644038">
            <w:pPr>
              <w:spacing w:after="0"/>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29C1E077" w14:textId="77777777" w:rsidR="00692CB3" w:rsidRDefault="00692CB3" w:rsidP="00644038">
            <w:pPr>
              <w:spacing w:after="0"/>
            </w:pPr>
            <w:r w:rsidRPr="00084AB9">
              <w:rPr>
                <w:rFonts w:ascii="Calibri" w:eastAsia="Times New Roman" w:hAnsi="Calibri" w:cs="Times New Roman"/>
                <w:color w:val="000000"/>
              </w:rPr>
              <w:t>Yes</w:t>
            </w:r>
          </w:p>
        </w:tc>
      </w:tr>
      <w:tr w:rsidR="00692CB3" w14:paraId="4E8913B1"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0A727785" w14:textId="77777777" w:rsidR="00692CB3" w:rsidRDefault="00692CB3" w:rsidP="00644038">
            <w:pPr>
              <w:spacing w:after="0"/>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645FE961" w14:textId="77777777" w:rsidR="00692CB3" w:rsidRDefault="00692CB3" w:rsidP="00644038">
            <w:pPr>
              <w:spacing w:after="0"/>
            </w:pPr>
            <w:r w:rsidRPr="00084AB9">
              <w:rPr>
                <w:rFonts w:ascii="Calibri" w:eastAsia="Times New Roman" w:hAnsi="Calibri" w:cs="Times New Roman"/>
                <w:color w:val="000000"/>
              </w:rPr>
              <w:t>None</w:t>
            </w:r>
          </w:p>
        </w:tc>
      </w:tr>
      <w:tr w:rsidR="00692CB3" w14:paraId="04DA936C"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7BC544E3" w14:textId="77777777" w:rsidR="00692CB3" w:rsidRDefault="00692CB3" w:rsidP="00644038">
            <w:pPr>
              <w:spacing w:after="0"/>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59F0C5A1" w14:textId="77777777" w:rsidR="00692CB3" w:rsidRDefault="00692CB3" w:rsidP="00644038">
            <w:pPr>
              <w:spacing w:after="0"/>
            </w:pPr>
            <w:r w:rsidRPr="00084AB9">
              <w:rPr>
                <w:rFonts w:ascii="Calibri" w:eastAsia="Times New Roman" w:hAnsi="Calibri" w:cs="Times New Roman"/>
                <w:color w:val="000000"/>
              </w:rPr>
              <w:t>Yes</w:t>
            </w:r>
          </w:p>
        </w:tc>
      </w:tr>
      <w:tr w:rsidR="00692CB3" w14:paraId="55B96A23"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50565938" w14:textId="77777777" w:rsidR="00692CB3" w:rsidRDefault="00692CB3" w:rsidP="00644038">
            <w:pPr>
              <w:spacing w:after="0"/>
            </w:pPr>
            <w:proofErr w:type="spellStart"/>
            <w:r w:rsidRPr="00084AB9">
              <w:rPr>
                <w:rFonts w:ascii="Calibri" w:eastAsia="Times New Roman" w:hAnsi="Calibri" w:cs="Times New Roman"/>
                <w:color w:val="000000"/>
              </w:rPr>
              <w:t>AOSAuthorization</w:t>
            </w:r>
            <w:proofErr w:type="spellEnd"/>
          </w:p>
        </w:tc>
        <w:tc>
          <w:tcPr>
            <w:tcW w:w="4428" w:type="dxa"/>
            <w:tcBorders>
              <w:top w:val="single" w:sz="4" w:space="0" w:color="auto"/>
              <w:left w:val="single" w:sz="4" w:space="0" w:color="auto"/>
              <w:bottom w:val="single" w:sz="4" w:space="0" w:color="auto"/>
              <w:right w:val="single" w:sz="4" w:space="0" w:color="auto"/>
            </w:tcBorders>
            <w:vAlign w:val="bottom"/>
          </w:tcPr>
          <w:p w14:paraId="1BA9A205" w14:textId="77777777" w:rsidR="00692CB3" w:rsidRDefault="00692CB3" w:rsidP="00644038">
            <w:pPr>
              <w:spacing w:after="0"/>
            </w:pPr>
            <w:r w:rsidRPr="00084AB9">
              <w:rPr>
                <w:rFonts w:ascii="Calibri" w:eastAsia="Times New Roman" w:hAnsi="Calibri" w:cs="Times New Roman"/>
                <w:color w:val="000000"/>
              </w:rPr>
              <w:t>None</w:t>
            </w:r>
          </w:p>
        </w:tc>
      </w:tr>
      <w:tr w:rsidR="00692CB3" w14:paraId="75C3F421"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4529B621" w14:textId="77777777" w:rsidR="00692CB3" w:rsidRDefault="00692CB3" w:rsidP="00644038">
            <w:pPr>
              <w:spacing w:after="0"/>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6C3CDBAA" w14:textId="77777777" w:rsidR="00692CB3" w:rsidRDefault="00692CB3" w:rsidP="00644038">
            <w:pPr>
              <w:spacing w:after="0"/>
            </w:pPr>
            <w:r w:rsidRPr="00084AB9">
              <w:rPr>
                <w:rFonts w:ascii="Calibri" w:eastAsia="Times New Roman" w:hAnsi="Calibri" w:cs="Times New Roman"/>
                <w:color w:val="000000"/>
              </w:rPr>
              <w:t> </w:t>
            </w:r>
          </w:p>
        </w:tc>
      </w:tr>
      <w:tr w:rsidR="00692CB3" w14:paraId="0E2DC9E0"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79797B10" w14:textId="77777777" w:rsidR="00692CB3" w:rsidRDefault="00692CB3" w:rsidP="00644038">
            <w:pPr>
              <w:spacing w:after="0"/>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4473165D" w14:textId="77777777" w:rsidR="00692CB3" w:rsidRDefault="00692CB3" w:rsidP="00644038">
            <w:pPr>
              <w:spacing w:after="0"/>
            </w:pPr>
            <w:r w:rsidRPr="005F70B4">
              <w:rPr>
                <w:rFonts w:ascii="Calibri" w:eastAsia="Times New Roman" w:hAnsi="Calibri" w:cs="Times New Roman"/>
                <w:color w:val="000000"/>
              </w:rPr>
              <w:t xml:space="preserve">This is the </w:t>
            </w:r>
            <w:r>
              <w:rPr>
                <w:rFonts w:ascii="Calibri" w:eastAsia="Times New Roman" w:hAnsi="Calibri" w:cs="Times New Roman"/>
                <w:color w:val="000000"/>
              </w:rPr>
              <w:t>food preference master table.</w:t>
            </w:r>
          </w:p>
        </w:tc>
      </w:tr>
    </w:tbl>
    <w:p w14:paraId="0DA652EC" w14:textId="77777777" w:rsidR="00692CB3" w:rsidRPr="00195CAA" w:rsidRDefault="00692CB3" w:rsidP="00692CB3"/>
    <w:p w14:paraId="40C7D238" w14:textId="77777777" w:rsidR="00692CB3" w:rsidRDefault="00692CB3" w:rsidP="00692CB3">
      <w:pPr>
        <w:pStyle w:val="Heading4"/>
        <w:keepLines/>
        <w:numPr>
          <w:ilvl w:val="0"/>
          <w:numId w:val="0"/>
        </w:numPr>
        <w:tabs>
          <w:tab w:val="clear" w:pos="1418"/>
        </w:tabs>
        <w:spacing w:before="200" w:after="0" w:line="276" w:lineRule="auto"/>
        <w:ind w:left="1418" w:hanging="698"/>
        <w:jc w:val="both"/>
      </w:pPr>
      <w:r>
        <w:t>Fields</w:t>
      </w:r>
    </w:p>
    <w:p w14:paraId="4CD887CF" w14:textId="77777777" w:rsidR="00692CB3" w:rsidRPr="003C25AA" w:rsidRDefault="00692CB3" w:rsidP="00692CB3">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35" w:type="pct"/>
        <w:tblInd w:w="1008" w:type="dxa"/>
        <w:tblLayout w:type="fixed"/>
        <w:tblLook w:val="04A0" w:firstRow="1" w:lastRow="0" w:firstColumn="1" w:lastColumn="0" w:noHBand="0" w:noVBand="1"/>
      </w:tblPr>
      <w:tblGrid>
        <w:gridCol w:w="2892"/>
        <w:gridCol w:w="717"/>
        <w:gridCol w:w="1200"/>
        <w:gridCol w:w="866"/>
        <w:gridCol w:w="1712"/>
        <w:gridCol w:w="2091"/>
      </w:tblGrid>
      <w:tr w:rsidR="00692CB3" w:rsidRPr="00B72644" w14:paraId="04A694FF" w14:textId="77777777" w:rsidTr="00644038">
        <w:tc>
          <w:tcPr>
            <w:tcW w:w="1526" w:type="pct"/>
            <w:shd w:val="clear" w:color="auto" w:fill="A9CBFF" w:themeFill="text2" w:themeFillTint="33"/>
          </w:tcPr>
          <w:p w14:paraId="29DEE565" w14:textId="77777777" w:rsidR="00692CB3" w:rsidRPr="00B72644" w:rsidRDefault="00692CB3" w:rsidP="00644038">
            <w:pPr>
              <w:rPr>
                <w:b/>
                <w:color w:val="292929" w:themeColor="text1"/>
              </w:rPr>
            </w:pPr>
            <w:r w:rsidRPr="00B72644">
              <w:rPr>
                <w:b/>
                <w:color w:val="292929" w:themeColor="text1"/>
              </w:rPr>
              <w:t>Field Name</w:t>
            </w:r>
          </w:p>
        </w:tc>
        <w:tc>
          <w:tcPr>
            <w:tcW w:w="378" w:type="pct"/>
            <w:shd w:val="clear" w:color="auto" w:fill="A9CBFF" w:themeFill="text2" w:themeFillTint="33"/>
          </w:tcPr>
          <w:p w14:paraId="67131B52" w14:textId="77777777" w:rsidR="00692CB3" w:rsidRPr="00B72644" w:rsidRDefault="00692CB3" w:rsidP="00644038">
            <w:pPr>
              <w:rPr>
                <w:b/>
                <w:color w:val="292929" w:themeColor="text1"/>
              </w:rPr>
            </w:pPr>
            <w:r w:rsidRPr="00B72644">
              <w:rPr>
                <w:b/>
                <w:color w:val="292929" w:themeColor="text1"/>
              </w:rPr>
              <w:t>Data Type</w:t>
            </w:r>
          </w:p>
        </w:tc>
        <w:tc>
          <w:tcPr>
            <w:tcW w:w="633" w:type="pct"/>
            <w:shd w:val="clear" w:color="auto" w:fill="A9CBFF" w:themeFill="text2" w:themeFillTint="33"/>
          </w:tcPr>
          <w:p w14:paraId="630C0B81" w14:textId="77777777" w:rsidR="00692CB3" w:rsidRPr="00B72644" w:rsidRDefault="00692CB3" w:rsidP="00644038">
            <w:pPr>
              <w:rPr>
                <w:b/>
                <w:color w:val="292929" w:themeColor="text1"/>
              </w:rPr>
            </w:pPr>
            <w:r>
              <w:rPr>
                <w:b/>
                <w:color w:val="292929" w:themeColor="text1"/>
              </w:rPr>
              <w:t>Mandatory (Y/N)</w:t>
            </w:r>
          </w:p>
        </w:tc>
        <w:tc>
          <w:tcPr>
            <w:tcW w:w="457" w:type="pct"/>
            <w:shd w:val="clear" w:color="auto" w:fill="A9CBFF" w:themeFill="text2" w:themeFillTint="33"/>
          </w:tcPr>
          <w:p w14:paraId="60223139" w14:textId="77777777" w:rsidR="00692CB3" w:rsidRPr="00B72644" w:rsidRDefault="00692CB3" w:rsidP="00644038">
            <w:pPr>
              <w:rPr>
                <w:b/>
                <w:color w:val="292929" w:themeColor="text1"/>
              </w:rPr>
            </w:pPr>
            <w:r w:rsidRPr="00B72644">
              <w:rPr>
                <w:b/>
                <w:color w:val="292929" w:themeColor="text1"/>
              </w:rPr>
              <w:t>Change Type</w:t>
            </w:r>
          </w:p>
        </w:tc>
        <w:tc>
          <w:tcPr>
            <w:tcW w:w="903" w:type="pct"/>
            <w:shd w:val="clear" w:color="auto" w:fill="A9CBFF" w:themeFill="text2" w:themeFillTint="33"/>
          </w:tcPr>
          <w:p w14:paraId="1AC73DFD" w14:textId="77777777" w:rsidR="00692CB3" w:rsidRPr="00B72644" w:rsidRDefault="00692CB3" w:rsidP="00644038">
            <w:pPr>
              <w:rPr>
                <w:b/>
                <w:color w:val="292929" w:themeColor="text1"/>
              </w:rPr>
            </w:pPr>
            <w:r w:rsidRPr="00B72644">
              <w:rPr>
                <w:b/>
                <w:bCs/>
                <w:color w:val="292929" w:themeColor="text1"/>
              </w:rPr>
              <w:t>Configuration Key (highlight keys which can be disabled when the table configuration key is enabled)</w:t>
            </w:r>
          </w:p>
        </w:tc>
        <w:tc>
          <w:tcPr>
            <w:tcW w:w="1104" w:type="pct"/>
            <w:shd w:val="clear" w:color="auto" w:fill="A9CBFF" w:themeFill="text2" w:themeFillTint="33"/>
          </w:tcPr>
          <w:p w14:paraId="68A1C410" w14:textId="77777777" w:rsidR="00692CB3" w:rsidRDefault="00692CB3" w:rsidP="00644038">
            <w:pPr>
              <w:rPr>
                <w:b/>
                <w:color w:val="292929" w:themeColor="text1"/>
              </w:rPr>
            </w:pPr>
            <w:r w:rsidRPr="00B72644">
              <w:rPr>
                <w:b/>
                <w:color w:val="292929" w:themeColor="text1"/>
              </w:rPr>
              <w:t>Other Properties</w:t>
            </w:r>
          </w:p>
          <w:p w14:paraId="20EB79A6" w14:textId="77777777" w:rsidR="00692CB3" w:rsidRPr="00B72644" w:rsidRDefault="00692CB3" w:rsidP="00644038">
            <w:pPr>
              <w:rPr>
                <w:b/>
                <w:color w:val="292929" w:themeColor="text1"/>
              </w:rPr>
            </w:pPr>
            <w:r>
              <w:rPr>
                <w:b/>
                <w:color w:val="292929" w:themeColor="text1"/>
              </w:rPr>
              <w:t>(Should this field be trimmed on the server (</w:t>
            </w:r>
            <w:proofErr w:type="spellStart"/>
            <w:r>
              <w:rPr>
                <w:b/>
                <w:color w:val="292929" w:themeColor="text1"/>
              </w:rPr>
              <w:t>AOSAuthorization</w:t>
            </w:r>
            <w:proofErr w:type="spellEnd"/>
            <w:r>
              <w:rPr>
                <w:b/>
                <w:color w:val="292929" w:themeColor="text1"/>
              </w:rPr>
              <w:t>)?)</w:t>
            </w:r>
          </w:p>
        </w:tc>
      </w:tr>
      <w:tr w:rsidR="00692CB3" w14:paraId="56CA3847" w14:textId="77777777" w:rsidTr="00644038">
        <w:tc>
          <w:tcPr>
            <w:tcW w:w="1526" w:type="pct"/>
          </w:tcPr>
          <w:p w14:paraId="05AEBD40" w14:textId="77777777" w:rsidR="00692CB3" w:rsidRDefault="00692CB3" w:rsidP="00644038">
            <w:proofErr w:type="spellStart"/>
            <w:r w:rsidRPr="00307D32">
              <w:rPr>
                <w:rFonts w:ascii="Calibri" w:eastAsia="Times New Roman" w:hAnsi="Calibri" w:cs="Times New Roman"/>
                <w:color w:val="000000"/>
              </w:rPr>
              <w:t>DropLocation</w:t>
            </w:r>
            <w:proofErr w:type="spellEnd"/>
          </w:p>
        </w:tc>
        <w:tc>
          <w:tcPr>
            <w:tcW w:w="378" w:type="pct"/>
          </w:tcPr>
          <w:p w14:paraId="1B9F0616" w14:textId="77777777" w:rsidR="00692CB3" w:rsidRDefault="00692CB3" w:rsidP="00644038">
            <w:proofErr w:type="spellStart"/>
            <w:r>
              <w:rPr>
                <w:rFonts w:ascii="Calibri" w:eastAsia="Times New Roman" w:hAnsi="Calibri" w:cs="Times New Roman"/>
                <w:color w:val="000000"/>
              </w:rPr>
              <w:t>Enum</w:t>
            </w:r>
            <w:proofErr w:type="spellEnd"/>
          </w:p>
        </w:tc>
        <w:tc>
          <w:tcPr>
            <w:tcW w:w="633" w:type="pct"/>
          </w:tcPr>
          <w:p w14:paraId="3EB9388F" w14:textId="77777777" w:rsidR="00692CB3" w:rsidRDefault="00692CB3" w:rsidP="00644038">
            <w:r w:rsidRPr="00307D32">
              <w:rPr>
                <w:rFonts w:ascii="Calibri" w:eastAsia="Times New Roman" w:hAnsi="Calibri" w:cs="Times New Roman"/>
                <w:color w:val="000000"/>
              </w:rPr>
              <w:t>No</w:t>
            </w:r>
          </w:p>
        </w:tc>
        <w:tc>
          <w:tcPr>
            <w:tcW w:w="457" w:type="pct"/>
          </w:tcPr>
          <w:p w14:paraId="62BB9320" w14:textId="77777777" w:rsidR="00692CB3" w:rsidRDefault="00692CB3" w:rsidP="00644038">
            <w:r>
              <w:rPr>
                <w:rFonts w:ascii="Calibri" w:eastAsia="Times New Roman" w:hAnsi="Calibri" w:cs="Times New Roman"/>
                <w:color w:val="000000"/>
              </w:rPr>
              <w:t>Add</w:t>
            </w:r>
          </w:p>
        </w:tc>
        <w:tc>
          <w:tcPr>
            <w:tcW w:w="903" w:type="pct"/>
          </w:tcPr>
          <w:p w14:paraId="51080FE9" w14:textId="77777777" w:rsidR="00692CB3" w:rsidRDefault="00692CB3" w:rsidP="00644038">
            <w:r w:rsidRPr="00307D32">
              <w:rPr>
                <w:rFonts w:ascii="Calibri" w:eastAsia="Times New Roman" w:hAnsi="Calibri" w:cs="Times New Roman"/>
                <w:color w:val="000000"/>
              </w:rPr>
              <w:t> </w:t>
            </w:r>
          </w:p>
        </w:tc>
        <w:tc>
          <w:tcPr>
            <w:tcW w:w="1104" w:type="pct"/>
          </w:tcPr>
          <w:p w14:paraId="3D573CF4" w14:textId="77777777" w:rsidR="00692CB3" w:rsidRDefault="00692CB3" w:rsidP="00644038">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NoYesId</w:t>
            </w:r>
            <w:proofErr w:type="spellEnd"/>
          </w:p>
        </w:tc>
      </w:tr>
      <w:tr w:rsidR="00692CB3" w14:paraId="47953A8A" w14:textId="77777777" w:rsidTr="00644038">
        <w:tc>
          <w:tcPr>
            <w:tcW w:w="1526" w:type="pct"/>
          </w:tcPr>
          <w:p w14:paraId="26DDDB41" w14:textId="77777777" w:rsidR="00692CB3" w:rsidRPr="003617C0" w:rsidRDefault="00692CB3" w:rsidP="00644038">
            <w:proofErr w:type="spellStart"/>
            <w:r w:rsidRPr="00307D32">
              <w:rPr>
                <w:rFonts w:ascii="Calibri" w:eastAsia="Times New Roman" w:hAnsi="Calibri" w:cs="Times New Roman"/>
                <w:color w:val="000000"/>
              </w:rPr>
              <w:t>PickupDropLocationId</w:t>
            </w:r>
            <w:proofErr w:type="spellEnd"/>
          </w:p>
        </w:tc>
        <w:tc>
          <w:tcPr>
            <w:tcW w:w="378" w:type="pct"/>
          </w:tcPr>
          <w:p w14:paraId="28310FD3" w14:textId="77777777" w:rsidR="00692CB3" w:rsidRDefault="00692CB3" w:rsidP="00644038">
            <w:r>
              <w:rPr>
                <w:rFonts w:ascii="Calibri" w:eastAsia="Times New Roman" w:hAnsi="Calibri" w:cs="Times New Roman"/>
                <w:color w:val="000000"/>
              </w:rPr>
              <w:t>String</w:t>
            </w:r>
          </w:p>
        </w:tc>
        <w:tc>
          <w:tcPr>
            <w:tcW w:w="633" w:type="pct"/>
          </w:tcPr>
          <w:p w14:paraId="7D38E8DE" w14:textId="77777777" w:rsidR="00692CB3" w:rsidRDefault="00692CB3" w:rsidP="00644038">
            <w:r>
              <w:rPr>
                <w:rFonts w:ascii="Calibri" w:eastAsia="Times New Roman" w:hAnsi="Calibri" w:cs="Times New Roman"/>
                <w:color w:val="000000"/>
              </w:rPr>
              <w:t>Yes</w:t>
            </w:r>
          </w:p>
        </w:tc>
        <w:tc>
          <w:tcPr>
            <w:tcW w:w="457" w:type="pct"/>
          </w:tcPr>
          <w:p w14:paraId="0B4A76FA" w14:textId="77777777" w:rsidR="00692CB3" w:rsidRDefault="00692CB3" w:rsidP="00644038">
            <w:r>
              <w:rPr>
                <w:rFonts w:ascii="Calibri" w:eastAsia="Times New Roman" w:hAnsi="Calibri" w:cs="Times New Roman"/>
                <w:color w:val="000000"/>
              </w:rPr>
              <w:t>Add</w:t>
            </w:r>
            <w:r w:rsidRPr="00307D32">
              <w:rPr>
                <w:rFonts w:ascii="Calibri" w:eastAsia="Times New Roman" w:hAnsi="Calibri" w:cs="Times New Roman"/>
                <w:color w:val="000000"/>
              </w:rPr>
              <w:t> </w:t>
            </w:r>
          </w:p>
        </w:tc>
        <w:tc>
          <w:tcPr>
            <w:tcW w:w="903" w:type="pct"/>
          </w:tcPr>
          <w:p w14:paraId="42C2FEB5" w14:textId="77777777" w:rsidR="00692CB3" w:rsidRDefault="00692CB3" w:rsidP="00644038">
            <w:r w:rsidRPr="00307D32">
              <w:rPr>
                <w:rFonts w:ascii="Calibri" w:eastAsia="Times New Roman" w:hAnsi="Calibri" w:cs="Times New Roman"/>
                <w:color w:val="000000"/>
              </w:rPr>
              <w:t> </w:t>
            </w:r>
          </w:p>
        </w:tc>
        <w:tc>
          <w:tcPr>
            <w:tcW w:w="1104" w:type="pct"/>
          </w:tcPr>
          <w:p w14:paraId="4DB22DD6" w14:textId="77777777" w:rsidR="00692CB3" w:rsidRDefault="00692CB3" w:rsidP="00644038">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FthPickupDropLocationId</w:t>
            </w:r>
            <w:proofErr w:type="spellEnd"/>
          </w:p>
        </w:tc>
      </w:tr>
      <w:tr w:rsidR="00692CB3" w14:paraId="26A444EF" w14:textId="77777777" w:rsidTr="00644038">
        <w:tc>
          <w:tcPr>
            <w:tcW w:w="1526" w:type="pct"/>
          </w:tcPr>
          <w:p w14:paraId="42F3AB21" w14:textId="77777777" w:rsidR="00692CB3" w:rsidRDefault="00692CB3" w:rsidP="00644038">
            <w:pPr>
              <w:rPr>
                <w:rFonts w:ascii="Calibri" w:eastAsia="Times New Roman" w:hAnsi="Calibri" w:cs="Times New Roman"/>
                <w:color w:val="000000"/>
              </w:rPr>
            </w:pPr>
            <w:proofErr w:type="spellStart"/>
            <w:r w:rsidRPr="00307D32">
              <w:rPr>
                <w:rFonts w:ascii="Calibri" w:eastAsia="Times New Roman" w:hAnsi="Calibri" w:cs="Times New Roman"/>
                <w:color w:val="000000"/>
              </w:rPr>
              <w:t>PickupLocation</w:t>
            </w:r>
            <w:proofErr w:type="spellEnd"/>
          </w:p>
        </w:tc>
        <w:tc>
          <w:tcPr>
            <w:tcW w:w="378" w:type="pct"/>
          </w:tcPr>
          <w:p w14:paraId="18F8F984" w14:textId="77777777" w:rsidR="00692CB3" w:rsidRDefault="00692CB3" w:rsidP="00644038">
            <w:pPr>
              <w:rPr>
                <w:rFonts w:ascii="Calibri" w:eastAsia="Times New Roman" w:hAnsi="Calibri" w:cs="Times New Roman"/>
                <w:color w:val="000000"/>
              </w:rPr>
            </w:pPr>
            <w:proofErr w:type="spellStart"/>
            <w:r>
              <w:rPr>
                <w:rFonts w:ascii="Calibri" w:eastAsia="Times New Roman" w:hAnsi="Calibri" w:cs="Times New Roman"/>
                <w:color w:val="000000"/>
              </w:rPr>
              <w:t>Enum</w:t>
            </w:r>
            <w:proofErr w:type="spellEnd"/>
          </w:p>
        </w:tc>
        <w:tc>
          <w:tcPr>
            <w:tcW w:w="633" w:type="pct"/>
          </w:tcPr>
          <w:p w14:paraId="2288FF57" w14:textId="77777777" w:rsidR="00692CB3" w:rsidRPr="00307D32" w:rsidRDefault="00692CB3" w:rsidP="00644038">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457" w:type="pct"/>
          </w:tcPr>
          <w:p w14:paraId="7CB883E5"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Add</w:t>
            </w:r>
            <w:r w:rsidRPr="00307D32">
              <w:rPr>
                <w:rFonts w:ascii="Calibri" w:eastAsia="Times New Roman" w:hAnsi="Calibri" w:cs="Times New Roman"/>
                <w:color w:val="000000"/>
              </w:rPr>
              <w:t> </w:t>
            </w:r>
          </w:p>
        </w:tc>
        <w:tc>
          <w:tcPr>
            <w:tcW w:w="903" w:type="pct"/>
          </w:tcPr>
          <w:p w14:paraId="4DA8D97C" w14:textId="77777777" w:rsidR="00692CB3" w:rsidRPr="00307D32" w:rsidRDefault="00692CB3" w:rsidP="00644038">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1104" w:type="pct"/>
          </w:tcPr>
          <w:p w14:paraId="61AC3619"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NoYesId</w:t>
            </w:r>
            <w:proofErr w:type="spellEnd"/>
          </w:p>
        </w:tc>
      </w:tr>
      <w:tr w:rsidR="00692CB3" w14:paraId="48CED363" w14:textId="77777777" w:rsidTr="00644038">
        <w:tc>
          <w:tcPr>
            <w:tcW w:w="1526" w:type="pct"/>
          </w:tcPr>
          <w:p w14:paraId="06F5553A" w14:textId="77777777" w:rsidR="00692CB3" w:rsidRPr="00307D32" w:rsidRDefault="00692CB3" w:rsidP="00644038">
            <w:pPr>
              <w:rPr>
                <w:rFonts w:ascii="Calibri" w:eastAsia="Times New Roman" w:hAnsi="Calibri" w:cs="Times New Roman"/>
                <w:color w:val="000000"/>
              </w:rPr>
            </w:pPr>
            <w:proofErr w:type="spellStart"/>
            <w:r>
              <w:rPr>
                <w:rFonts w:ascii="Calibri" w:eastAsia="Times New Roman" w:hAnsi="Calibri" w:cs="Times New Roman"/>
                <w:color w:val="000000"/>
              </w:rPr>
              <w:t>LogisticsLocationId</w:t>
            </w:r>
            <w:proofErr w:type="spellEnd"/>
          </w:p>
        </w:tc>
        <w:tc>
          <w:tcPr>
            <w:tcW w:w="378" w:type="pct"/>
          </w:tcPr>
          <w:p w14:paraId="0CD341BA" w14:textId="77777777" w:rsidR="00692CB3" w:rsidRDefault="00692CB3" w:rsidP="00644038">
            <w:pPr>
              <w:rPr>
                <w:rFonts w:ascii="Calibri" w:eastAsia="Times New Roman" w:hAnsi="Calibri" w:cs="Times New Roman"/>
                <w:color w:val="000000"/>
              </w:rPr>
            </w:pPr>
            <w:r>
              <w:rPr>
                <w:rFonts w:ascii="Calibri" w:eastAsia="Times New Roman" w:hAnsi="Calibri" w:cs="Times New Roman"/>
                <w:color w:val="000000"/>
              </w:rPr>
              <w:t>Int64</w:t>
            </w:r>
          </w:p>
        </w:tc>
        <w:tc>
          <w:tcPr>
            <w:tcW w:w="633" w:type="pct"/>
          </w:tcPr>
          <w:p w14:paraId="1F8D4421"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No</w:t>
            </w:r>
          </w:p>
        </w:tc>
        <w:tc>
          <w:tcPr>
            <w:tcW w:w="457" w:type="pct"/>
          </w:tcPr>
          <w:p w14:paraId="097B6B60"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Add</w:t>
            </w:r>
          </w:p>
        </w:tc>
        <w:tc>
          <w:tcPr>
            <w:tcW w:w="903" w:type="pct"/>
          </w:tcPr>
          <w:p w14:paraId="5ED2FCFE" w14:textId="77777777" w:rsidR="00692CB3" w:rsidRPr="00307D32" w:rsidRDefault="00692CB3" w:rsidP="00644038">
            <w:pPr>
              <w:rPr>
                <w:rFonts w:ascii="Calibri" w:eastAsia="Times New Roman" w:hAnsi="Calibri" w:cs="Times New Roman"/>
                <w:color w:val="000000"/>
              </w:rPr>
            </w:pPr>
          </w:p>
        </w:tc>
        <w:tc>
          <w:tcPr>
            <w:tcW w:w="1104" w:type="pct"/>
          </w:tcPr>
          <w:p w14:paraId="5F40822D"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RefRecId</w:t>
            </w:r>
            <w:proofErr w:type="spellEnd"/>
          </w:p>
        </w:tc>
      </w:tr>
    </w:tbl>
    <w:p w14:paraId="4D46084B" w14:textId="77777777" w:rsidR="00692CB3" w:rsidRDefault="00692CB3" w:rsidP="00D84773">
      <w:pPr>
        <w:rPr>
          <w:rStyle w:val="DAXTRCaption"/>
        </w:rPr>
      </w:pPr>
    </w:p>
    <w:p w14:paraId="08C1D9C9" w14:textId="77777777" w:rsidR="00692CB3" w:rsidRDefault="00692CB3" w:rsidP="00D84773">
      <w:pPr>
        <w:rPr>
          <w:rStyle w:val="DAXTRCaption"/>
        </w:rPr>
      </w:pPr>
    </w:p>
    <w:p w14:paraId="0FCCADCB" w14:textId="77777777" w:rsidR="00692CB3" w:rsidRDefault="00692CB3" w:rsidP="00D84773">
      <w:pPr>
        <w:rPr>
          <w:rStyle w:val="DAXTRCaption"/>
        </w:rPr>
      </w:pPr>
    </w:p>
    <w:p w14:paraId="3A33F9F2" w14:textId="77777777" w:rsidR="00692CB3" w:rsidRDefault="00692CB3" w:rsidP="00D84773">
      <w:pPr>
        <w:rPr>
          <w:rStyle w:val="DAXTRCaption"/>
        </w:rPr>
      </w:pPr>
    </w:p>
    <w:p w14:paraId="77089167" w14:textId="77777777" w:rsidR="00692CB3" w:rsidRDefault="00692CB3" w:rsidP="00D84773">
      <w:pPr>
        <w:rPr>
          <w:rStyle w:val="DAXTRCaption"/>
        </w:rPr>
      </w:pPr>
    </w:p>
    <w:p w14:paraId="1EBF0A1E" w14:textId="77777777" w:rsidR="00692CB3" w:rsidRDefault="00692CB3" w:rsidP="00D84773">
      <w:pPr>
        <w:rPr>
          <w:rStyle w:val="DAXTRCaption"/>
        </w:rPr>
      </w:pPr>
    </w:p>
    <w:p w14:paraId="21F3D161" w14:textId="77777777" w:rsidR="00692CB3" w:rsidRDefault="00692CB3" w:rsidP="00D84773">
      <w:pPr>
        <w:rPr>
          <w:rStyle w:val="DAXTRCaption"/>
        </w:rPr>
      </w:pPr>
    </w:p>
    <w:p w14:paraId="21B43DB9" w14:textId="77777777" w:rsidR="00692CB3" w:rsidRDefault="00692CB3" w:rsidP="00D84773">
      <w:pPr>
        <w:rPr>
          <w:rStyle w:val="DAXTRCaption"/>
        </w:rPr>
      </w:pPr>
    </w:p>
    <w:p w14:paraId="1AB0A0A0" w14:textId="77777777" w:rsidR="00692CB3" w:rsidRDefault="00692CB3" w:rsidP="00D84773">
      <w:pPr>
        <w:rPr>
          <w:rStyle w:val="DAXTRCaption"/>
        </w:rPr>
      </w:pPr>
    </w:p>
    <w:p w14:paraId="5EF4C52F" w14:textId="77777777" w:rsidR="00D84773" w:rsidRDefault="00D84773" w:rsidP="00D84773">
      <w:pPr>
        <w:rPr>
          <w:rStyle w:val="DAXTRMenuPath"/>
        </w:rPr>
      </w:pPr>
      <w:r>
        <w:t xml:space="preserve">34. Click Area Page node: </w:t>
      </w:r>
      <w:r w:rsidRPr="009743FF">
        <w:rPr>
          <w:rStyle w:val="DAXTRMenuPath"/>
        </w:rPr>
        <w:t xml:space="preserve">Event Management -&gt; Setup -&gt; </w:t>
      </w:r>
      <w:proofErr w:type="spellStart"/>
      <w:r w:rsidRPr="009743FF">
        <w:rPr>
          <w:rStyle w:val="DAXTRMenuPath"/>
        </w:rPr>
        <w:t>Pickupdrop</w:t>
      </w:r>
      <w:proofErr w:type="spellEnd"/>
      <w:r w:rsidRPr="009743FF">
        <w:rPr>
          <w:rStyle w:val="DAXTRMenuPath"/>
        </w:rPr>
        <w:t xml:space="preserve"> location</w:t>
      </w:r>
      <w:r>
        <w:rPr>
          <w:rStyle w:val="DAXTRMenuPath"/>
        </w:rPr>
        <w:t>.</w:t>
      </w:r>
    </w:p>
    <w:p w14:paraId="6F3D83EC" w14:textId="77777777" w:rsidR="00D84773" w:rsidRDefault="00D84773" w:rsidP="00D84773"/>
    <w:p w14:paraId="25FAEB7F" w14:textId="5297C741" w:rsidR="00D84773" w:rsidRDefault="00D84773" w:rsidP="00161929">
      <w:pPr>
        <w:pStyle w:val="DAXTRFormOpen"/>
        <w:numPr>
          <w:ilvl w:val="0"/>
          <w:numId w:val="46"/>
        </w:numPr>
        <w:rPr>
          <w:b/>
        </w:rPr>
      </w:pPr>
      <w:bookmarkStart w:id="32" w:name="_Toc401525544"/>
      <w:bookmarkStart w:id="33" w:name="_Toc401579036"/>
      <w:r w:rsidRPr="00161929">
        <w:rPr>
          <w:b/>
        </w:rPr>
        <w:t>Form name: Pickup drop location</w:t>
      </w:r>
      <w:bookmarkEnd w:id="32"/>
      <w:bookmarkEnd w:id="33"/>
    </w:p>
    <w:p w14:paraId="6D7C741A" w14:textId="0EA650A1" w:rsidR="00056A20" w:rsidRDefault="00056A20" w:rsidP="00056A20">
      <w:pPr>
        <w:pStyle w:val="DAXTRFormOpen"/>
        <w:numPr>
          <w:ilvl w:val="1"/>
          <w:numId w:val="46"/>
        </w:numPr>
      </w:pPr>
      <w:bookmarkStart w:id="34" w:name="_Toc401579037"/>
      <w:r w:rsidRPr="0011050C">
        <w:rPr>
          <w:b/>
        </w:rPr>
        <w:t>Description:</w:t>
      </w:r>
      <w:r w:rsidRPr="0011050C">
        <w:t xml:space="preserve"> Mas</w:t>
      </w:r>
      <w:r>
        <w:t>ter form for managing</w:t>
      </w:r>
      <w:r>
        <w:t xml:space="preserve"> the pickup drop locations</w:t>
      </w:r>
      <w:r>
        <w:t xml:space="preserve"> of</w:t>
      </w:r>
      <w:r w:rsidRPr="0011050C">
        <w:t xml:space="preserve"> events</w:t>
      </w:r>
      <w:r>
        <w:t xml:space="preserve"> organized.</w:t>
      </w:r>
      <w:bookmarkEnd w:id="34"/>
    </w:p>
    <w:p w14:paraId="13A0F870" w14:textId="6EE20B88" w:rsidR="00056A20" w:rsidRPr="00056A20" w:rsidRDefault="00056A20" w:rsidP="00056A20">
      <w:pPr>
        <w:pStyle w:val="DAXTRFormOpen"/>
        <w:numPr>
          <w:ilvl w:val="1"/>
          <w:numId w:val="46"/>
        </w:numPr>
        <w:rPr>
          <w:b/>
        </w:rPr>
      </w:pPr>
      <w:bookmarkStart w:id="35" w:name="_Toc401579038"/>
      <w:r w:rsidRPr="0011050C">
        <w:rPr>
          <w:b/>
        </w:rPr>
        <w:t>Steps</w:t>
      </w:r>
      <w:bookmarkEnd w:id="35"/>
    </w:p>
    <w:p w14:paraId="26293D3B" w14:textId="77777777" w:rsidR="00D84773" w:rsidRDefault="00D84773" w:rsidP="00D84773"/>
    <w:p w14:paraId="171ECEF6" w14:textId="77777777" w:rsidR="00D84773" w:rsidRDefault="00D84773" w:rsidP="00D84773">
      <w:r>
        <w:rPr>
          <w:noProof/>
          <w:lang w:val="en-US"/>
        </w:rPr>
        <w:drawing>
          <wp:inline distT="0" distB="0" distL="0" distR="0" wp14:anchorId="239DBEFF" wp14:editId="75B50131">
            <wp:extent cx="5868219" cy="4734586"/>
            <wp:effectExtent l="0" t="0" r="0" b="889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a:extLst>
                        <a:ext uri="{28A0092B-C50C-407E-A947-70E740481C1C}">
                          <a14:useLocalDpi xmlns:a14="http://schemas.microsoft.com/office/drawing/2010/main" val="0"/>
                        </a:ext>
                      </a:extLst>
                    </a:blip>
                    <a:stretch>
                      <a:fillRect/>
                    </a:stretch>
                  </pic:blipFill>
                  <pic:spPr>
                    <a:xfrm>
                      <a:off x="0" y="0"/>
                      <a:ext cx="5868219" cy="4734586"/>
                    </a:xfrm>
                    <a:prstGeom prst="rect">
                      <a:avLst/>
                    </a:prstGeom>
                  </pic:spPr>
                </pic:pic>
              </a:graphicData>
            </a:graphic>
          </wp:inline>
        </w:drawing>
      </w:r>
    </w:p>
    <w:p w14:paraId="13F674A2" w14:textId="77777777" w:rsidR="00D84773" w:rsidRDefault="00D84773" w:rsidP="00D84773"/>
    <w:p w14:paraId="70E52658" w14:textId="77777777" w:rsidR="00D84773" w:rsidRDefault="00D84773" w:rsidP="00D84773"/>
    <w:p w14:paraId="21FCE05A" w14:textId="77777777" w:rsidR="00D84773" w:rsidRDefault="00D84773" w:rsidP="00D84773">
      <w:pPr>
        <w:rPr>
          <w:rStyle w:val="DAXTRCaption"/>
        </w:rPr>
      </w:pPr>
      <w:r>
        <w:t xml:space="preserve">35. Create a new record in the </w:t>
      </w:r>
      <w:r w:rsidRPr="009743FF">
        <w:rPr>
          <w:rStyle w:val="DAXTRCaption"/>
        </w:rPr>
        <w:t>Pickup drop location</w:t>
      </w:r>
      <w:r>
        <w:rPr>
          <w:rStyle w:val="DAXTRCaption"/>
        </w:rPr>
        <w:t xml:space="preserve"> form.</w:t>
      </w:r>
    </w:p>
    <w:p w14:paraId="7D37A333" w14:textId="77777777" w:rsidR="00D84773" w:rsidRDefault="00D84773" w:rsidP="00D84773"/>
    <w:p w14:paraId="5A7CD8CE" w14:textId="77777777" w:rsidR="00D84773" w:rsidRDefault="00D84773" w:rsidP="00D84773">
      <w:pPr>
        <w:rPr>
          <w:rStyle w:val="DAXTRValue"/>
        </w:rPr>
      </w:pPr>
      <w:r>
        <w:t xml:space="preserve">35. Change </w:t>
      </w:r>
      <w:proofErr w:type="spellStart"/>
      <w:r w:rsidRPr="009743FF">
        <w:rPr>
          <w:rStyle w:val="DAXTRCaption"/>
        </w:rPr>
        <w:t>Pickupdrop</w:t>
      </w:r>
      <w:proofErr w:type="spellEnd"/>
      <w:r w:rsidRPr="009743FF">
        <w:rPr>
          <w:rStyle w:val="DAXTRCaption"/>
        </w:rPr>
        <w:t xml:space="preserve"> location Id</w:t>
      </w:r>
      <w:r>
        <w:rPr>
          <w:rStyle w:val="DAXTRCaption"/>
        </w:rPr>
        <w:t xml:space="preserve"> from '' to '</w:t>
      </w:r>
      <w:r w:rsidRPr="009743FF">
        <w:rPr>
          <w:rStyle w:val="DAXTRValue"/>
        </w:rPr>
        <w:t>LOC-000003</w:t>
      </w:r>
      <w:r>
        <w:rPr>
          <w:rStyle w:val="DAXTRValue"/>
        </w:rPr>
        <w:t>'.</w:t>
      </w:r>
    </w:p>
    <w:p w14:paraId="02964BA7" w14:textId="77777777" w:rsidR="00D84773" w:rsidRDefault="00D84773" w:rsidP="00D84773"/>
    <w:p w14:paraId="5AE0FFF6" w14:textId="77777777" w:rsidR="00D84773" w:rsidRDefault="00D84773" w:rsidP="00D84773">
      <w:pPr>
        <w:rPr>
          <w:rStyle w:val="DAXTRValue"/>
        </w:rPr>
      </w:pPr>
      <w:r>
        <w:t xml:space="preserve">36. Change </w:t>
      </w:r>
      <w:r w:rsidRPr="009743FF">
        <w:rPr>
          <w:rStyle w:val="DAXTRCaption"/>
        </w:rPr>
        <w:t>Pickup location</w:t>
      </w:r>
      <w:r>
        <w:rPr>
          <w:rStyle w:val="DAXTRCaption"/>
        </w:rPr>
        <w:t xml:space="preserve"> from '</w:t>
      </w:r>
      <w:r w:rsidRPr="009743FF">
        <w:rPr>
          <w:rStyle w:val="DAXTRValue"/>
        </w:rPr>
        <w:t>No</w:t>
      </w:r>
      <w:r>
        <w:rPr>
          <w:rStyle w:val="DAXTRValue"/>
        </w:rPr>
        <w:t>' to '</w:t>
      </w:r>
      <w:r w:rsidRPr="009743FF">
        <w:rPr>
          <w:rStyle w:val="DAXTRValue"/>
        </w:rPr>
        <w:t>Yes</w:t>
      </w:r>
      <w:r>
        <w:rPr>
          <w:rStyle w:val="DAXTRValue"/>
        </w:rPr>
        <w:t>'.</w:t>
      </w:r>
    </w:p>
    <w:p w14:paraId="04C8665A" w14:textId="77777777" w:rsidR="00D84773" w:rsidRDefault="00D84773" w:rsidP="00D84773"/>
    <w:p w14:paraId="170B36FB" w14:textId="77777777" w:rsidR="00D84773" w:rsidRDefault="00D84773" w:rsidP="00D84773">
      <w:pPr>
        <w:rPr>
          <w:rStyle w:val="DAXTRValue"/>
        </w:rPr>
      </w:pPr>
      <w:r>
        <w:t xml:space="preserve">37. Change </w:t>
      </w:r>
      <w:r w:rsidRPr="009743FF">
        <w:rPr>
          <w:rStyle w:val="DAXTRCaption"/>
        </w:rPr>
        <w:t>Pickup location</w:t>
      </w:r>
      <w:r>
        <w:rPr>
          <w:rStyle w:val="DAXTRCaption"/>
        </w:rPr>
        <w:t xml:space="preserve"> from '</w:t>
      </w:r>
      <w:r w:rsidRPr="009743FF">
        <w:rPr>
          <w:rStyle w:val="DAXTRValue"/>
        </w:rPr>
        <w:t>Yes</w:t>
      </w:r>
      <w:r>
        <w:rPr>
          <w:rStyle w:val="DAXTRValue"/>
        </w:rPr>
        <w:t>' to '</w:t>
      </w:r>
      <w:r w:rsidRPr="009743FF">
        <w:rPr>
          <w:rStyle w:val="DAXTRValue"/>
        </w:rPr>
        <w:t>No</w:t>
      </w:r>
      <w:r>
        <w:rPr>
          <w:rStyle w:val="DAXTRValue"/>
        </w:rPr>
        <w:t>'.</w:t>
      </w:r>
    </w:p>
    <w:p w14:paraId="2448FC13" w14:textId="77777777" w:rsidR="00D84773" w:rsidRDefault="00D84773" w:rsidP="00D84773"/>
    <w:p w14:paraId="1EFB23EB" w14:textId="77777777" w:rsidR="00D84773" w:rsidRDefault="00D84773" w:rsidP="00D84773">
      <w:pPr>
        <w:rPr>
          <w:rStyle w:val="DAXTRValue"/>
        </w:rPr>
      </w:pPr>
      <w:r>
        <w:t xml:space="preserve">38. Change </w:t>
      </w:r>
      <w:r w:rsidRPr="009743FF">
        <w:rPr>
          <w:rStyle w:val="DAXTRCaption"/>
        </w:rPr>
        <w:t>Pickup location</w:t>
      </w:r>
      <w:r>
        <w:rPr>
          <w:rStyle w:val="DAXTRCaption"/>
        </w:rPr>
        <w:t xml:space="preserve"> from '</w:t>
      </w:r>
      <w:r w:rsidRPr="009743FF">
        <w:rPr>
          <w:rStyle w:val="DAXTRValue"/>
        </w:rPr>
        <w:t>No</w:t>
      </w:r>
      <w:r>
        <w:rPr>
          <w:rStyle w:val="DAXTRValue"/>
        </w:rPr>
        <w:t>' to '</w:t>
      </w:r>
      <w:r w:rsidRPr="009743FF">
        <w:rPr>
          <w:rStyle w:val="DAXTRValue"/>
        </w:rPr>
        <w:t>Yes</w:t>
      </w:r>
      <w:r>
        <w:rPr>
          <w:rStyle w:val="DAXTRValue"/>
        </w:rPr>
        <w:t>'.</w:t>
      </w:r>
    </w:p>
    <w:p w14:paraId="372AA59E" w14:textId="77777777" w:rsidR="00161929" w:rsidRDefault="00161929" w:rsidP="00161929">
      <w:pPr>
        <w:rPr>
          <w:rStyle w:val="DAXTRValue"/>
        </w:rPr>
      </w:pPr>
      <w:r>
        <w:t xml:space="preserve">Change </w:t>
      </w:r>
      <w:r w:rsidRPr="009743FF">
        <w:rPr>
          <w:rStyle w:val="DAXTRCaption"/>
        </w:rPr>
        <w:t>Name or description</w:t>
      </w:r>
      <w:r>
        <w:rPr>
          <w:rStyle w:val="DAXTRCaption"/>
        </w:rPr>
        <w:t xml:space="preserve"> from '' to '</w:t>
      </w:r>
      <w:r w:rsidRPr="009743FF">
        <w:rPr>
          <w:rStyle w:val="DAXTRValue"/>
        </w:rPr>
        <w:t>Office</w:t>
      </w:r>
      <w:r>
        <w:rPr>
          <w:rStyle w:val="DAXTRValue"/>
        </w:rPr>
        <w:t>'.</w:t>
      </w:r>
    </w:p>
    <w:p w14:paraId="7A2074B6" w14:textId="77777777" w:rsidR="00161929" w:rsidRDefault="00161929" w:rsidP="00161929"/>
    <w:p w14:paraId="4A2A73E9" w14:textId="77777777" w:rsidR="00161929" w:rsidRDefault="00161929" w:rsidP="00161929">
      <w:r>
        <w:t>42. Make sure the selection is changed in table Pickup drop location to:</w:t>
      </w:r>
    </w:p>
    <w:tbl>
      <w:tblPr>
        <w:tblStyle w:val="TableGrid"/>
        <w:tblW w:w="0" w:type="auto"/>
        <w:tblLook w:val="04A0" w:firstRow="1" w:lastRow="0" w:firstColumn="1" w:lastColumn="0" w:noHBand="0" w:noVBand="1"/>
      </w:tblPr>
      <w:tblGrid>
        <w:gridCol w:w="2337"/>
        <w:gridCol w:w="2337"/>
        <w:gridCol w:w="2338"/>
        <w:gridCol w:w="2338"/>
      </w:tblGrid>
      <w:tr w:rsidR="00161929" w14:paraId="7C35C641" w14:textId="77777777" w:rsidTr="00C6201E">
        <w:tc>
          <w:tcPr>
            <w:tcW w:w="2337" w:type="dxa"/>
          </w:tcPr>
          <w:p w14:paraId="59AD8CFB" w14:textId="77777777" w:rsidR="00161929" w:rsidRPr="009743FF" w:rsidRDefault="00161929" w:rsidP="00C6201E">
            <w:pPr>
              <w:rPr>
                <w:b/>
              </w:rPr>
            </w:pPr>
            <w:proofErr w:type="spellStart"/>
            <w:r>
              <w:rPr>
                <w:b/>
              </w:rPr>
              <w:t>Pickupdrop</w:t>
            </w:r>
            <w:proofErr w:type="spellEnd"/>
            <w:r>
              <w:rPr>
                <w:b/>
              </w:rPr>
              <w:t xml:space="preserve"> location Id</w:t>
            </w:r>
          </w:p>
        </w:tc>
        <w:tc>
          <w:tcPr>
            <w:tcW w:w="2337" w:type="dxa"/>
          </w:tcPr>
          <w:p w14:paraId="72066321" w14:textId="77777777" w:rsidR="00161929" w:rsidRPr="009743FF" w:rsidRDefault="00161929" w:rsidP="00C6201E">
            <w:pPr>
              <w:rPr>
                <w:b/>
              </w:rPr>
            </w:pPr>
            <w:r>
              <w:rPr>
                <w:b/>
              </w:rPr>
              <w:t>Name or description</w:t>
            </w:r>
          </w:p>
        </w:tc>
        <w:tc>
          <w:tcPr>
            <w:tcW w:w="2338" w:type="dxa"/>
          </w:tcPr>
          <w:p w14:paraId="7A15E30B" w14:textId="77777777" w:rsidR="00161929" w:rsidRPr="009743FF" w:rsidRDefault="00161929" w:rsidP="00C6201E">
            <w:pPr>
              <w:rPr>
                <w:b/>
              </w:rPr>
            </w:pPr>
            <w:r>
              <w:rPr>
                <w:b/>
              </w:rPr>
              <w:t>Pickup location</w:t>
            </w:r>
          </w:p>
        </w:tc>
        <w:tc>
          <w:tcPr>
            <w:tcW w:w="2338" w:type="dxa"/>
          </w:tcPr>
          <w:p w14:paraId="34B41927" w14:textId="77777777" w:rsidR="00161929" w:rsidRPr="009743FF" w:rsidRDefault="00161929" w:rsidP="00C6201E">
            <w:pPr>
              <w:rPr>
                <w:b/>
              </w:rPr>
            </w:pPr>
            <w:r>
              <w:rPr>
                <w:b/>
              </w:rPr>
              <w:t>Drop location</w:t>
            </w:r>
          </w:p>
        </w:tc>
      </w:tr>
      <w:tr w:rsidR="00161929" w14:paraId="4AA80CCB" w14:textId="77777777" w:rsidTr="00C6201E">
        <w:tc>
          <w:tcPr>
            <w:tcW w:w="2337" w:type="dxa"/>
          </w:tcPr>
          <w:p w14:paraId="3603AAB1" w14:textId="77777777" w:rsidR="00161929" w:rsidRPr="009743FF" w:rsidRDefault="00161929" w:rsidP="00C6201E">
            <w:r>
              <w:t>LOC-000003</w:t>
            </w:r>
          </w:p>
        </w:tc>
        <w:tc>
          <w:tcPr>
            <w:tcW w:w="2337" w:type="dxa"/>
          </w:tcPr>
          <w:p w14:paraId="45B8248A" w14:textId="77777777" w:rsidR="00161929" w:rsidRDefault="00161929" w:rsidP="00C6201E">
            <w:r>
              <w:t>Office</w:t>
            </w:r>
          </w:p>
        </w:tc>
        <w:tc>
          <w:tcPr>
            <w:tcW w:w="2338" w:type="dxa"/>
          </w:tcPr>
          <w:p w14:paraId="445E8C9D" w14:textId="77777777" w:rsidR="00161929" w:rsidRDefault="00161929" w:rsidP="00C6201E">
            <w:r>
              <w:t>Yes</w:t>
            </w:r>
          </w:p>
        </w:tc>
        <w:tc>
          <w:tcPr>
            <w:tcW w:w="2338" w:type="dxa"/>
          </w:tcPr>
          <w:p w14:paraId="7A452BA3" w14:textId="77777777" w:rsidR="00161929" w:rsidRDefault="00161929" w:rsidP="00C6201E">
            <w:r>
              <w:t>No</w:t>
            </w:r>
          </w:p>
        </w:tc>
      </w:tr>
    </w:tbl>
    <w:p w14:paraId="2BFF95E6" w14:textId="77777777" w:rsidR="00161929" w:rsidRDefault="00161929" w:rsidP="00161929"/>
    <w:p w14:paraId="07265D58" w14:textId="77777777" w:rsidR="00161929" w:rsidRDefault="00161929" w:rsidP="00161929"/>
    <w:p w14:paraId="65D7A2B4" w14:textId="77777777" w:rsidR="00161929" w:rsidRDefault="00161929" w:rsidP="00161929">
      <w:pPr>
        <w:rPr>
          <w:rStyle w:val="DAXTRCaption"/>
        </w:rPr>
      </w:pPr>
      <w:r>
        <w:t xml:space="preserve">43. Click the </w:t>
      </w:r>
      <w:r w:rsidRPr="009743FF">
        <w:rPr>
          <w:rStyle w:val="DAXTRCaption"/>
        </w:rPr>
        <w:t>Close</w:t>
      </w:r>
      <w:r>
        <w:rPr>
          <w:rStyle w:val="DAXTRCaption"/>
        </w:rPr>
        <w:t xml:space="preserve"> toolbar button.</w:t>
      </w:r>
    </w:p>
    <w:p w14:paraId="1C89B3E7" w14:textId="77777777" w:rsidR="00161929" w:rsidRDefault="00161929" w:rsidP="00161929"/>
    <w:p w14:paraId="69C75698" w14:textId="77777777" w:rsidR="00161929" w:rsidRDefault="00161929" w:rsidP="00161929">
      <w:pPr>
        <w:rPr>
          <w:rStyle w:val="DAXTRValue"/>
        </w:rPr>
      </w:pPr>
      <w:r>
        <w:t xml:space="preserve">43. Change </w:t>
      </w:r>
      <w:r w:rsidRPr="009743FF">
        <w:rPr>
          <w:rStyle w:val="DAXTRCaption"/>
        </w:rPr>
        <w:t>Drop location</w:t>
      </w:r>
      <w:r>
        <w:rPr>
          <w:rStyle w:val="DAXTRCaption"/>
        </w:rPr>
        <w:t xml:space="preserve"> from '</w:t>
      </w:r>
      <w:r w:rsidRPr="009743FF">
        <w:rPr>
          <w:rStyle w:val="DAXTRValue"/>
        </w:rPr>
        <w:t>No</w:t>
      </w:r>
      <w:r>
        <w:rPr>
          <w:rStyle w:val="DAXTRValue"/>
        </w:rPr>
        <w:t>' to '</w:t>
      </w:r>
      <w:r w:rsidRPr="009743FF">
        <w:rPr>
          <w:rStyle w:val="DAXTRValue"/>
        </w:rPr>
        <w:t>Yes</w:t>
      </w:r>
      <w:r>
        <w:rPr>
          <w:rStyle w:val="DAXTRValue"/>
        </w:rPr>
        <w:t>'.</w:t>
      </w:r>
    </w:p>
    <w:p w14:paraId="1F51EF78" w14:textId="77777777" w:rsidR="00161929" w:rsidRDefault="00161929" w:rsidP="00161929"/>
    <w:p w14:paraId="255C97CD" w14:textId="77777777" w:rsidR="00161929" w:rsidRDefault="00161929" w:rsidP="00161929">
      <w:pPr>
        <w:rPr>
          <w:rStyle w:val="DAXTRCaption"/>
        </w:rPr>
      </w:pPr>
      <w:r>
        <w:t xml:space="preserve">45. Close the </w:t>
      </w:r>
      <w:r w:rsidRPr="009743FF">
        <w:rPr>
          <w:rStyle w:val="DAXTRCaption"/>
        </w:rPr>
        <w:t>Pickup drop location</w:t>
      </w:r>
      <w:r>
        <w:rPr>
          <w:rStyle w:val="DAXTRCaption"/>
        </w:rPr>
        <w:t xml:space="preserve"> form.</w:t>
      </w:r>
    </w:p>
    <w:p w14:paraId="007AE89B" w14:textId="77777777" w:rsidR="00692CB3" w:rsidRDefault="00692CB3" w:rsidP="00161929">
      <w:pPr>
        <w:rPr>
          <w:rStyle w:val="DAXTRCaption"/>
        </w:rPr>
      </w:pPr>
    </w:p>
    <w:p w14:paraId="0150DBA8" w14:textId="6ABCB30D" w:rsidR="00692CB3" w:rsidRPr="00692CB3" w:rsidRDefault="00056A20" w:rsidP="00692CB3">
      <w:pPr>
        <w:pStyle w:val="Heading3"/>
        <w:keepLines/>
        <w:numPr>
          <w:ilvl w:val="0"/>
          <w:numId w:val="0"/>
        </w:numPr>
        <w:tabs>
          <w:tab w:val="clear" w:pos="1134"/>
        </w:tabs>
        <w:spacing w:before="200" w:after="0" w:line="276" w:lineRule="auto"/>
        <w:ind w:left="1134" w:hanging="1134"/>
        <w:jc w:val="both"/>
        <w:rPr>
          <w:b/>
        </w:rPr>
      </w:pPr>
      <w:bookmarkStart w:id="36" w:name="_Toc401579039"/>
      <w:r>
        <w:rPr>
          <w:b/>
        </w:rPr>
        <w:t>Schema Info</w:t>
      </w:r>
      <w:r w:rsidR="00692CB3" w:rsidRPr="00692CB3">
        <w:rPr>
          <w:b/>
        </w:rPr>
        <w:t xml:space="preserve">: </w:t>
      </w:r>
      <w:proofErr w:type="spellStart"/>
      <w:r w:rsidR="00692CB3" w:rsidRPr="00692CB3">
        <w:rPr>
          <w:b/>
        </w:rPr>
        <w:t>FthPickupdropLocation</w:t>
      </w:r>
      <w:bookmarkEnd w:id="36"/>
      <w:proofErr w:type="spellEnd"/>
    </w:p>
    <w:p w14:paraId="16075E9C" w14:textId="77777777" w:rsidR="00692CB3" w:rsidRDefault="00692CB3" w:rsidP="00692CB3">
      <w:pPr>
        <w:spacing w:before="120" w:after="0"/>
      </w:pPr>
      <w:r>
        <w:t>Change Type</w:t>
      </w:r>
      <w:r w:rsidRPr="009C053B">
        <w:t xml:space="preserve">: </w:t>
      </w:r>
      <w:r>
        <w:t>New</w:t>
      </w:r>
    </w:p>
    <w:p w14:paraId="33C53F12" w14:textId="77777777" w:rsidR="00692CB3" w:rsidRDefault="00692CB3" w:rsidP="00692CB3">
      <w:pPr>
        <w:pStyle w:val="Heading4"/>
        <w:keepLines/>
        <w:numPr>
          <w:ilvl w:val="0"/>
          <w:numId w:val="0"/>
        </w:numPr>
        <w:tabs>
          <w:tab w:val="clear" w:pos="1418"/>
        </w:tabs>
        <w:spacing w:before="200" w:after="0" w:line="276" w:lineRule="auto"/>
        <w:ind w:left="1418" w:hanging="698"/>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692CB3" w:rsidRPr="00B72644" w14:paraId="1A88C780" w14:textId="77777777" w:rsidTr="00644038">
        <w:tc>
          <w:tcPr>
            <w:tcW w:w="4428" w:type="dxa"/>
            <w:shd w:val="clear" w:color="auto" w:fill="A9CBFF" w:themeFill="text2" w:themeFillTint="33"/>
          </w:tcPr>
          <w:p w14:paraId="3111727D" w14:textId="77777777" w:rsidR="00692CB3" w:rsidRPr="00B72644" w:rsidRDefault="00692CB3" w:rsidP="00644038">
            <w:pPr>
              <w:spacing w:after="0"/>
              <w:rPr>
                <w:b/>
                <w:color w:val="292929" w:themeColor="text1"/>
              </w:rPr>
            </w:pPr>
            <w:r w:rsidRPr="00B72644">
              <w:rPr>
                <w:b/>
                <w:bCs/>
                <w:color w:val="292929" w:themeColor="text1"/>
              </w:rPr>
              <w:t>Description and Justification:</w:t>
            </w:r>
          </w:p>
        </w:tc>
        <w:tc>
          <w:tcPr>
            <w:tcW w:w="4428" w:type="dxa"/>
            <w:shd w:val="clear" w:color="auto" w:fill="FFFFFF" w:themeFill="background1"/>
          </w:tcPr>
          <w:p w14:paraId="0561F88C" w14:textId="77777777" w:rsidR="00692CB3" w:rsidRPr="00B72644" w:rsidRDefault="00692CB3" w:rsidP="00644038">
            <w:pPr>
              <w:spacing w:after="0"/>
              <w:rPr>
                <w:b/>
                <w:color w:val="292929" w:themeColor="text1"/>
              </w:rPr>
            </w:pPr>
          </w:p>
        </w:tc>
      </w:tr>
      <w:tr w:rsidR="00692CB3" w:rsidRPr="00B72644" w14:paraId="29CD266D" w14:textId="77777777" w:rsidTr="00644038">
        <w:tc>
          <w:tcPr>
            <w:tcW w:w="4428" w:type="dxa"/>
            <w:shd w:val="clear" w:color="auto" w:fill="A9CBFF" w:themeFill="text2" w:themeFillTint="33"/>
          </w:tcPr>
          <w:p w14:paraId="0C5A30EA" w14:textId="77777777" w:rsidR="00692CB3" w:rsidRPr="00B72644" w:rsidRDefault="00692CB3" w:rsidP="00644038">
            <w:pPr>
              <w:spacing w:after="0"/>
              <w:rPr>
                <w:b/>
                <w:color w:val="292929" w:themeColor="text1"/>
              </w:rPr>
            </w:pPr>
            <w:r w:rsidRPr="00B72644">
              <w:rPr>
                <w:b/>
                <w:color w:val="292929" w:themeColor="text1"/>
              </w:rPr>
              <w:t>Property</w:t>
            </w:r>
          </w:p>
        </w:tc>
        <w:tc>
          <w:tcPr>
            <w:tcW w:w="4428" w:type="dxa"/>
            <w:shd w:val="clear" w:color="auto" w:fill="A9CBFF" w:themeFill="text2" w:themeFillTint="33"/>
          </w:tcPr>
          <w:p w14:paraId="7B132DB3" w14:textId="77777777" w:rsidR="00692CB3" w:rsidRPr="00B72644" w:rsidRDefault="00692CB3" w:rsidP="00644038">
            <w:pPr>
              <w:spacing w:after="0"/>
              <w:rPr>
                <w:b/>
                <w:color w:val="292929" w:themeColor="text1"/>
              </w:rPr>
            </w:pPr>
            <w:r w:rsidRPr="00B72644">
              <w:rPr>
                <w:b/>
                <w:color w:val="292929" w:themeColor="text1"/>
              </w:rPr>
              <w:t>Value</w:t>
            </w:r>
          </w:p>
        </w:tc>
      </w:tr>
      <w:tr w:rsidR="00692CB3" w14:paraId="21E71DFC" w14:textId="77777777" w:rsidTr="00644038">
        <w:tc>
          <w:tcPr>
            <w:tcW w:w="4428" w:type="dxa"/>
            <w:vAlign w:val="center"/>
          </w:tcPr>
          <w:p w14:paraId="3E47DF2B" w14:textId="77777777" w:rsidR="00692CB3" w:rsidRDefault="00692CB3" w:rsidP="00644038">
            <w:pPr>
              <w:spacing w:after="0"/>
            </w:pPr>
            <w:r w:rsidRPr="00924193">
              <w:rPr>
                <w:rFonts w:ascii="Calibri" w:eastAsia="Times New Roman" w:hAnsi="Calibri" w:cs="Times New Roman"/>
                <w:color w:val="000000"/>
              </w:rPr>
              <w:t>Configuration Key</w:t>
            </w:r>
          </w:p>
        </w:tc>
        <w:tc>
          <w:tcPr>
            <w:tcW w:w="4428" w:type="dxa"/>
            <w:vAlign w:val="bottom"/>
          </w:tcPr>
          <w:p w14:paraId="6649379B" w14:textId="77777777" w:rsidR="00692CB3" w:rsidRDefault="00692CB3" w:rsidP="00644038">
            <w:pPr>
              <w:spacing w:after="0"/>
            </w:pPr>
            <w:r>
              <w:rPr>
                <w:rFonts w:ascii="Calibri" w:eastAsia="Times New Roman" w:hAnsi="Calibri" w:cs="Times New Roman"/>
                <w:noProof/>
                <w:color w:val="000000"/>
              </w:rPr>
              <w:t>FthEventManagement</w:t>
            </w:r>
          </w:p>
        </w:tc>
      </w:tr>
      <w:tr w:rsidR="00692CB3" w14:paraId="54DE3F7D" w14:textId="77777777" w:rsidTr="00644038">
        <w:tc>
          <w:tcPr>
            <w:tcW w:w="4428" w:type="dxa"/>
            <w:vAlign w:val="center"/>
          </w:tcPr>
          <w:p w14:paraId="3A761CDF" w14:textId="77777777" w:rsidR="00692CB3" w:rsidRDefault="00692CB3" w:rsidP="00644038">
            <w:pPr>
              <w:spacing w:after="0"/>
            </w:pPr>
            <w:r w:rsidRPr="00924193">
              <w:rPr>
                <w:rFonts w:ascii="Calibri" w:eastAsia="Times New Roman" w:hAnsi="Calibri" w:cs="Times New Roman"/>
                <w:color w:val="000000"/>
              </w:rPr>
              <w:t>Label</w:t>
            </w:r>
          </w:p>
        </w:tc>
        <w:tc>
          <w:tcPr>
            <w:tcW w:w="4428" w:type="dxa"/>
            <w:vAlign w:val="bottom"/>
          </w:tcPr>
          <w:p w14:paraId="603E660F" w14:textId="77777777" w:rsidR="00692CB3" w:rsidRDefault="00692CB3" w:rsidP="00644038">
            <w:pPr>
              <w:spacing w:after="0"/>
            </w:pPr>
            <w:r w:rsidRPr="00924193">
              <w:rPr>
                <w:rFonts w:ascii="Calibri" w:eastAsia="Times New Roman" w:hAnsi="Calibri" w:cs="Times New Roman"/>
                <w:color w:val="000000"/>
              </w:rPr>
              <w:t>Pickup drop  location</w:t>
            </w:r>
          </w:p>
        </w:tc>
      </w:tr>
      <w:tr w:rsidR="00692CB3" w14:paraId="107D018B" w14:textId="77777777" w:rsidTr="00644038">
        <w:tc>
          <w:tcPr>
            <w:tcW w:w="4428" w:type="dxa"/>
          </w:tcPr>
          <w:p w14:paraId="6D3689C8" w14:textId="77777777" w:rsidR="00692CB3" w:rsidRDefault="00692CB3" w:rsidP="00644038">
            <w:pPr>
              <w:spacing w:after="0"/>
            </w:pPr>
            <w:r>
              <w:t>Primary Index</w:t>
            </w:r>
            <w:r>
              <w:rPr>
                <w:rStyle w:val="FootnoteReference"/>
              </w:rPr>
              <w:footnoteReference w:id="7"/>
            </w:r>
          </w:p>
        </w:tc>
        <w:tc>
          <w:tcPr>
            <w:tcW w:w="4428" w:type="dxa"/>
          </w:tcPr>
          <w:p w14:paraId="6050A2A8" w14:textId="77777777" w:rsidR="00692CB3" w:rsidRDefault="00692CB3" w:rsidP="00644038">
            <w:pPr>
              <w:spacing w:after="0"/>
            </w:pPr>
            <w:proofErr w:type="spellStart"/>
            <w:r w:rsidRPr="00DF34E1">
              <w:t>SurrogateKey</w:t>
            </w:r>
            <w:proofErr w:type="spellEnd"/>
          </w:p>
        </w:tc>
      </w:tr>
      <w:tr w:rsidR="00692CB3" w14:paraId="2211705D" w14:textId="77777777" w:rsidTr="00644038">
        <w:tc>
          <w:tcPr>
            <w:tcW w:w="4428" w:type="dxa"/>
            <w:vAlign w:val="center"/>
          </w:tcPr>
          <w:p w14:paraId="26B0E44D" w14:textId="77777777" w:rsidR="00692CB3" w:rsidRDefault="00692CB3" w:rsidP="00644038">
            <w:pPr>
              <w:spacing w:after="0"/>
            </w:pPr>
            <w:r w:rsidRPr="00084AB9">
              <w:rPr>
                <w:rFonts w:ascii="Calibri" w:eastAsia="Times New Roman" w:hAnsi="Calibri" w:cs="Times New Roman"/>
                <w:color w:val="000000"/>
              </w:rPr>
              <w:t>Clustered Index</w:t>
            </w:r>
          </w:p>
        </w:tc>
        <w:tc>
          <w:tcPr>
            <w:tcW w:w="4428" w:type="dxa"/>
            <w:vAlign w:val="bottom"/>
          </w:tcPr>
          <w:p w14:paraId="6B33174A" w14:textId="77777777" w:rsidR="00692CB3" w:rsidRDefault="00692CB3" w:rsidP="00644038">
            <w:pPr>
              <w:spacing w:after="0"/>
            </w:pPr>
            <w:proofErr w:type="spellStart"/>
            <w:r w:rsidRPr="00084AB9">
              <w:rPr>
                <w:rFonts w:ascii="Calibri" w:eastAsia="Times New Roman" w:hAnsi="Calibri" w:cs="Times New Roman"/>
                <w:color w:val="000000"/>
              </w:rPr>
              <w:t>SurrogateKey</w:t>
            </w:r>
            <w:proofErr w:type="spellEnd"/>
          </w:p>
        </w:tc>
      </w:tr>
      <w:tr w:rsidR="00692CB3" w14:paraId="65EC715D"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12106AA4" w14:textId="77777777" w:rsidR="00692CB3" w:rsidRDefault="00692CB3" w:rsidP="00644038">
            <w:pPr>
              <w:spacing w:after="0"/>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1AD7DAAA" w14:textId="77777777" w:rsidR="00692CB3" w:rsidRDefault="00692CB3" w:rsidP="00644038">
            <w:pPr>
              <w:spacing w:after="0"/>
            </w:pPr>
            <w:r w:rsidRPr="00084AB9">
              <w:rPr>
                <w:rFonts w:ascii="Calibri" w:eastAsia="Times New Roman" w:hAnsi="Calibri" w:cs="Times New Roman"/>
                <w:color w:val="000000"/>
              </w:rPr>
              <w:t>Miscellaneous</w:t>
            </w:r>
          </w:p>
        </w:tc>
      </w:tr>
      <w:tr w:rsidR="00692CB3" w14:paraId="6AC9C8D7"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3AC5F32C" w14:textId="77777777" w:rsidR="00692CB3" w:rsidRDefault="00692CB3" w:rsidP="00644038">
            <w:pPr>
              <w:spacing w:after="0"/>
            </w:pPr>
            <w:r w:rsidRPr="00924193">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570EB886" w14:textId="77777777" w:rsidR="00692CB3" w:rsidRDefault="00692CB3" w:rsidP="00644038">
            <w:pPr>
              <w:spacing w:after="0"/>
            </w:pPr>
            <w:proofErr w:type="spellStart"/>
            <w:r w:rsidRPr="00C31311">
              <w:rPr>
                <w:rFonts w:ascii="Calibri" w:eastAsia="Times New Roman" w:hAnsi="Calibri" w:cs="Times New Roman"/>
                <w:color w:val="000000"/>
              </w:rPr>
              <w:t>PickupDropLocationId</w:t>
            </w:r>
            <w:proofErr w:type="spellEnd"/>
          </w:p>
        </w:tc>
      </w:tr>
      <w:tr w:rsidR="00692CB3" w14:paraId="51159A5A"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5A2AC9FA" w14:textId="77777777" w:rsidR="00692CB3" w:rsidRDefault="00692CB3" w:rsidP="00644038">
            <w:pPr>
              <w:spacing w:after="0"/>
            </w:pPr>
            <w:r w:rsidRPr="00924193">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6936EFC" w14:textId="77777777" w:rsidR="00692CB3" w:rsidRDefault="00692CB3" w:rsidP="00644038">
            <w:pPr>
              <w:spacing w:after="0"/>
            </w:pPr>
            <w:proofErr w:type="spellStart"/>
            <w:r w:rsidRPr="00C31311">
              <w:rPr>
                <w:rFonts w:ascii="Calibri" w:eastAsia="Times New Roman" w:hAnsi="Calibri" w:cs="Times New Roman"/>
                <w:color w:val="000000"/>
              </w:rPr>
              <w:t>RecId</w:t>
            </w:r>
            <w:proofErr w:type="spellEnd"/>
          </w:p>
        </w:tc>
      </w:tr>
      <w:tr w:rsidR="00692CB3" w14:paraId="18109765"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44CF629C" w14:textId="77777777" w:rsidR="00692CB3" w:rsidRDefault="00692CB3" w:rsidP="00644038">
            <w:pPr>
              <w:spacing w:after="0"/>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6306D46F" w14:textId="77777777" w:rsidR="00692CB3" w:rsidRDefault="00692CB3" w:rsidP="00644038">
            <w:pPr>
              <w:spacing w:after="0"/>
            </w:pPr>
            <w:r w:rsidRPr="00084AB9">
              <w:rPr>
                <w:rFonts w:ascii="Calibri" w:eastAsia="Times New Roman" w:hAnsi="Calibri" w:cs="Times New Roman"/>
                <w:color w:val="000000"/>
              </w:rPr>
              <w:t>Yes</w:t>
            </w:r>
          </w:p>
        </w:tc>
      </w:tr>
      <w:tr w:rsidR="00692CB3" w14:paraId="4BA7AB47"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4F8CB4D7" w14:textId="77777777" w:rsidR="00692CB3" w:rsidRDefault="00692CB3" w:rsidP="00644038">
            <w:pPr>
              <w:spacing w:after="0"/>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640269F4" w14:textId="77777777" w:rsidR="00692CB3" w:rsidRDefault="00692CB3" w:rsidP="00644038">
            <w:pPr>
              <w:spacing w:after="0"/>
            </w:pPr>
            <w:r w:rsidRPr="00084AB9">
              <w:rPr>
                <w:rFonts w:ascii="Calibri" w:eastAsia="Times New Roman" w:hAnsi="Calibri" w:cs="Times New Roman"/>
                <w:color w:val="000000"/>
              </w:rPr>
              <w:t>None</w:t>
            </w:r>
          </w:p>
        </w:tc>
      </w:tr>
      <w:tr w:rsidR="00692CB3" w14:paraId="06845C3C"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7A62A35F" w14:textId="77777777" w:rsidR="00692CB3" w:rsidRDefault="00692CB3" w:rsidP="00644038">
            <w:pPr>
              <w:spacing w:after="0"/>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352278E3" w14:textId="77777777" w:rsidR="00692CB3" w:rsidRDefault="00692CB3" w:rsidP="00644038">
            <w:pPr>
              <w:spacing w:after="0"/>
            </w:pPr>
            <w:r w:rsidRPr="00084AB9">
              <w:rPr>
                <w:rFonts w:ascii="Calibri" w:eastAsia="Times New Roman" w:hAnsi="Calibri" w:cs="Times New Roman"/>
                <w:color w:val="000000"/>
              </w:rPr>
              <w:t>Yes</w:t>
            </w:r>
          </w:p>
        </w:tc>
      </w:tr>
      <w:tr w:rsidR="00692CB3" w14:paraId="21BD7490"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1ED30D04" w14:textId="77777777" w:rsidR="00692CB3" w:rsidRDefault="00692CB3" w:rsidP="00644038">
            <w:pPr>
              <w:spacing w:after="0"/>
            </w:pPr>
            <w:proofErr w:type="spellStart"/>
            <w:r w:rsidRPr="00084AB9">
              <w:rPr>
                <w:rFonts w:ascii="Calibri" w:eastAsia="Times New Roman" w:hAnsi="Calibri" w:cs="Times New Roman"/>
                <w:color w:val="000000"/>
              </w:rPr>
              <w:t>AOSAuthorization</w:t>
            </w:r>
            <w:proofErr w:type="spellEnd"/>
          </w:p>
        </w:tc>
        <w:tc>
          <w:tcPr>
            <w:tcW w:w="4428" w:type="dxa"/>
            <w:tcBorders>
              <w:top w:val="single" w:sz="4" w:space="0" w:color="auto"/>
              <w:left w:val="single" w:sz="4" w:space="0" w:color="auto"/>
              <w:bottom w:val="single" w:sz="4" w:space="0" w:color="auto"/>
              <w:right w:val="single" w:sz="4" w:space="0" w:color="auto"/>
            </w:tcBorders>
            <w:vAlign w:val="bottom"/>
          </w:tcPr>
          <w:p w14:paraId="21A7142B" w14:textId="77777777" w:rsidR="00692CB3" w:rsidRDefault="00692CB3" w:rsidP="00644038">
            <w:pPr>
              <w:spacing w:after="0"/>
            </w:pPr>
            <w:r w:rsidRPr="00084AB9">
              <w:rPr>
                <w:rFonts w:ascii="Calibri" w:eastAsia="Times New Roman" w:hAnsi="Calibri" w:cs="Times New Roman"/>
                <w:color w:val="000000"/>
              </w:rPr>
              <w:t>None</w:t>
            </w:r>
          </w:p>
        </w:tc>
      </w:tr>
      <w:tr w:rsidR="00692CB3" w14:paraId="3D32C043"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7C2D81F7" w14:textId="77777777" w:rsidR="00692CB3" w:rsidRDefault="00692CB3" w:rsidP="00644038">
            <w:pPr>
              <w:spacing w:after="0"/>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78DFCFC5" w14:textId="77777777" w:rsidR="00692CB3" w:rsidRDefault="00692CB3" w:rsidP="00644038">
            <w:pPr>
              <w:spacing w:after="0"/>
            </w:pPr>
            <w:r w:rsidRPr="00084AB9">
              <w:rPr>
                <w:rFonts w:ascii="Calibri" w:eastAsia="Times New Roman" w:hAnsi="Calibri" w:cs="Times New Roman"/>
                <w:color w:val="000000"/>
              </w:rPr>
              <w:t> </w:t>
            </w:r>
          </w:p>
        </w:tc>
      </w:tr>
      <w:tr w:rsidR="00692CB3" w14:paraId="66F97D9D"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5F06A261" w14:textId="77777777" w:rsidR="00692CB3" w:rsidRDefault="00692CB3" w:rsidP="00644038">
            <w:pPr>
              <w:spacing w:after="0"/>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1C904D7D" w14:textId="77777777" w:rsidR="00692CB3" w:rsidRDefault="00692CB3" w:rsidP="00644038">
            <w:pPr>
              <w:spacing w:after="0"/>
            </w:pPr>
            <w:r w:rsidRPr="00C31311">
              <w:t>This is the pickup drop location master</w:t>
            </w:r>
          </w:p>
        </w:tc>
      </w:tr>
    </w:tbl>
    <w:p w14:paraId="0C54DBA3" w14:textId="77777777" w:rsidR="00692CB3" w:rsidRDefault="00692CB3" w:rsidP="00692CB3"/>
    <w:p w14:paraId="2E7AA966" w14:textId="77777777" w:rsidR="00692CB3" w:rsidRDefault="00692CB3" w:rsidP="00692CB3">
      <w:pPr>
        <w:pStyle w:val="Heading4"/>
        <w:keepLines/>
        <w:numPr>
          <w:ilvl w:val="0"/>
          <w:numId w:val="0"/>
        </w:numPr>
        <w:tabs>
          <w:tab w:val="clear" w:pos="1418"/>
        </w:tabs>
        <w:spacing w:before="200" w:after="0" w:line="276" w:lineRule="auto"/>
        <w:jc w:val="both"/>
        <w:rPr>
          <w:rFonts w:asciiTheme="minorHAnsi" w:eastAsiaTheme="minorHAnsi" w:hAnsiTheme="minorHAnsi" w:cstheme="minorBidi"/>
          <w:bCs w:val="0"/>
          <w:sz w:val="20"/>
          <w:szCs w:val="22"/>
          <w:lang w:val="en-GB"/>
        </w:rPr>
      </w:pPr>
    </w:p>
    <w:p w14:paraId="642DF760" w14:textId="77777777" w:rsidR="00056A20" w:rsidRDefault="00056A20" w:rsidP="00056A20"/>
    <w:p w14:paraId="52780F2A" w14:textId="77777777" w:rsidR="00056A20" w:rsidRPr="00056A20" w:rsidRDefault="00056A20" w:rsidP="00056A20"/>
    <w:p w14:paraId="32C175D6" w14:textId="77777777" w:rsidR="00692CB3" w:rsidRDefault="00692CB3" w:rsidP="00692CB3">
      <w:pPr>
        <w:pStyle w:val="Heading4"/>
        <w:keepLines/>
        <w:numPr>
          <w:ilvl w:val="0"/>
          <w:numId w:val="0"/>
        </w:numPr>
        <w:tabs>
          <w:tab w:val="clear" w:pos="1418"/>
        </w:tabs>
        <w:spacing w:before="200" w:after="0" w:line="276" w:lineRule="auto"/>
        <w:ind w:firstLine="720"/>
        <w:jc w:val="both"/>
      </w:pPr>
      <w:r>
        <w:lastRenderedPageBreak/>
        <w:t>Fields</w:t>
      </w:r>
    </w:p>
    <w:p w14:paraId="42D26D08" w14:textId="77777777" w:rsidR="00692CB3" w:rsidRPr="003C25AA" w:rsidRDefault="00692CB3" w:rsidP="00692CB3">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6" w:type="pct"/>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19"/>
        <w:gridCol w:w="716"/>
        <w:gridCol w:w="1201"/>
        <w:gridCol w:w="865"/>
        <w:gridCol w:w="1697"/>
        <w:gridCol w:w="302"/>
        <w:gridCol w:w="1701"/>
      </w:tblGrid>
      <w:tr w:rsidR="00692CB3" w:rsidRPr="00B72644" w14:paraId="5CF928EB" w14:textId="77777777" w:rsidTr="00644038">
        <w:tc>
          <w:tcPr>
            <w:tcW w:w="1589" w:type="pct"/>
            <w:shd w:val="clear" w:color="auto" w:fill="A9CBFF" w:themeFill="text2" w:themeFillTint="33"/>
          </w:tcPr>
          <w:p w14:paraId="1DADA107" w14:textId="77777777" w:rsidR="00692CB3" w:rsidRPr="00B72644" w:rsidRDefault="00692CB3" w:rsidP="00644038">
            <w:pPr>
              <w:rPr>
                <w:b/>
                <w:color w:val="292929" w:themeColor="text1"/>
              </w:rPr>
            </w:pPr>
            <w:r w:rsidRPr="00B72644">
              <w:rPr>
                <w:b/>
                <w:color w:val="292929" w:themeColor="text1"/>
              </w:rPr>
              <w:t>Field Name</w:t>
            </w:r>
          </w:p>
        </w:tc>
        <w:tc>
          <w:tcPr>
            <w:tcW w:w="377" w:type="pct"/>
            <w:shd w:val="clear" w:color="auto" w:fill="A9CBFF" w:themeFill="text2" w:themeFillTint="33"/>
          </w:tcPr>
          <w:p w14:paraId="29074A35" w14:textId="77777777" w:rsidR="00692CB3" w:rsidRPr="00B72644" w:rsidRDefault="00692CB3" w:rsidP="00644038">
            <w:pPr>
              <w:rPr>
                <w:b/>
                <w:color w:val="292929" w:themeColor="text1"/>
              </w:rPr>
            </w:pPr>
            <w:r w:rsidRPr="00B72644">
              <w:rPr>
                <w:b/>
                <w:color w:val="292929" w:themeColor="text1"/>
              </w:rPr>
              <w:t>Data Type</w:t>
            </w:r>
          </w:p>
        </w:tc>
        <w:tc>
          <w:tcPr>
            <w:tcW w:w="632" w:type="pct"/>
            <w:shd w:val="clear" w:color="auto" w:fill="A9CBFF" w:themeFill="text2" w:themeFillTint="33"/>
          </w:tcPr>
          <w:p w14:paraId="17B6A3BB" w14:textId="77777777" w:rsidR="00692CB3" w:rsidRPr="00B72644" w:rsidRDefault="00692CB3" w:rsidP="00644038">
            <w:pPr>
              <w:rPr>
                <w:b/>
                <w:color w:val="292929" w:themeColor="text1"/>
              </w:rPr>
            </w:pPr>
            <w:r>
              <w:rPr>
                <w:b/>
                <w:color w:val="292929" w:themeColor="text1"/>
              </w:rPr>
              <w:t>Mandatory (Y/N)</w:t>
            </w:r>
          </w:p>
        </w:tc>
        <w:tc>
          <w:tcPr>
            <w:tcW w:w="455" w:type="pct"/>
            <w:shd w:val="clear" w:color="auto" w:fill="A9CBFF" w:themeFill="text2" w:themeFillTint="33"/>
          </w:tcPr>
          <w:p w14:paraId="54B3F38E" w14:textId="77777777" w:rsidR="00692CB3" w:rsidRPr="00B72644" w:rsidRDefault="00692CB3" w:rsidP="00644038">
            <w:pPr>
              <w:rPr>
                <w:b/>
                <w:color w:val="292929" w:themeColor="text1"/>
              </w:rPr>
            </w:pPr>
            <w:r w:rsidRPr="00B72644">
              <w:rPr>
                <w:b/>
                <w:color w:val="292929" w:themeColor="text1"/>
              </w:rPr>
              <w:t>Change Type</w:t>
            </w:r>
          </w:p>
        </w:tc>
        <w:tc>
          <w:tcPr>
            <w:tcW w:w="893" w:type="pct"/>
            <w:shd w:val="clear" w:color="auto" w:fill="A9CBFF" w:themeFill="text2" w:themeFillTint="33"/>
          </w:tcPr>
          <w:p w14:paraId="16937863" w14:textId="77777777" w:rsidR="00692CB3" w:rsidRPr="00B72644" w:rsidRDefault="00692CB3" w:rsidP="00644038">
            <w:pPr>
              <w:rPr>
                <w:b/>
                <w:color w:val="292929" w:themeColor="text1"/>
              </w:rPr>
            </w:pPr>
            <w:r w:rsidRPr="00B72644">
              <w:rPr>
                <w:b/>
                <w:bCs/>
                <w:color w:val="292929" w:themeColor="text1"/>
              </w:rPr>
              <w:t>Configuration Key (highlight keys which can be disabled when the table configuration key is enabled)</w:t>
            </w:r>
          </w:p>
        </w:tc>
        <w:tc>
          <w:tcPr>
            <w:tcW w:w="1054" w:type="pct"/>
            <w:gridSpan w:val="2"/>
            <w:shd w:val="clear" w:color="auto" w:fill="A9CBFF" w:themeFill="text2" w:themeFillTint="33"/>
          </w:tcPr>
          <w:p w14:paraId="327E33B9" w14:textId="77777777" w:rsidR="00692CB3" w:rsidRDefault="00692CB3" w:rsidP="00644038">
            <w:pPr>
              <w:rPr>
                <w:b/>
                <w:color w:val="292929" w:themeColor="text1"/>
              </w:rPr>
            </w:pPr>
            <w:r w:rsidRPr="00B72644">
              <w:rPr>
                <w:b/>
                <w:color w:val="292929" w:themeColor="text1"/>
              </w:rPr>
              <w:t>Other Properties</w:t>
            </w:r>
          </w:p>
          <w:p w14:paraId="2E931E2B" w14:textId="77777777" w:rsidR="00692CB3" w:rsidRPr="00B72644" w:rsidRDefault="00692CB3" w:rsidP="00644038">
            <w:pPr>
              <w:rPr>
                <w:b/>
                <w:color w:val="292929" w:themeColor="text1"/>
              </w:rPr>
            </w:pPr>
            <w:r>
              <w:rPr>
                <w:b/>
                <w:color w:val="292929" w:themeColor="text1"/>
              </w:rPr>
              <w:t>(Should this field be trimmed on the server (</w:t>
            </w:r>
            <w:proofErr w:type="spellStart"/>
            <w:r>
              <w:rPr>
                <w:b/>
                <w:color w:val="292929" w:themeColor="text1"/>
              </w:rPr>
              <w:t>AOSAuthorization</w:t>
            </w:r>
            <w:proofErr w:type="spellEnd"/>
            <w:r>
              <w:rPr>
                <w:b/>
                <w:color w:val="292929" w:themeColor="text1"/>
              </w:rPr>
              <w:t>)?)</w:t>
            </w:r>
          </w:p>
        </w:tc>
      </w:tr>
      <w:tr w:rsidR="00692CB3" w:rsidRPr="00307D32" w14:paraId="14A9A4DB" w14:textId="77777777" w:rsidTr="00644038">
        <w:trPr>
          <w:trHeight w:val="298"/>
        </w:trPr>
        <w:tc>
          <w:tcPr>
            <w:tcW w:w="1589" w:type="pct"/>
            <w:noWrap/>
            <w:hideMark/>
          </w:tcPr>
          <w:p w14:paraId="5DA39C48" w14:textId="77777777" w:rsidR="00692CB3" w:rsidRPr="00307D32" w:rsidRDefault="00692CB3" w:rsidP="00644038">
            <w:pPr>
              <w:rPr>
                <w:rFonts w:ascii="Calibri" w:eastAsia="Times New Roman" w:hAnsi="Calibri" w:cs="Times New Roman"/>
                <w:color w:val="000000"/>
              </w:rPr>
            </w:pPr>
            <w:proofErr w:type="spellStart"/>
            <w:r w:rsidRPr="00307D32">
              <w:rPr>
                <w:rFonts w:ascii="Calibri" w:eastAsia="Times New Roman" w:hAnsi="Calibri" w:cs="Times New Roman"/>
                <w:color w:val="000000"/>
              </w:rPr>
              <w:t>DropLocation</w:t>
            </w:r>
            <w:proofErr w:type="spellEnd"/>
          </w:p>
        </w:tc>
        <w:tc>
          <w:tcPr>
            <w:tcW w:w="377" w:type="pct"/>
            <w:noWrap/>
            <w:hideMark/>
          </w:tcPr>
          <w:p w14:paraId="68AF58FC" w14:textId="77777777" w:rsidR="00692CB3" w:rsidRPr="00307D32" w:rsidRDefault="00692CB3" w:rsidP="00644038">
            <w:pPr>
              <w:rPr>
                <w:rFonts w:ascii="Calibri" w:eastAsia="Times New Roman" w:hAnsi="Calibri" w:cs="Times New Roman"/>
                <w:color w:val="000000"/>
              </w:rPr>
            </w:pPr>
            <w:proofErr w:type="spellStart"/>
            <w:r>
              <w:rPr>
                <w:rFonts w:ascii="Calibri" w:eastAsia="Times New Roman" w:hAnsi="Calibri" w:cs="Times New Roman"/>
                <w:color w:val="000000"/>
              </w:rPr>
              <w:t>Enum</w:t>
            </w:r>
            <w:proofErr w:type="spellEnd"/>
          </w:p>
        </w:tc>
        <w:tc>
          <w:tcPr>
            <w:tcW w:w="632" w:type="pct"/>
            <w:noWrap/>
            <w:hideMark/>
          </w:tcPr>
          <w:p w14:paraId="29F5ABCB" w14:textId="77777777" w:rsidR="00692CB3" w:rsidRPr="00307D32" w:rsidRDefault="00692CB3" w:rsidP="00644038">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455" w:type="pct"/>
            <w:noWrap/>
            <w:hideMark/>
          </w:tcPr>
          <w:p w14:paraId="50CC41F8"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Add</w:t>
            </w:r>
          </w:p>
        </w:tc>
        <w:tc>
          <w:tcPr>
            <w:tcW w:w="1052" w:type="pct"/>
            <w:gridSpan w:val="2"/>
            <w:noWrap/>
            <w:hideMark/>
          </w:tcPr>
          <w:p w14:paraId="470B9BEA" w14:textId="77777777" w:rsidR="00692CB3" w:rsidRPr="00307D32" w:rsidRDefault="00692CB3" w:rsidP="00644038">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94" w:type="pct"/>
            <w:noWrap/>
            <w:hideMark/>
          </w:tcPr>
          <w:p w14:paraId="23692B2A"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NoYesId</w:t>
            </w:r>
            <w:proofErr w:type="spellEnd"/>
          </w:p>
        </w:tc>
      </w:tr>
      <w:tr w:rsidR="00692CB3" w:rsidRPr="00307D32" w14:paraId="38584D86" w14:textId="77777777" w:rsidTr="00644038">
        <w:trPr>
          <w:trHeight w:val="298"/>
        </w:trPr>
        <w:tc>
          <w:tcPr>
            <w:tcW w:w="1589" w:type="pct"/>
            <w:noWrap/>
          </w:tcPr>
          <w:p w14:paraId="4B261AAF" w14:textId="77777777" w:rsidR="00692CB3" w:rsidRPr="00307D32" w:rsidRDefault="00692CB3" w:rsidP="00644038">
            <w:pPr>
              <w:rPr>
                <w:rFonts w:ascii="Calibri" w:eastAsia="Times New Roman" w:hAnsi="Calibri" w:cs="Times New Roman"/>
                <w:color w:val="000000"/>
              </w:rPr>
            </w:pPr>
            <w:proofErr w:type="spellStart"/>
            <w:r w:rsidRPr="00307D32">
              <w:rPr>
                <w:rFonts w:ascii="Calibri" w:eastAsia="Times New Roman" w:hAnsi="Calibri" w:cs="Times New Roman"/>
                <w:color w:val="000000"/>
              </w:rPr>
              <w:t>PickupDropLocationId</w:t>
            </w:r>
            <w:proofErr w:type="spellEnd"/>
          </w:p>
        </w:tc>
        <w:tc>
          <w:tcPr>
            <w:tcW w:w="377" w:type="pct"/>
            <w:noWrap/>
          </w:tcPr>
          <w:p w14:paraId="0FDA7D19" w14:textId="77777777" w:rsidR="00692CB3" w:rsidRPr="004263F4" w:rsidRDefault="00692CB3" w:rsidP="00644038">
            <w:pPr>
              <w:rPr>
                <w:rFonts w:ascii="Calibri" w:eastAsia="Times New Roman" w:hAnsi="Calibri" w:cs="Times New Roman"/>
                <w:color w:val="000000"/>
              </w:rPr>
            </w:pPr>
            <w:r>
              <w:rPr>
                <w:rFonts w:ascii="Calibri" w:eastAsia="Times New Roman" w:hAnsi="Calibri" w:cs="Times New Roman"/>
                <w:color w:val="000000"/>
              </w:rPr>
              <w:t>String</w:t>
            </w:r>
          </w:p>
        </w:tc>
        <w:tc>
          <w:tcPr>
            <w:tcW w:w="632" w:type="pct"/>
            <w:noWrap/>
          </w:tcPr>
          <w:p w14:paraId="4BFDF389" w14:textId="77777777" w:rsidR="00692CB3" w:rsidRDefault="00692CB3" w:rsidP="00644038">
            <w:pPr>
              <w:rPr>
                <w:rFonts w:ascii="Calibri" w:eastAsia="Times New Roman" w:hAnsi="Calibri" w:cs="Times New Roman"/>
                <w:color w:val="000000"/>
              </w:rPr>
            </w:pPr>
            <w:r>
              <w:rPr>
                <w:rFonts w:ascii="Calibri" w:eastAsia="Times New Roman" w:hAnsi="Calibri" w:cs="Times New Roman"/>
                <w:color w:val="000000"/>
              </w:rPr>
              <w:t>Yes</w:t>
            </w:r>
          </w:p>
        </w:tc>
        <w:tc>
          <w:tcPr>
            <w:tcW w:w="455" w:type="pct"/>
            <w:noWrap/>
          </w:tcPr>
          <w:p w14:paraId="6874A53C"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Add</w:t>
            </w:r>
          </w:p>
        </w:tc>
        <w:tc>
          <w:tcPr>
            <w:tcW w:w="1052" w:type="pct"/>
            <w:gridSpan w:val="2"/>
            <w:noWrap/>
          </w:tcPr>
          <w:p w14:paraId="5DF3E029" w14:textId="77777777" w:rsidR="00692CB3" w:rsidRPr="00307D32" w:rsidRDefault="00692CB3" w:rsidP="00644038">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94" w:type="pct"/>
            <w:noWrap/>
          </w:tcPr>
          <w:p w14:paraId="6FEB7E47"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FthPickupDropLocationId</w:t>
            </w:r>
            <w:proofErr w:type="spellEnd"/>
          </w:p>
        </w:tc>
      </w:tr>
      <w:tr w:rsidR="00692CB3" w:rsidRPr="00307D32" w14:paraId="2836A1B3" w14:textId="77777777" w:rsidTr="00644038">
        <w:trPr>
          <w:trHeight w:val="298"/>
        </w:trPr>
        <w:tc>
          <w:tcPr>
            <w:tcW w:w="1589" w:type="pct"/>
            <w:noWrap/>
          </w:tcPr>
          <w:p w14:paraId="2EA2DE87" w14:textId="77777777" w:rsidR="00692CB3" w:rsidRPr="00307D32" w:rsidRDefault="00692CB3" w:rsidP="00644038">
            <w:pPr>
              <w:rPr>
                <w:rFonts w:ascii="Calibri" w:eastAsia="Times New Roman" w:hAnsi="Calibri" w:cs="Times New Roman"/>
                <w:color w:val="000000"/>
              </w:rPr>
            </w:pPr>
            <w:proofErr w:type="spellStart"/>
            <w:r w:rsidRPr="00307D32">
              <w:rPr>
                <w:rFonts w:ascii="Calibri" w:eastAsia="Times New Roman" w:hAnsi="Calibri" w:cs="Times New Roman"/>
                <w:color w:val="000000"/>
              </w:rPr>
              <w:t>PickupLocation</w:t>
            </w:r>
            <w:proofErr w:type="spellEnd"/>
          </w:p>
        </w:tc>
        <w:tc>
          <w:tcPr>
            <w:tcW w:w="377" w:type="pct"/>
            <w:noWrap/>
          </w:tcPr>
          <w:p w14:paraId="393FBA82" w14:textId="77777777" w:rsidR="00692CB3" w:rsidRPr="004263F4" w:rsidRDefault="00692CB3" w:rsidP="00644038">
            <w:pPr>
              <w:rPr>
                <w:rFonts w:ascii="Calibri" w:eastAsia="Times New Roman" w:hAnsi="Calibri" w:cs="Times New Roman"/>
                <w:color w:val="000000"/>
              </w:rPr>
            </w:pPr>
            <w:proofErr w:type="spellStart"/>
            <w:r>
              <w:rPr>
                <w:rFonts w:ascii="Calibri" w:eastAsia="Times New Roman" w:hAnsi="Calibri" w:cs="Times New Roman"/>
                <w:color w:val="000000"/>
              </w:rPr>
              <w:t>Enum</w:t>
            </w:r>
            <w:proofErr w:type="spellEnd"/>
          </w:p>
        </w:tc>
        <w:tc>
          <w:tcPr>
            <w:tcW w:w="632" w:type="pct"/>
            <w:noWrap/>
          </w:tcPr>
          <w:p w14:paraId="5CE2E26B" w14:textId="77777777" w:rsidR="00692CB3" w:rsidRPr="00307D32" w:rsidRDefault="00692CB3" w:rsidP="00644038">
            <w:pPr>
              <w:rPr>
                <w:rFonts w:ascii="Calibri" w:eastAsia="Times New Roman" w:hAnsi="Calibri" w:cs="Times New Roman"/>
                <w:color w:val="000000"/>
              </w:rPr>
            </w:pPr>
            <w:r w:rsidRPr="00307D32">
              <w:rPr>
                <w:rFonts w:ascii="Calibri" w:eastAsia="Times New Roman" w:hAnsi="Calibri" w:cs="Times New Roman"/>
                <w:color w:val="000000"/>
              </w:rPr>
              <w:t>No</w:t>
            </w:r>
          </w:p>
        </w:tc>
        <w:tc>
          <w:tcPr>
            <w:tcW w:w="455" w:type="pct"/>
            <w:noWrap/>
          </w:tcPr>
          <w:p w14:paraId="071510DF" w14:textId="77777777" w:rsidR="00692CB3" w:rsidRDefault="00692CB3" w:rsidP="00644038">
            <w:pPr>
              <w:rPr>
                <w:rFonts w:ascii="Calibri" w:eastAsia="Times New Roman" w:hAnsi="Calibri" w:cs="Times New Roman"/>
                <w:color w:val="000000"/>
              </w:rPr>
            </w:pPr>
            <w:r>
              <w:rPr>
                <w:rFonts w:ascii="Calibri" w:eastAsia="Times New Roman" w:hAnsi="Calibri" w:cs="Times New Roman"/>
                <w:color w:val="000000"/>
              </w:rPr>
              <w:t>Add</w:t>
            </w:r>
          </w:p>
        </w:tc>
        <w:tc>
          <w:tcPr>
            <w:tcW w:w="1052" w:type="pct"/>
            <w:gridSpan w:val="2"/>
            <w:noWrap/>
          </w:tcPr>
          <w:p w14:paraId="4E34E100" w14:textId="77777777" w:rsidR="00692CB3" w:rsidRPr="00307D32" w:rsidRDefault="00692CB3" w:rsidP="00644038">
            <w:pPr>
              <w:rPr>
                <w:rFonts w:ascii="Calibri" w:eastAsia="Times New Roman" w:hAnsi="Calibri" w:cs="Times New Roman"/>
                <w:color w:val="000000"/>
              </w:rPr>
            </w:pPr>
            <w:r w:rsidRPr="00307D32">
              <w:rPr>
                <w:rFonts w:ascii="Calibri" w:eastAsia="Times New Roman" w:hAnsi="Calibri" w:cs="Times New Roman"/>
                <w:color w:val="000000"/>
              </w:rPr>
              <w:t> </w:t>
            </w:r>
          </w:p>
        </w:tc>
        <w:tc>
          <w:tcPr>
            <w:tcW w:w="894" w:type="pct"/>
            <w:noWrap/>
          </w:tcPr>
          <w:p w14:paraId="5DA89A5C" w14:textId="77777777" w:rsidR="00692CB3" w:rsidRDefault="00692CB3"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NoYesId</w:t>
            </w:r>
            <w:proofErr w:type="spellEnd"/>
          </w:p>
        </w:tc>
      </w:tr>
      <w:tr w:rsidR="00692CB3" w:rsidRPr="00307D32" w14:paraId="07243A24" w14:textId="77777777" w:rsidTr="00644038">
        <w:trPr>
          <w:trHeight w:val="298"/>
        </w:trPr>
        <w:tc>
          <w:tcPr>
            <w:tcW w:w="1589" w:type="pct"/>
            <w:noWrap/>
          </w:tcPr>
          <w:p w14:paraId="52E6278B" w14:textId="77777777" w:rsidR="00692CB3" w:rsidRPr="00307D32" w:rsidRDefault="00692CB3" w:rsidP="00644038">
            <w:pPr>
              <w:rPr>
                <w:rFonts w:ascii="Calibri" w:eastAsia="Times New Roman" w:hAnsi="Calibri" w:cs="Times New Roman"/>
                <w:color w:val="000000"/>
              </w:rPr>
            </w:pPr>
            <w:proofErr w:type="spellStart"/>
            <w:r>
              <w:rPr>
                <w:rFonts w:ascii="Calibri" w:eastAsia="Times New Roman" w:hAnsi="Calibri" w:cs="Times New Roman"/>
                <w:color w:val="000000"/>
              </w:rPr>
              <w:t>LogisticsLocationId</w:t>
            </w:r>
            <w:proofErr w:type="spellEnd"/>
          </w:p>
        </w:tc>
        <w:tc>
          <w:tcPr>
            <w:tcW w:w="377" w:type="pct"/>
            <w:noWrap/>
          </w:tcPr>
          <w:p w14:paraId="6287DF54" w14:textId="77777777" w:rsidR="00692CB3" w:rsidRPr="004263F4" w:rsidRDefault="00692CB3" w:rsidP="00644038">
            <w:pPr>
              <w:rPr>
                <w:rFonts w:ascii="Calibri" w:eastAsia="Times New Roman" w:hAnsi="Calibri" w:cs="Times New Roman"/>
                <w:color w:val="000000"/>
              </w:rPr>
            </w:pPr>
            <w:r>
              <w:rPr>
                <w:rFonts w:ascii="Calibri" w:eastAsia="Times New Roman" w:hAnsi="Calibri" w:cs="Times New Roman"/>
                <w:color w:val="000000"/>
              </w:rPr>
              <w:t>Int64</w:t>
            </w:r>
          </w:p>
        </w:tc>
        <w:tc>
          <w:tcPr>
            <w:tcW w:w="632" w:type="pct"/>
            <w:noWrap/>
          </w:tcPr>
          <w:p w14:paraId="118F7F92" w14:textId="77777777" w:rsidR="00692CB3" w:rsidRPr="00307D32" w:rsidRDefault="00692CB3" w:rsidP="00644038">
            <w:pPr>
              <w:rPr>
                <w:rFonts w:ascii="Calibri" w:eastAsia="Times New Roman" w:hAnsi="Calibri" w:cs="Times New Roman"/>
                <w:color w:val="000000"/>
              </w:rPr>
            </w:pPr>
            <w:r>
              <w:rPr>
                <w:rFonts w:ascii="Calibri" w:eastAsia="Times New Roman" w:hAnsi="Calibri" w:cs="Times New Roman"/>
                <w:color w:val="000000"/>
              </w:rPr>
              <w:t>No</w:t>
            </w:r>
          </w:p>
        </w:tc>
        <w:tc>
          <w:tcPr>
            <w:tcW w:w="455" w:type="pct"/>
            <w:noWrap/>
          </w:tcPr>
          <w:p w14:paraId="491DC6A6" w14:textId="77777777" w:rsidR="00692CB3" w:rsidRDefault="00692CB3" w:rsidP="00644038">
            <w:pPr>
              <w:rPr>
                <w:rFonts w:ascii="Calibri" w:eastAsia="Times New Roman" w:hAnsi="Calibri" w:cs="Times New Roman"/>
                <w:color w:val="000000"/>
              </w:rPr>
            </w:pPr>
            <w:r>
              <w:rPr>
                <w:rFonts w:ascii="Calibri" w:eastAsia="Times New Roman" w:hAnsi="Calibri" w:cs="Times New Roman"/>
                <w:color w:val="000000"/>
              </w:rPr>
              <w:t>Add</w:t>
            </w:r>
          </w:p>
        </w:tc>
        <w:tc>
          <w:tcPr>
            <w:tcW w:w="1052" w:type="pct"/>
            <w:gridSpan w:val="2"/>
            <w:noWrap/>
          </w:tcPr>
          <w:p w14:paraId="165ABA81" w14:textId="77777777" w:rsidR="00692CB3" w:rsidRPr="00307D32" w:rsidRDefault="00692CB3" w:rsidP="00644038">
            <w:pPr>
              <w:rPr>
                <w:rFonts w:ascii="Calibri" w:eastAsia="Times New Roman" w:hAnsi="Calibri" w:cs="Times New Roman"/>
                <w:color w:val="000000"/>
              </w:rPr>
            </w:pPr>
          </w:p>
        </w:tc>
        <w:tc>
          <w:tcPr>
            <w:tcW w:w="894" w:type="pct"/>
            <w:noWrap/>
          </w:tcPr>
          <w:p w14:paraId="31B1A56E" w14:textId="77777777" w:rsidR="00692CB3" w:rsidRDefault="00692CB3"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RefRecId</w:t>
            </w:r>
            <w:proofErr w:type="spellEnd"/>
          </w:p>
        </w:tc>
      </w:tr>
    </w:tbl>
    <w:p w14:paraId="063A3005" w14:textId="77777777" w:rsidR="00692CB3" w:rsidRDefault="00692CB3" w:rsidP="00161929">
      <w:pPr>
        <w:rPr>
          <w:rStyle w:val="DAXTRCaption"/>
        </w:rPr>
      </w:pPr>
    </w:p>
    <w:p w14:paraId="447E2A54" w14:textId="77777777" w:rsidR="00161929" w:rsidRDefault="00161929" w:rsidP="00D84773">
      <w:pPr>
        <w:rPr>
          <w:rStyle w:val="DAXTRValue"/>
        </w:rPr>
      </w:pPr>
    </w:p>
    <w:p w14:paraId="11750C84" w14:textId="77777777" w:rsidR="00272F2F" w:rsidRDefault="00272F2F" w:rsidP="00272F2F">
      <w:pPr>
        <w:rPr>
          <w:rStyle w:val="DAXTRMenuPath"/>
        </w:rPr>
      </w:pPr>
      <w:r>
        <w:t xml:space="preserve">46. Click Area Page node: </w:t>
      </w:r>
      <w:r w:rsidRPr="009743FF">
        <w:rPr>
          <w:rStyle w:val="DAXTRMenuPath"/>
        </w:rPr>
        <w:t>Event Management -&gt; Setup -&gt; Allergies</w:t>
      </w:r>
      <w:r>
        <w:rPr>
          <w:rStyle w:val="DAXTRMenuPath"/>
        </w:rPr>
        <w:t>.</w:t>
      </w:r>
    </w:p>
    <w:p w14:paraId="526DD268" w14:textId="77777777" w:rsidR="00272F2F" w:rsidRDefault="00272F2F" w:rsidP="00272F2F"/>
    <w:p w14:paraId="5A2DD14C" w14:textId="01DA1580" w:rsidR="00272F2F" w:rsidRDefault="00272F2F" w:rsidP="00272F2F">
      <w:pPr>
        <w:pStyle w:val="DAXTRFormOpen"/>
        <w:numPr>
          <w:ilvl w:val="0"/>
          <w:numId w:val="46"/>
        </w:numPr>
        <w:rPr>
          <w:b/>
        </w:rPr>
      </w:pPr>
      <w:bookmarkStart w:id="37" w:name="_Toc401525545"/>
      <w:bookmarkStart w:id="38" w:name="_Toc401579040"/>
      <w:r w:rsidRPr="00272F2F">
        <w:rPr>
          <w:b/>
        </w:rPr>
        <w:t>Form name: Allergies master</w:t>
      </w:r>
      <w:bookmarkEnd w:id="37"/>
      <w:bookmarkEnd w:id="38"/>
    </w:p>
    <w:p w14:paraId="27C823FB" w14:textId="1900EAAA" w:rsidR="008C2002" w:rsidRDefault="008C2002" w:rsidP="008C2002">
      <w:pPr>
        <w:pStyle w:val="DAXTRFormOpen"/>
        <w:numPr>
          <w:ilvl w:val="1"/>
          <w:numId w:val="46"/>
        </w:numPr>
      </w:pPr>
      <w:bookmarkStart w:id="39" w:name="_Toc401579041"/>
      <w:r w:rsidRPr="0011050C">
        <w:rPr>
          <w:b/>
        </w:rPr>
        <w:t>Description:</w:t>
      </w:r>
      <w:r w:rsidRPr="0011050C">
        <w:t xml:space="preserve"> Mas</w:t>
      </w:r>
      <w:r>
        <w:t>ter form for managing</w:t>
      </w:r>
      <w:r>
        <w:t xml:space="preserve"> the </w:t>
      </w:r>
      <w:proofErr w:type="gramStart"/>
      <w:r>
        <w:t>allergies</w:t>
      </w:r>
      <w:r>
        <w:t>(</w:t>
      </w:r>
      <w:proofErr w:type="gramEnd"/>
      <w:r>
        <w:t>if any)</w:t>
      </w:r>
      <w:r>
        <w:t xml:space="preserve"> </w:t>
      </w:r>
      <w:r>
        <w:t>of</w:t>
      </w:r>
      <w:r w:rsidRPr="0011050C">
        <w:t xml:space="preserve"> events</w:t>
      </w:r>
      <w:r>
        <w:t xml:space="preserve"> organized</w:t>
      </w:r>
      <w:r>
        <w:t xml:space="preserve"> such that that can be matched with the default allergies of employees for alerting them with the same at the time of accepting invitation.</w:t>
      </w:r>
      <w:bookmarkEnd w:id="39"/>
    </w:p>
    <w:p w14:paraId="31446449" w14:textId="4650B82F" w:rsidR="008C2002" w:rsidRPr="008C2002" w:rsidRDefault="008C2002" w:rsidP="008C2002">
      <w:pPr>
        <w:pStyle w:val="DAXTRFormOpen"/>
        <w:numPr>
          <w:ilvl w:val="1"/>
          <w:numId w:val="46"/>
        </w:numPr>
        <w:rPr>
          <w:b/>
        </w:rPr>
      </w:pPr>
      <w:bookmarkStart w:id="40" w:name="_Toc401579042"/>
      <w:r w:rsidRPr="0011050C">
        <w:rPr>
          <w:b/>
        </w:rPr>
        <w:t>Steps</w:t>
      </w:r>
      <w:bookmarkEnd w:id="40"/>
    </w:p>
    <w:p w14:paraId="2AC33191" w14:textId="77777777" w:rsidR="00272F2F" w:rsidRDefault="00272F2F" w:rsidP="00272F2F"/>
    <w:p w14:paraId="1D51632A" w14:textId="77777777" w:rsidR="00272F2F" w:rsidRDefault="00272F2F" w:rsidP="00272F2F">
      <w:r>
        <w:rPr>
          <w:noProof/>
          <w:lang w:val="en-US"/>
        </w:rPr>
        <w:lastRenderedPageBreak/>
        <w:drawing>
          <wp:inline distT="0" distB="0" distL="0" distR="0" wp14:anchorId="2EA3D482" wp14:editId="00528C02">
            <wp:extent cx="5868035" cy="45339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a:extLst>
                        <a:ext uri="{28A0092B-C50C-407E-A947-70E740481C1C}">
                          <a14:useLocalDpi xmlns:a14="http://schemas.microsoft.com/office/drawing/2010/main" val="0"/>
                        </a:ext>
                      </a:extLst>
                    </a:blip>
                    <a:stretch>
                      <a:fillRect/>
                    </a:stretch>
                  </pic:blipFill>
                  <pic:spPr>
                    <a:xfrm>
                      <a:off x="0" y="0"/>
                      <a:ext cx="5868220" cy="4534043"/>
                    </a:xfrm>
                    <a:prstGeom prst="rect">
                      <a:avLst/>
                    </a:prstGeom>
                  </pic:spPr>
                </pic:pic>
              </a:graphicData>
            </a:graphic>
          </wp:inline>
        </w:drawing>
      </w:r>
    </w:p>
    <w:p w14:paraId="565613C7" w14:textId="77777777" w:rsidR="00272F2F" w:rsidRDefault="00272F2F" w:rsidP="00272F2F"/>
    <w:p w14:paraId="3F41AB1C" w14:textId="77777777" w:rsidR="00272F2F" w:rsidRDefault="00272F2F" w:rsidP="00272F2F"/>
    <w:p w14:paraId="554E27A3" w14:textId="77777777" w:rsidR="00272F2F" w:rsidRDefault="00272F2F" w:rsidP="00272F2F">
      <w:pPr>
        <w:rPr>
          <w:rStyle w:val="DAXTRCaption"/>
        </w:rPr>
      </w:pPr>
      <w:r>
        <w:t xml:space="preserve">47. Click the </w:t>
      </w:r>
      <w:r w:rsidRPr="009743FF">
        <w:rPr>
          <w:rStyle w:val="DAXTRCaption"/>
        </w:rPr>
        <w:t>New</w:t>
      </w:r>
      <w:r>
        <w:rPr>
          <w:rStyle w:val="DAXTRCaption"/>
        </w:rPr>
        <w:t xml:space="preserve"> button.</w:t>
      </w:r>
    </w:p>
    <w:p w14:paraId="32538995" w14:textId="77777777" w:rsidR="00272F2F" w:rsidRDefault="00272F2F" w:rsidP="00272F2F"/>
    <w:p w14:paraId="49D1EC26" w14:textId="77777777" w:rsidR="00272F2F" w:rsidRDefault="00272F2F" w:rsidP="00272F2F">
      <w:pPr>
        <w:rPr>
          <w:rStyle w:val="DAXTRCaption"/>
        </w:rPr>
      </w:pPr>
      <w:r>
        <w:t xml:space="preserve">48. Create a new record in the </w:t>
      </w:r>
      <w:r w:rsidRPr="009743FF">
        <w:rPr>
          <w:rStyle w:val="DAXTRCaption"/>
        </w:rPr>
        <w:t>Allergies master</w:t>
      </w:r>
      <w:r>
        <w:rPr>
          <w:rStyle w:val="DAXTRCaption"/>
        </w:rPr>
        <w:t xml:space="preserve"> form.</w:t>
      </w:r>
    </w:p>
    <w:p w14:paraId="155D518A" w14:textId="77777777" w:rsidR="00272F2F" w:rsidRDefault="00272F2F" w:rsidP="00272F2F"/>
    <w:p w14:paraId="380DC58B" w14:textId="77777777" w:rsidR="00272F2F" w:rsidRDefault="00272F2F" w:rsidP="00272F2F">
      <w:pPr>
        <w:rPr>
          <w:rStyle w:val="DAXTRValue"/>
        </w:rPr>
      </w:pPr>
      <w:r>
        <w:t xml:space="preserve">48. Change </w:t>
      </w:r>
      <w:r w:rsidRPr="009743FF">
        <w:rPr>
          <w:rStyle w:val="DAXTRCaption"/>
        </w:rPr>
        <w:t>Allergies</w:t>
      </w:r>
      <w:r>
        <w:rPr>
          <w:rStyle w:val="DAXTRCaption"/>
        </w:rPr>
        <w:t xml:space="preserve"> from '' to '</w:t>
      </w:r>
      <w:r w:rsidRPr="009743FF">
        <w:rPr>
          <w:rStyle w:val="DAXTRValue"/>
        </w:rPr>
        <w:t>Cold</w:t>
      </w:r>
      <w:r>
        <w:rPr>
          <w:rStyle w:val="DAXTRValue"/>
        </w:rPr>
        <w:t>'.</w:t>
      </w:r>
    </w:p>
    <w:p w14:paraId="036037FF" w14:textId="77777777" w:rsidR="00272F2F" w:rsidRDefault="00272F2F" w:rsidP="00272F2F"/>
    <w:p w14:paraId="1D50E497" w14:textId="77777777" w:rsidR="00272F2F" w:rsidRDefault="00272F2F" w:rsidP="00272F2F">
      <w:pPr>
        <w:rPr>
          <w:rStyle w:val="DAXTRCaption"/>
        </w:rPr>
      </w:pPr>
      <w:r>
        <w:t xml:space="preserve">50. Click the </w:t>
      </w:r>
      <w:r w:rsidRPr="009743FF">
        <w:rPr>
          <w:rStyle w:val="DAXTRCaption"/>
        </w:rPr>
        <w:t>New</w:t>
      </w:r>
      <w:r>
        <w:rPr>
          <w:rStyle w:val="DAXTRCaption"/>
        </w:rPr>
        <w:t xml:space="preserve"> button.</w:t>
      </w:r>
    </w:p>
    <w:p w14:paraId="435E3C1D" w14:textId="77777777" w:rsidR="00272F2F" w:rsidRDefault="00272F2F" w:rsidP="00272F2F"/>
    <w:p w14:paraId="1134F469" w14:textId="77777777" w:rsidR="00272F2F" w:rsidRDefault="00272F2F" w:rsidP="00272F2F">
      <w:pPr>
        <w:rPr>
          <w:rStyle w:val="DAXTRCaption"/>
        </w:rPr>
      </w:pPr>
      <w:r>
        <w:t xml:space="preserve">51. Create a new record in the </w:t>
      </w:r>
      <w:r w:rsidRPr="009743FF">
        <w:rPr>
          <w:rStyle w:val="DAXTRCaption"/>
        </w:rPr>
        <w:t>Allergies master</w:t>
      </w:r>
      <w:r>
        <w:rPr>
          <w:rStyle w:val="DAXTRCaption"/>
        </w:rPr>
        <w:t xml:space="preserve"> form.</w:t>
      </w:r>
    </w:p>
    <w:p w14:paraId="37912BBF" w14:textId="77777777" w:rsidR="00272F2F" w:rsidRDefault="00272F2F" w:rsidP="00272F2F"/>
    <w:p w14:paraId="574822CA" w14:textId="77777777" w:rsidR="00272F2F" w:rsidRDefault="00272F2F" w:rsidP="00272F2F">
      <w:pPr>
        <w:rPr>
          <w:rStyle w:val="DAXTRCaption"/>
        </w:rPr>
      </w:pPr>
      <w:r>
        <w:t xml:space="preserve">52. Click the </w:t>
      </w:r>
      <w:r w:rsidRPr="009743FF">
        <w:rPr>
          <w:rStyle w:val="DAXTRCaption"/>
        </w:rPr>
        <w:t>Close</w:t>
      </w:r>
      <w:r>
        <w:rPr>
          <w:rStyle w:val="DAXTRCaption"/>
        </w:rPr>
        <w:t xml:space="preserve"> toolbar button.</w:t>
      </w:r>
    </w:p>
    <w:p w14:paraId="056B8883" w14:textId="77777777" w:rsidR="00272F2F" w:rsidRDefault="00272F2F" w:rsidP="00272F2F"/>
    <w:p w14:paraId="0960B700" w14:textId="77777777" w:rsidR="00272F2F" w:rsidRDefault="00272F2F" w:rsidP="00272F2F">
      <w:pPr>
        <w:rPr>
          <w:rStyle w:val="DAXTRValue"/>
        </w:rPr>
      </w:pPr>
      <w:r>
        <w:t xml:space="preserve">52. Change </w:t>
      </w:r>
      <w:r w:rsidRPr="009743FF">
        <w:rPr>
          <w:rStyle w:val="DAXTRCaption"/>
        </w:rPr>
        <w:t>Allergies</w:t>
      </w:r>
      <w:r>
        <w:rPr>
          <w:rStyle w:val="DAXTRCaption"/>
        </w:rPr>
        <w:t xml:space="preserve"> from '' to '</w:t>
      </w:r>
      <w:r w:rsidRPr="009743FF">
        <w:rPr>
          <w:rStyle w:val="DAXTRValue"/>
        </w:rPr>
        <w:t>Hot</w:t>
      </w:r>
      <w:r>
        <w:rPr>
          <w:rStyle w:val="DAXTRValue"/>
        </w:rPr>
        <w:t>'.</w:t>
      </w:r>
    </w:p>
    <w:p w14:paraId="5E593152" w14:textId="77777777" w:rsidR="00272F2F" w:rsidRDefault="00272F2F" w:rsidP="00272F2F"/>
    <w:p w14:paraId="578481D1" w14:textId="1EC60B15" w:rsidR="00272F2F" w:rsidRDefault="00272F2F" w:rsidP="00272F2F">
      <w:pPr>
        <w:rPr>
          <w:rStyle w:val="DAXTRCaption"/>
        </w:rPr>
      </w:pPr>
      <w:r>
        <w:lastRenderedPageBreak/>
        <w:t xml:space="preserve">54. Close the </w:t>
      </w:r>
      <w:r w:rsidRPr="009743FF">
        <w:rPr>
          <w:rStyle w:val="DAXTRCaption"/>
        </w:rPr>
        <w:t>Allergies master</w:t>
      </w:r>
      <w:r>
        <w:rPr>
          <w:rStyle w:val="DAXTRCaption"/>
        </w:rPr>
        <w:t xml:space="preserve"> form.</w:t>
      </w:r>
    </w:p>
    <w:p w14:paraId="3D70806C" w14:textId="77777777" w:rsidR="00692CB3" w:rsidRDefault="00692CB3" w:rsidP="00272F2F">
      <w:pPr>
        <w:rPr>
          <w:rStyle w:val="DAXTRCaption"/>
        </w:rPr>
      </w:pPr>
    </w:p>
    <w:p w14:paraId="1141DE82" w14:textId="43343B5D" w:rsidR="00692CB3" w:rsidRPr="003C2D79" w:rsidRDefault="001E5291" w:rsidP="00692CB3">
      <w:pPr>
        <w:pStyle w:val="Heading3"/>
        <w:keepLines/>
        <w:numPr>
          <w:ilvl w:val="0"/>
          <w:numId w:val="0"/>
        </w:numPr>
        <w:tabs>
          <w:tab w:val="clear" w:pos="1134"/>
        </w:tabs>
        <w:spacing w:before="200" w:after="0" w:line="276" w:lineRule="auto"/>
        <w:ind w:left="1134" w:hanging="1134"/>
        <w:jc w:val="both"/>
        <w:rPr>
          <w:b/>
        </w:rPr>
      </w:pPr>
      <w:bookmarkStart w:id="41" w:name="_Toc401579043"/>
      <w:r>
        <w:rPr>
          <w:b/>
        </w:rPr>
        <w:t>Schema Info</w:t>
      </w:r>
      <w:r w:rsidR="00692CB3" w:rsidRPr="003C2D79">
        <w:rPr>
          <w:b/>
        </w:rPr>
        <w:t xml:space="preserve">: </w:t>
      </w:r>
      <w:proofErr w:type="spellStart"/>
      <w:r w:rsidR="00692CB3" w:rsidRPr="003C2D79">
        <w:rPr>
          <w:b/>
        </w:rPr>
        <w:t>FthAllergies</w:t>
      </w:r>
      <w:bookmarkEnd w:id="41"/>
      <w:proofErr w:type="spellEnd"/>
    </w:p>
    <w:p w14:paraId="2701CD5C" w14:textId="77777777" w:rsidR="00692CB3" w:rsidRDefault="00692CB3" w:rsidP="00692CB3">
      <w:pPr>
        <w:spacing w:before="120" w:after="0"/>
      </w:pPr>
      <w:r>
        <w:t>Change Type</w:t>
      </w:r>
      <w:r w:rsidRPr="009C053B">
        <w:t xml:space="preserve">: </w:t>
      </w:r>
      <w:r>
        <w:t>New</w:t>
      </w:r>
    </w:p>
    <w:p w14:paraId="0B301BBD" w14:textId="77777777" w:rsidR="00692CB3" w:rsidRDefault="00692CB3" w:rsidP="00692CB3">
      <w:pPr>
        <w:pStyle w:val="Heading4"/>
        <w:keepLines/>
        <w:numPr>
          <w:ilvl w:val="0"/>
          <w:numId w:val="0"/>
        </w:numPr>
        <w:tabs>
          <w:tab w:val="clear" w:pos="1418"/>
        </w:tabs>
        <w:spacing w:before="200" w:after="0" w:line="276" w:lineRule="auto"/>
        <w:ind w:left="1418" w:hanging="698"/>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692CB3" w:rsidRPr="00B72644" w14:paraId="7C54EF7C" w14:textId="77777777" w:rsidTr="00644038">
        <w:tc>
          <w:tcPr>
            <w:tcW w:w="4428" w:type="dxa"/>
            <w:shd w:val="clear" w:color="auto" w:fill="A9CBFF" w:themeFill="text2" w:themeFillTint="33"/>
          </w:tcPr>
          <w:p w14:paraId="4FA4E8EB" w14:textId="77777777" w:rsidR="00692CB3" w:rsidRPr="00B72644" w:rsidRDefault="00692CB3" w:rsidP="00644038">
            <w:pPr>
              <w:spacing w:after="0"/>
              <w:rPr>
                <w:b/>
                <w:color w:val="292929" w:themeColor="text1"/>
              </w:rPr>
            </w:pPr>
            <w:r w:rsidRPr="00B72644">
              <w:rPr>
                <w:b/>
                <w:bCs/>
                <w:color w:val="292929" w:themeColor="text1"/>
              </w:rPr>
              <w:t>Description and Justification:</w:t>
            </w:r>
          </w:p>
        </w:tc>
        <w:tc>
          <w:tcPr>
            <w:tcW w:w="4428" w:type="dxa"/>
            <w:shd w:val="clear" w:color="auto" w:fill="FFFFFF" w:themeFill="background1"/>
          </w:tcPr>
          <w:p w14:paraId="04884F40" w14:textId="77777777" w:rsidR="00692CB3" w:rsidRPr="00B72644" w:rsidRDefault="00692CB3" w:rsidP="00644038">
            <w:pPr>
              <w:spacing w:after="0"/>
              <w:rPr>
                <w:b/>
                <w:color w:val="292929" w:themeColor="text1"/>
              </w:rPr>
            </w:pPr>
          </w:p>
        </w:tc>
      </w:tr>
      <w:tr w:rsidR="00692CB3" w:rsidRPr="00B72644" w14:paraId="0FB9F9B6" w14:textId="77777777" w:rsidTr="00644038">
        <w:tc>
          <w:tcPr>
            <w:tcW w:w="4428" w:type="dxa"/>
            <w:shd w:val="clear" w:color="auto" w:fill="A9CBFF" w:themeFill="text2" w:themeFillTint="33"/>
          </w:tcPr>
          <w:p w14:paraId="617472D0" w14:textId="77777777" w:rsidR="00692CB3" w:rsidRPr="00B72644" w:rsidRDefault="00692CB3" w:rsidP="00644038">
            <w:pPr>
              <w:spacing w:after="0"/>
              <w:rPr>
                <w:b/>
                <w:color w:val="292929" w:themeColor="text1"/>
              </w:rPr>
            </w:pPr>
            <w:r w:rsidRPr="00B72644">
              <w:rPr>
                <w:b/>
                <w:color w:val="292929" w:themeColor="text1"/>
              </w:rPr>
              <w:t>Property</w:t>
            </w:r>
          </w:p>
        </w:tc>
        <w:tc>
          <w:tcPr>
            <w:tcW w:w="4428" w:type="dxa"/>
            <w:shd w:val="clear" w:color="auto" w:fill="A9CBFF" w:themeFill="text2" w:themeFillTint="33"/>
          </w:tcPr>
          <w:p w14:paraId="4B657EB0" w14:textId="77777777" w:rsidR="00692CB3" w:rsidRPr="00B72644" w:rsidRDefault="00692CB3" w:rsidP="00644038">
            <w:pPr>
              <w:spacing w:after="0"/>
              <w:rPr>
                <w:b/>
                <w:color w:val="292929" w:themeColor="text1"/>
              </w:rPr>
            </w:pPr>
            <w:r w:rsidRPr="00B72644">
              <w:rPr>
                <w:b/>
                <w:color w:val="292929" w:themeColor="text1"/>
              </w:rPr>
              <w:t>Value</w:t>
            </w:r>
          </w:p>
        </w:tc>
      </w:tr>
      <w:tr w:rsidR="00692CB3" w14:paraId="0E825211" w14:textId="77777777" w:rsidTr="00644038">
        <w:tc>
          <w:tcPr>
            <w:tcW w:w="4428" w:type="dxa"/>
          </w:tcPr>
          <w:p w14:paraId="6CAD7170" w14:textId="77777777" w:rsidR="00692CB3" w:rsidRDefault="00692CB3" w:rsidP="00644038">
            <w:pPr>
              <w:spacing w:after="0"/>
            </w:pPr>
            <w:r>
              <w:t>Configuration Key</w:t>
            </w:r>
          </w:p>
        </w:tc>
        <w:tc>
          <w:tcPr>
            <w:tcW w:w="4428" w:type="dxa"/>
          </w:tcPr>
          <w:p w14:paraId="54E5C9FA" w14:textId="77777777" w:rsidR="00692CB3" w:rsidRDefault="00692CB3" w:rsidP="00644038">
            <w:pPr>
              <w:spacing w:after="0"/>
            </w:pPr>
            <w:proofErr w:type="spellStart"/>
            <w:r w:rsidRPr="00DF34E1">
              <w:t>FthEventManagement</w:t>
            </w:r>
            <w:proofErr w:type="spellEnd"/>
          </w:p>
        </w:tc>
      </w:tr>
      <w:tr w:rsidR="00692CB3" w14:paraId="59A0E62B" w14:textId="77777777" w:rsidTr="00644038">
        <w:tc>
          <w:tcPr>
            <w:tcW w:w="4428" w:type="dxa"/>
          </w:tcPr>
          <w:p w14:paraId="38930C46" w14:textId="77777777" w:rsidR="00692CB3" w:rsidRDefault="00692CB3" w:rsidP="00644038">
            <w:pPr>
              <w:spacing w:after="0"/>
            </w:pPr>
            <w:r>
              <w:t>Label</w:t>
            </w:r>
          </w:p>
        </w:tc>
        <w:tc>
          <w:tcPr>
            <w:tcW w:w="4428" w:type="dxa"/>
          </w:tcPr>
          <w:p w14:paraId="7C4AB8CF" w14:textId="77777777" w:rsidR="00692CB3" w:rsidRDefault="00692CB3" w:rsidP="00644038">
            <w:pPr>
              <w:spacing w:after="0"/>
            </w:pPr>
            <w:r>
              <w:t>Allergies master</w:t>
            </w:r>
          </w:p>
        </w:tc>
      </w:tr>
      <w:tr w:rsidR="00692CB3" w14:paraId="150FAE57" w14:textId="77777777" w:rsidTr="00644038">
        <w:tc>
          <w:tcPr>
            <w:tcW w:w="4428" w:type="dxa"/>
          </w:tcPr>
          <w:p w14:paraId="0CAADAF6" w14:textId="77777777" w:rsidR="00692CB3" w:rsidRDefault="00692CB3" w:rsidP="00644038">
            <w:pPr>
              <w:spacing w:after="0"/>
            </w:pPr>
            <w:r>
              <w:t>Primary Index</w:t>
            </w:r>
            <w:r>
              <w:rPr>
                <w:rStyle w:val="FootnoteReference"/>
              </w:rPr>
              <w:footnoteReference w:id="8"/>
            </w:r>
          </w:p>
        </w:tc>
        <w:tc>
          <w:tcPr>
            <w:tcW w:w="4428" w:type="dxa"/>
          </w:tcPr>
          <w:p w14:paraId="119ED2F5" w14:textId="77777777" w:rsidR="00692CB3" w:rsidRDefault="00692CB3" w:rsidP="00644038">
            <w:pPr>
              <w:spacing w:after="0"/>
            </w:pPr>
            <w:proofErr w:type="spellStart"/>
            <w:r w:rsidRPr="00DF34E1">
              <w:t>SurrogateKey</w:t>
            </w:r>
            <w:proofErr w:type="spellEnd"/>
          </w:p>
        </w:tc>
      </w:tr>
      <w:tr w:rsidR="00692CB3" w14:paraId="7B6B295F" w14:textId="77777777" w:rsidTr="00644038">
        <w:tc>
          <w:tcPr>
            <w:tcW w:w="4428" w:type="dxa"/>
          </w:tcPr>
          <w:p w14:paraId="159FEEF7" w14:textId="77777777" w:rsidR="00692CB3" w:rsidRDefault="00692CB3" w:rsidP="00644038">
            <w:pPr>
              <w:spacing w:after="0"/>
            </w:pPr>
            <w:r>
              <w:t>Clustered Index</w:t>
            </w:r>
          </w:p>
        </w:tc>
        <w:tc>
          <w:tcPr>
            <w:tcW w:w="4428" w:type="dxa"/>
          </w:tcPr>
          <w:p w14:paraId="339F256A" w14:textId="77777777" w:rsidR="00692CB3" w:rsidRDefault="00692CB3" w:rsidP="00644038">
            <w:pPr>
              <w:spacing w:after="0"/>
            </w:pPr>
            <w:proofErr w:type="spellStart"/>
            <w:r w:rsidRPr="002B2711">
              <w:t>SurrogateKey</w:t>
            </w:r>
            <w:proofErr w:type="spellEnd"/>
          </w:p>
        </w:tc>
      </w:tr>
      <w:tr w:rsidR="00692CB3" w14:paraId="5843EB76" w14:textId="77777777" w:rsidTr="00644038">
        <w:tc>
          <w:tcPr>
            <w:tcW w:w="4428" w:type="dxa"/>
            <w:tcBorders>
              <w:top w:val="single" w:sz="4" w:space="0" w:color="auto"/>
              <w:left w:val="single" w:sz="4" w:space="0" w:color="auto"/>
              <w:bottom w:val="single" w:sz="4" w:space="0" w:color="auto"/>
              <w:right w:val="single" w:sz="4" w:space="0" w:color="auto"/>
            </w:tcBorders>
          </w:tcPr>
          <w:p w14:paraId="591F27DB" w14:textId="77777777" w:rsidR="00692CB3" w:rsidRDefault="00692CB3" w:rsidP="00644038">
            <w:pPr>
              <w:spacing w:after="0"/>
            </w:pPr>
            <w:r>
              <w:t>Table Group</w:t>
            </w:r>
          </w:p>
        </w:tc>
        <w:tc>
          <w:tcPr>
            <w:tcW w:w="4428" w:type="dxa"/>
            <w:tcBorders>
              <w:top w:val="single" w:sz="4" w:space="0" w:color="auto"/>
              <w:left w:val="single" w:sz="4" w:space="0" w:color="auto"/>
              <w:bottom w:val="single" w:sz="4" w:space="0" w:color="auto"/>
              <w:right w:val="single" w:sz="4" w:space="0" w:color="auto"/>
            </w:tcBorders>
          </w:tcPr>
          <w:p w14:paraId="1B48F0A0" w14:textId="77777777" w:rsidR="00692CB3" w:rsidRDefault="00692CB3" w:rsidP="00644038">
            <w:pPr>
              <w:spacing w:after="0"/>
            </w:pPr>
            <w:r w:rsidRPr="002B2711">
              <w:t>Miscellaneous</w:t>
            </w:r>
          </w:p>
        </w:tc>
      </w:tr>
      <w:tr w:rsidR="00692CB3" w14:paraId="54B4D51E" w14:textId="77777777" w:rsidTr="00644038">
        <w:tc>
          <w:tcPr>
            <w:tcW w:w="4428" w:type="dxa"/>
            <w:tcBorders>
              <w:top w:val="single" w:sz="4" w:space="0" w:color="auto"/>
              <w:left w:val="single" w:sz="4" w:space="0" w:color="auto"/>
              <w:bottom w:val="single" w:sz="4" w:space="0" w:color="auto"/>
              <w:right w:val="single" w:sz="4" w:space="0" w:color="auto"/>
            </w:tcBorders>
          </w:tcPr>
          <w:p w14:paraId="40ACF6B1" w14:textId="77777777" w:rsidR="00692CB3" w:rsidRDefault="00692CB3" w:rsidP="00644038">
            <w:pPr>
              <w:spacing w:after="0"/>
            </w:pPr>
            <w:r>
              <w:t>Title Field 1</w:t>
            </w:r>
          </w:p>
        </w:tc>
        <w:tc>
          <w:tcPr>
            <w:tcW w:w="4428" w:type="dxa"/>
            <w:tcBorders>
              <w:top w:val="single" w:sz="4" w:space="0" w:color="auto"/>
              <w:left w:val="single" w:sz="4" w:space="0" w:color="auto"/>
              <w:bottom w:val="single" w:sz="4" w:space="0" w:color="auto"/>
              <w:right w:val="single" w:sz="4" w:space="0" w:color="auto"/>
            </w:tcBorders>
          </w:tcPr>
          <w:p w14:paraId="4680C28F" w14:textId="77777777" w:rsidR="00692CB3" w:rsidRDefault="00692CB3" w:rsidP="00644038">
            <w:pPr>
              <w:spacing w:after="0"/>
            </w:pPr>
            <w:r w:rsidRPr="00B37962">
              <w:t>Allergies</w:t>
            </w:r>
          </w:p>
        </w:tc>
      </w:tr>
      <w:tr w:rsidR="00692CB3" w14:paraId="3981A8DC" w14:textId="77777777" w:rsidTr="00644038">
        <w:tc>
          <w:tcPr>
            <w:tcW w:w="4428" w:type="dxa"/>
            <w:tcBorders>
              <w:top w:val="single" w:sz="4" w:space="0" w:color="auto"/>
              <w:left w:val="single" w:sz="4" w:space="0" w:color="auto"/>
              <w:bottom w:val="single" w:sz="4" w:space="0" w:color="auto"/>
              <w:right w:val="single" w:sz="4" w:space="0" w:color="auto"/>
            </w:tcBorders>
          </w:tcPr>
          <w:p w14:paraId="3860D2B0" w14:textId="77777777" w:rsidR="00692CB3" w:rsidRDefault="00692CB3" w:rsidP="00644038">
            <w:pPr>
              <w:spacing w:after="0"/>
            </w:pPr>
            <w:r>
              <w:t>Title Field 2</w:t>
            </w:r>
          </w:p>
        </w:tc>
        <w:tc>
          <w:tcPr>
            <w:tcW w:w="4428" w:type="dxa"/>
            <w:tcBorders>
              <w:top w:val="single" w:sz="4" w:space="0" w:color="auto"/>
              <w:left w:val="single" w:sz="4" w:space="0" w:color="auto"/>
              <w:bottom w:val="single" w:sz="4" w:space="0" w:color="auto"/>
              <w:right w:val="single" w:sz="4" w:space="0" w:color="auto"/>
            </w:tcBorders>
          </w:tcPr>
          <w:p w14:paraId="757F8E43" w14:textId="77777777" w:rsidR="00692CB3" w:rsidRDefault="00692CB3" w:rsidP="00644038">
            <w:pPr>
              <w:spacing w:after="0"/>
            </w:pPr>
            <w:proofErr w:type="spellStart"/>
            <w:r w:rsidRPr="00B37962">
              <w:t>RecId</w:t>
            </w:r>
            <w:proofErr w:type="spellEnd"/>
          </w:p>
        </w:tc>
      </w:tr>
      <w:tr w:rsidR="00692CB3" w14:paraId="5C56909A" w14:textId="77777777" w:rsidTr="00644038">
        <w:tc>
          <w:tcPr>
            <w:tcW w:w="4428" w:type="dxa"/>
            <w:tcBorders>
              <w:top w:val="single" w:sz="4" w:space="0" w:color="auto"/>
              <w:left w:val="single" w:sz="4" w:space="0" w:color="auto"/>
              <w:bottom w:val="single" w:sz="4" w:space="0" w:color="auto"/>
              <w:right w:val="single" w:sz="4" w:space="0" w:color="auto"/>
            </w:tcBorders>
          </w:tcPr>
          <w:p w14:paraId="3E37D7F7" w14:textId="77777777" w:rsidR="00692CB3" w:rsidRDefault="00692CB3" w:rsidP="00644038">
            <w:pPr>
              <w:spacing w:after="0"/>
            </w:pPr>
            <w:r>
              <w:t>OCC Enabled</w:t>
            </w:r>
          </w:p>
        </w:tc>
        <w:tc>
          <w:tcPr>
            <w:tcW w:w="4428" w:type="dxa"/>
            <w:tcBorders>
              <w:top w:val="single" w:sz="4" w:space="0" w:color="auto"/>
              <w:left w:val="single" w:sz="4" w:space="0" w:color="auto"/>
              <w:bottom w:val="single" w:sz="4" w:space="0" w:color="auto"/>
              <w:right w:val="single" w:sz="4" w:space="0" w:color="auto"/>
            </w:tcBorders>
          </w:tcPr>
          <w:p w14:paraId="7F64E29D" w14:textId="77777777" w:rsidR="00692CB3" w:rsidRDefault="00692CB3" w:rsidP="00644038">
            <w:pPr>
              <w:spacing w:after="0"/>
            </w:pPr>
            <w:r w:rsidRPr="002B2711">
              <w:t>Yes</w:t>
            </w:r>
          </w:p>
        </w:tc>
      </w:tr>
      <w:tr w:rsidR="00692CB3" w14:paraId="2535E6AC" w14:textId="77777777" w:rsidTr="00644038">
        <w:tc>
          <w:tcPr>
            <w:tcW w:w="4428" w:type="dxa"/>
            <w:tcBorders>
              <w:top w:val="single" w:sz="4" w:space="0" w:color="auto"/>
              <w:left w:val="single" w:sz="4" w:space="0" w:color="auto"/>
              <w:bottom w:val="single" w:sz="4" w:space="0" w:color="auto"/>
              <w:right w:val="single" w:sz="4" w:space="0" w:color="auto"/>
            </w:tcBorders>
          </w:tcPr>
          <w:p w14:paraId="7FF64F9D" w14:textId="77777777" w:rsidR="00692CB3" w:rsidRDefault="00692CB3" w:rsidP="00644038">
            <w:pPr>
              <w:spacing w:after="0"/>
            </w:pPr>
            <w:r>
              <w:t>Cache Lookup</w:t>
            </w:r>
          </w:p>
        </w:tc>
        <w:tc>
          <w:tcPr>
            <w:tcW w:w="4428" w:type="dxa"/>
            <w:tcBorders>
              <w:top w:val="single" w:sz="4" w:space="0" w:color="auto"/>
              <w:left w:val="single" w:sz="4" w:space="0" w:color="auto"/>
              <w:bottom w:val="single" w:sz="4" w:space="0" w:color="auto"/>
              <w:right w:val="single" w:sz="4" w:space="0" w:color="auto"/>
            </w:tcBorders>
          </w:tcPr>
          <w:p w14:paraId="27593AEA" w14:textId="77777777" w:rsidR="00692CB3" w:rsidRDefault="00692CB3" w:rsidP="00644038">
            <w:pPr>
              <w:spacing w:after="0"/>
            </w:pPr>
            <w:r w:rsidRPr="002B2711">
              <w:t>None</w:t>
            </w:r>
          </w:p>
        </w:tc>
      </w:tr>
      <w:tr w:rsidR="00692CB3" w14:paraId="0062F7D3" w14:textId="77777777" w:rsidTr="00644038">
        <w:tc>
          <w:tcPr>
            <w:tcW w:w="4428" w:type="dxa"/>
            <w:tcBorders>
              <w:top w:val="single" w:sz="4" w:space="0" w:color="auto"/>
              <w:left w:val="single" w:sz="4" w:space="0" w:color="auto"/>
              <w:bottom w:val="single" w:sz="4" w:space="0" w:color="auto"/>
              <w:right w:val="single" w:sz="4" w:space="0" w:color="auto"/>
            </w:tcBorders>
          </w:tcPr>
          <w:p w14:paraId="1FDF08C9" w14:textId="77777777" w:rsidR="00692CB3" w:rsidRDefault="00692CB3" w:rsidP="00644038">
            <w:pPr>
              <w:spacing w:after="0"/>
            </w:pPr>
            <w:r>
              <w:t>Save data per company</w:t>
            </w:r>
          </w:p>
        </w:tc>
        <w:tc>
          <w:tcPr>
            <w:tcW w:w="4428" w:type="dxa"/>
            <w:tcBorders>
              <w:top w:val="single" w:sz="4" w:space="0" w:color="auto"/>
              <w:left w:val="single" w:sz="4" w:space="0" w:color="auto"/>
              <w:bottom w:val="single" w:sz="4" w:space="0" w:color="auto"/>
              <w:right w:val="single" w:sz="4" w:space="0" w:color="auto"/>
            </w:tcBorders>
          </w:tcPr>
          <w:p w14:paraId="4A60D89E" w14:textId="77777777" w:rsidR="00692CB3" w:rsidRDefault="00692CB3" w:rsidP="00644038">
            <w:pPr>
              <w:spacing w:after="0"/>
            </w:pPr>
            <w:r>
              <w:t>Yes</w:t>
            </w:r>
          </w:p>
        </w:tc>
      </w:tr>
      <w:tr w:rsidR="00692CB3" w14:paraId="2447EA1B" w14:textId="77777777" w:rsidTr="00644038">
        <w:tc>
          <w:tcPr>
            <w:tcW w:w="4428" w:type="dxa"/>
            <w:tcBorders>
              <w:top w:val="single" w:sz="4" w:space="0" w:color="auto"/>
              <w:left w:val="single" w:sz="4" w:space="0" w:color="auto"/>
              <w:bottom w:val="single" w:sz="4" w:space="0" w:color="auto"/>
              <w:right w:val="single" w:sz="4" w:space="0" w:color="auto"/>
            </w:tcBorders>
          </w:tcPr>
          <w:p w14:paraId="6FCA05A2" w14:textId="77777777" w:rsidR="00692CB3" w:rsidRDefault="00692CB3" w:rsidP="00644038">
            <w:pPr>
              <w:spacing w:after="0"/>
            </w:pPr>
            <w:proofErr w:type="spellStart"/>
            <w:r>
              <w:t>AOSAuthorization</w:t>
            </w:r>
            <w:proofErr w:type="spellEnd"/>
          </w:p>
        </w:tc>
        <w:tc>
          <w:tcPr>
            <w:tcW w:w="4428" w:type="dxa"/>
            <w:tcBorders>
              <w:top w:val="single" w:sz="4" w:space="0" w:color="auto"/>
              <w:left w:val="single" w:sz="4" w:space="0" w:color="auto"/>
              <w:bottom w:val="single" w:sz="4" w:space="0" w:color="auto"/>
              <w:right w:val="single" w:sz="4" w:space="0" w:color="auto"/>
            </w:tcBorders>
          </w:tcPr>
          <w:p w14:paraId="34470998" w14:textId="77777777" w:rsidR="00692CB3" w:rsidRDefault="00692CB3" w:rsidP="00644038">
            <w:pPr>
              <w:spacing w:after="0"/>
            </w:pPr>
            <w:r w:rsidRPr="002B2711">
              <w:t>None</w:t>
            </w:r>
          </w:p>
        </w:tc>
      </w:tr>
      <w:tr w:rsidR="00692CB3" w14:paraId="3BC65CEB" w14:textId="77777777" w:rsidTr="00644038">
        <w:tc>
          <w:tcPr>
            <w:tcW w:w="4428" w:type="dxa"/>
            <w:tcBorders>
              <w:top w:val="single" w:sz="4" w:space="0" w:color="auto"/>
              <w:left w:val="single" w:sz="4" w:space="0" w:color="auto"/>
              <w:bottom w:val="single" w:sz="4" w:space="0" w:color="auto"/>
              <w:right w:val="single" w:sz="4" w:space="0" w:color="auto"/>
            </w:tcBorders>
          </w:tcPr>
          <w:p w14:paraId="75ECD822" w14:textId="77777777" w:rsidR="00692CB3" w:rsidRDefault="00692CB3" w:rsidP="00644038">
            <w:pPr>
              <w:spacing w:after="0"/>
            </w:pPr>
            <w:r>
              <w:t>Replacement Key</w:t>
            </w:r>
          </w:p>
        </w:tc>
        <w:tc>
          <w:tcPr>
            <w:tcW w:w="4428" w:type="dxa"/>
            <w:tcBorders>
              <w:top w:val="single" w:sz="4" w:space="0" w:color="auto"/>
              <w:left w:val="single" w:sz="4" w:space="0" w:color="auto"/>
              <w:bottom w:val="single" w:sz="4" w:space="0" w:color="auto"/>
              <w:right w:val="single" w:sz="4" w:space="0" w:color="auto"/>
            </w:tcBorders>
          </w:tcPr>
          <w:p w14:paraId="1A2C97C0" w14:textId="77777777" w:rsidR="00692CB3" w:rsidRDefault="00692CB3" w:rsidP="00644038">
            <w:pPr>
              <w:spacing w:after="0"/>
            </w:pPr>
          </w:p>
        </w:tc>
      </w:tr>
      <w:tr w:rsidR="00692CB3" w14:paraId="153C8842" w14:textId="77777777" w:rsidTr="00644038">
        <w:tc>
          <w:tcPr>
            <w:tcW w:w="4428" w:type="dxa"/>
            <w:tcBorders>
              <w:top w:val="single" w:sz="4" w:space="0" w:color="auto"/>
              <w:left w:val="single" w:sz="4" w:space="0" w:color="auto"/>
              <w:bottom w:val="single" w:sz="4" w:space="0" w:color="auto"/>
              <w:right w:val="single" w:sz="4" w:space="0" w:color="auto"/>
            </w:tcBorders>
          </w:tcPr>
          <w:p w14:paraId="43E777BE" w14:textId="77777777" w:rsidR="00692CB3" w:rsidRDefault="00692CB3" w:rsidP="00644038">
            <w:pPr>
              <w:spacing w:after="0"/>
            </w:pPr>
            <w:r>
              <w:t>Developer Documentation</w:t>
            </w:r>
          </w:p>
        </w:tc>
        <w:tc>
          <w:tcPr>
            <w:tcW w:w="4428" w:type="dxa"/>
            <w:tcBorders>
              <w:top w:val="single" w:sz="4" w:space="0" w:color="auto"/>
              <w:left w:val="single" w:sz="4" w:space="0" w:color="auto"/>
              <w:bottom w:val="single" w:sz="4" w:space="0" w:color="auto"/>
              <w:right w:val="single" w:sz="4" w:space="0" w:color="auto"/>
            </w:tcBorders>
          </w:tcPr>
          <w:p w14:paraId="21E97BBB" w14:textId="77777777" w:rsidR="00692CB3" w:rsidRDefault="00692CB3" w:rsidP="00644038">
            <w:pPr>
              <w:spacing w:after="0"/>
            </w:pPr>
            <w:proofErr w:type="spellStart"/>
            <w:r w:rsidRPr="00B37962">
              <w:t>FthAllergies</w:t>
            </w:r>
            <w:proofErr w:type="spellEnd"/>
            <w:r w:rsidRPr="00B37962">
              <w:t xml:space="preserve"> stores the info of allergies</w:t>
            </w:r>
          </w:p>
        </w:tc>
      </w:tr>
    </w:tbl>
    <w:p w14:paraId="4E43FEDA" w14:textId="77777777" w:rsidR="00692CB3" w:rsidRDefault="00692CB3" w:rsidP="00692CB3">
      <w:pPr>
        <w:pStyle w:val="Heading4"/>
        <w:numPr>
          <w:ilvl w:val="0"/>
          <w:numId w:val="0"/>
        </w:numPr>
        <w:ind w:left="1418" w:hanging="1418"/>
        <w:jc w:val="both"/>
      </w:pPr>
    </w:p>
    <w:p w14:paraId="2194D7D9" w14:textId="77777777" w:rsidR="00692CB3" w:rsidRDefault="00692CB3" w:rsidP="00692CB3">
      <w:pPr>
        <w:pStyle w:val="Heading4"/>
        <w:keepLines/>
        <w:numPr>
          <w:ilvl w:val="0"/>
          <w:numId w:val="0"/>
        </w:numPr>
        <w:tabs>
          <w:tab w:val="clear" w:pos="1418"/>
        </w:tabs>
        <w:spacing w:before="200" w:after="0" w:line="276" w:lineRule="auto"/>
        <w:ind w:firstLine="720"/>
        <w:jc w:val="both"/>
      </w:pPr>
      <w:r>
        <w:t>Fields</w:t>
      </w:r>
    </w:p>
    <w:p w14:paraId="662973D3" w14:textId="77777777" w:rsidR="00692CB3" w:rsidRPr="003C25AA" w:rsidRDefault="00692CB3" w:rsidP="00692CB3">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42" w:type="pct"/>
        <w:tblInd w:w="1008" w:type="dxa"/>
        <w:tblLook w:val="04A0" w:firstRow="1" w:lastRow="0" w:firstColumn="1" w:lastColumn="0" w:noHBand="0" w:noVBand="1"/>
      </w:tblPr>
      <w:tblGrid>
        <w:gridCol w:w="2331"/>
        <w:gridCol w:w="739"/>
        <w:gridCol w:w="1255"/>
        <w:gridCol w:w="998"/>
        <w:gridCol w:w="1898"/>
        <w:gridCol w:w="2272"/>
      </w:tblGrid>
      <w:tr w:rsidR="00692CB3" w:rsidRPr="00B72644" w14:paraId="6147655D" w14:textId="77777777" w:rsidTr="00644038">
        <w:tc>
          <w:tcPr>
            <w:tcW w:w="1235" w:type="pct"/>
            <w:shd w:val="clear" w:color="auto" w:fill="A9CBFF" w:themeFill="text2" w:themeFillTint="33"/>
          </w:tcPr>
          <w:p w14:paraId="5F4D573E" w14:textId="77777777" w:rsidR="00692CB3" w:rsidRPr="00B72644" w:rsidRDefault="00692CB3" w:rsidP="00644038">
            <w:pPr>
              <w:rPr>
                <w:b/>
                <w:color w:val="292929" w:themeColor="text1"/>
              </w:rPr>
            </w:pPr>
            <w:r w:rsidRPr="00B72644">
              <w:rPr>
                <w:b/>
                <w:color w:val="292929" w:themeColor="text1"/>
              </w:rPr>
              <w:t>Field Name</w:t>
            </w:r>
          </w:p>
        </w:tc>
        <w:tc>
          <w:tcPr>
            <w:tcW w:w="389" w:type="pct"/>
            <w:shd w:val="clear" w:color="auto" w:fill="A9CBFF" w:themeFill="text2" w:themeFillTint="33"/>
          </w:tcPr>
          <w:p w14:paraId="3518CD73" w14:textId="77777777" w:rsidR="00692CB3" w:rsidRPr="00B72644" w:rsidRDefault="00692CB3" w:rsidP="00644038">
            <w:pPr>
              <w:rPr>
                <w:b/>
                <w:color w:val="292929" w:themeColor="text1"/>
              </w:rPr>
            </w:pPr>
            <w:r w:rsidRPr="00B72644">
              <w:rPr>
                <w:b/>
                <w:color w:val="292929" w:themeColor="text1"/>
              </w:rPr>
              <w:t>Data Type</w:t>
            </w:r>
          </w:p>
        </w:tc>
        <w:tc>
          <w:tcPr>
            <w:tcW w:w="632" w:type="pct"/>
            <w:shd w:val="clear" w:color="auto" w:fill="A9CBFF" w:themeFill="text2" w:themeFillTint="33"/>
          </w:tcPr>
          <w:p w14:paraId="138E8C26" w14:textId="77777777" w:rsidR="00692CB3" w:rsidRPr="00B72644" w:rsidRDefault="00692CB3" w:rsidP="00644038">
            <w:pPr>
              <w:rPr>
                <w:b/>
                <w:color w:val="292929" w:themeColor="text1"/>
              </w:rPr>
            </w:pPr>
            <w:r>
              <w:rPr>
                <w:b/>
                <w:color w:val="292929" w:themeColor="text1"/>
              </w:rPr>
              <w:t>Mandatory (Y/N)</w:t>
            </w:r>
          </w:p>
        </w:tc>
        <w:tc>
          <w:tcPr>
            <w:tcW w:w="533" w:type="pct"/>
            <w:shd w:val="clear" w:color="auto" w:fill="A9CBFF" w:themeFill="text2" w:themeFillTint="33"/>
          </w:tcPr>
          <w:p w14:paraId="5EA33956" w14:textId="77777777" w:rsidR="00692CB3" w:rsidRPr="00B72644" w:rsidRDefault="00692CB3" w:rsidP="00644038">
            <w:pPr>
              <w:rPr>
                <w:b/>
                <w:color w:val="292929" w:themeColor="text1"/>
              </w:rPr>
            </w:pPr>
            <w:r w:rsidRPr="00B72644">
              <w:rPr>
                <w:b/>
                <w:color w:val="292929" w:themeColor="text1"/>
              </w:rPr>
              <w:t>Change Type</w:t>
            </w:r>
          </w:p>
        </w:tc>
        <w:tc>
          <w:tcPr>
            <w:tcW w:w="1007" w:type="pct"/>
            <w:shd w:val="clear" w:color="auto" w:fill="A9CBFF" w:themeFill="text2" w:themeFillTint="33"/>
          </w:tcPr>
          <w:p w14:paraId="36DB868A" w14:textId="77777777" w:rsidR="00692CB3" w:rsidRPr="00B72644" w:rsidRDefault="00692CB3" w:rsidP="00644038">
            <w:pPr>
              <w:rPr>
                <w:b/>
                <w:color w:val="292929" w:themeColor="text1"/>
              </w:rPr>
            </w:pPr>
            <w:r w:rsidRPr="00B72644">
              <w:rPr>
                <w:b/>
                <w:bCs/>
                <w:color w:val="292929" w:themeColor="text1"/>
              </w:rPr>
              <w:t>Configuration Key (highlight keys which can be disabled when the table configuration key is enabled)</w:t>
            </w:r>
          </w:p>
        </w:tc>
        <w:tc>
          <w:tcPr>
            <w:tcW w:w="1204" w:type="pct"/>
            <w:shd w:val="clear" w:color="auto" w:fill="A9CBFF" w:themeFill="text2" w:themeFillTint="33"/>
          </w:tcPr>
          <w:p w14:paraId="1EC51DFF" w14:textId="77777777" w:rsidR="00692CB3" w:rsidRDefault="00692CB3" w:rsidP="00644038">
            <w:pPr>
              <w:rPr>
                <w:b/>
                <w:color w:val="292929" w:themeColor="text1"/>
              </w:rPr>
            </w:pPr>
            <w:r w:rsidRPr="00B72644">
              <w:rPr>
                <w:b/>
                <w:color w:val="292929" w:themeColor="text1"/>
              </w:rPr>
              <w:t>Other Properties</w:t>
            </w:r>
          </w:p>
          <w:p w14:paraId="0B1C8C84" w14:textId="77777777" w:rsidR="00692CB3" w:rsidRPr="00B72644" w:rsidRDefault="00692CB3" w:rsidP="00644038">
            <w:pPr>
              <w:rPr>
                <w:b/>
                <w:color w:val="292929" w:themeColor="text1"/>
              </w:rPr>
            </w:pPr>
            <w:r>
              <w:rPr>
                <w:b/>
                <w:color w:val="292929" w:themeColor="text1"/>
              </w:rPr>
              <w:t>(Should this field be trimmed on the server (</w:t>
            </w:r>
            <w:proofErr w:type="spellStart"/>
            <w:r>
              <w:rPr>
                <w:b/>
                <w:color w:val="292929" w:themeColor="text1"/>
              </w:rPr>
              <w:t>AOSAuthorization</w:t>
            </w:r>
            <w:proofErr w:type="spellEnd"/>
            <w:r>
              <w:rPr>
                <w:b/>
                <w:color w:val="292929" w:themeColor="text1"/>
              </w:rPr>
              <w:t>)?)</w:t>
            </w:r>
          </w:p>
        </w:tc>
      </w:tr>
      <w:tr w:rsidR="00692CB3" w14:paraId="3728EF21" w14:textId="77777777" w:rsidTr="00644038">
        <w:tc>
          <w:tcPr>
            <w:tcW w:w="1235" w:type="pct"/>
          </w:tcPr>
          <w:p w14:paraId="0B089095" w14:textId="77777777" w:rsidR="00692CB3" w:rsidRDefault="00692CB3" w:rsidP="00644038">
            <w:r w:rsidRPr="003617C0">
              <w:t>Allergies</w:t>
            </w:r>
          </w:p>
        </w:tc>
        <w:tc>
          <w:tcPr>
            <w:tcW w:w="389" w:type="pct"/>
          </w:tcPr>
          <w:p w14:paraId="629F57E7" w14:textId="77777777" w:rsidR="00692CB3" w:rsidRDefault="00692CB3" w:rsidP="00644038">
            <w:r>
              <w:t>String</w:t>
            </w:r>
          </w:p>
        </w:tc>
        <w:tc>
          <w:tcPr>
            <w:tcW w:w="632" w:type="pct"/>
          </w:tcPr>
          <w:p w14:paraId="15FC2677" w14:textId="77777777" w:rsidR="00692CB3" w:rsidRDefault="00692CB3" w:rsidP="00644038">
            <w:r>
              <w:t>No</w:t>
            </w:r>
          </w:p>
        </w:tc>
        <w:tc>
          <w:tcPr>
            <w:tcW w:w="533" w:type="pct"/>
          </w:tcPr>
          <w:p w14:paraId="055C6C24" w14:textId="77777777" w:rsidR="00692CB3" w:rsidRDefault="00692CB3" w:rsidP="00644038">
            <w:r>
              <w:t>Add</w:t>
            </w:r>
          </w:p>
        </w:tc>
        <w:tc>
          <w:tcPr>
            <w:tcW w:w="1007" w:type="pct"/>
          </w:tcPr>
          <w:p w14:paraId="45AD4A70" w14:textId="77777777" w:rsidR="00692CB3" w:rsidRDefault="00692CB3" w:rsidP="00644038"/>
        </w:tc>
        <w:tc>
          <w:tcPr>
            <w:tcW w:w="1204" w:type="pct"/>
          </w:tcPr>
          <w:p w14:paraId="240D8EB8" w14:textId="77777777" w:rsidR="00692CB3" w:rsidRDefault="00692CB3" w:rsidP="00644038">
            <w:r>
              <w:t>EDT: Description</w:t>
            </w:r>
          </w:p>
        </w:tc>
      </w:tr>
    </w:tbl>
    <w:p w14:paraId="386A8700" w14:textId="77777777" w:rsidR="00692CB3" w:rsidRDefault="00692CB3" w:rsidP="00692CB3">
      <w:pPr>
        <w:rPr>
          <w:rStyle w:val="DAXTRMenuPath"/>
        </w:rPr>
      </w:pPr>
    </w:p>
    <w:p w14:paraId="10B1213F" w14:textId="77777777" w:rsidR="00272F2F" w:rsidRDefault="00272F2F" w:rsidP="00272F2F">
      <w:pPr>
        <w:rPr>
          <w:rStyle w:val="DAXTRCaption"/>
        </w:rPr>
      </w:pPr>
    </w:p>
    <w:p w14:paraId="533738AC" w14:textId="77777777" w:rsidR="008C2002" w:rsidRDefault="008C2002" w:rsidP="00272F2F">
      <w:pPr>
        <w:rPr>
          <w:rStyle w:val="DAXTRCaption"/>
        </w:rPr>
      </w:pPr>
    </w:p>
    <w:p w14:paraId="0886122D" w14:textId="77777777" w:rsidR="008C2002" w:rsidRDefault="008C2002" w:rsidP="00272F2F">
      <w:pPr>
        <w:rPr>
          <w:rStyle w:val="DAXTRCaption"/>
        </w:rPr>
      </w:pPr>
    </w:p>
    <w:p w14:paraId="1A740D36" w14:textId="77777777" w:rsidR="008C2002" w:rsidRDefault="008C2002" w:rsidP="00272F2F">
      <w:pPr>
        <w:rPr>
          <w:rStyle w:val="DAXTRCaption"/>
        </w:rPr>
      </w:pPr>
    </w:p>
    <w:p w14:paraId="712B8151" w14:textId="77777777" w:rsidR="008C2002" w:rsidRDefault="008C2002" w:rsidP="00272F2F">
      <w:pPr>
        <w:rPr>
          <w:rStyle w:val="DAXTRCaption"/>
        </w:rPr>
      </w:pPr>
    </w:p>
    <w:p w14:paraId="2D0D032D" w14:textId="77777777" w:rsidR="008C2002" w:rsidRDefault="008C2002" w:rsidP="00272F2F">
      <w:pPr>
        <w:rPr>
          <w:rStyle w:val="DAXTRCaption"/>
        </w:rPr>
      </w:pPr>
    </w:p>
    <w:p w14:paraId="673FADD6" w14:textId="77777777" w:rsidR="008C2002" w:rsidRDefault="008C2002" w:rsidP="00272F2F">
      <w:pPr>
        <w:rPr>
          <w:rStyle w:val="DAXTRCaption"/>
        </w:rPr>
      </w:pPr>
    </w:p>
    <w:p w14:paraId="10FCD871" w14:textId="77777777" w:rsidR="008C2002" w:rsidRDefault="008C2002" w:rsidP="00272F2F">
      <w:pPr>
        <w:rPr>
          <w:rStyle w:val="DAXTRCaption"/>
        </w:rPr>
      </w:pPr>
    </w:p>
    <w:p w14:paraId="3919338A" w14:textId="77777777" w:rsidR="00272F2F" w:rsidRDefault="00272F2F" w:rsidP="00272F2F">
      <w:pPr>
        <w:rPr>
          <w:rStyle w:val="DAXTRMenuPath"/>
        </w:rPr>
      </w:pPr>
      <w:r>
        <w:lastRenderedPageBreak/>
        <w:t xml:space="preserve">55. Click Area Page node: </w:t>
      </w:r>
      <w:r w:rsidRPr="009743FF">
        <w:rPr>
          <w:rStyle w:val="DAXTRMenuPath"/>
        </w:rPr>
        <w:t>Event Management -&gt; Common -&gt; Event details</w:t>
      </w:r>
      <w:r>
        <w:rPr>
          <w:rStyle w:val="DAXTRMenuPath"/>
        </w:rPr>
        <w:t>.</w:t>
      </w:r>
    </w:p>
    <w:p w14:paraId="6E0C9F1B" w14:textId="77777777" w:rsidR="003C2D79" w:rsidRDefault="003C2D79" w:rsidP="00272F2F">
      <w:pPr>
        <w:rPr>
          <w:rStyle w:val="DAXTRMenuPath"/>
        </w:rPr>
      </w:pPr>
    </w:p>
    <w:p w14:paraId="16DAFBCB" w14:textId="77777777" w:rsidR="00272F2F" w:rsidRDefault="00272F2F" w:rsidP="00272F2F"/>
    <w:p w14:paraId="69FA593C" w14:textId="46ECA3F2" w:rsidR="00272F2F" w:rsidRPr="00272F2F" w:rsidRDefault="00272F2F" w:rsidP="00272F2F">
      <w:pPr>
        <w:pStyle w:val="DAXTRFormOpen"/>
        <w:numPr>
          <w:ilvl w:val="0"/>
          <w:numId w:val="46"/>
        </w:numPr>
        <w:rPr>
          <w:b/>
        </w:rPr>
      </w:pPr>
      <w:bookmarkStart w:id="42" w:name="_Toc401525546"/>
      <w:bookmarkStart w:id="43" w:name="_Toc401579044"/>
      <w:r w:rsidRPr="00272F2F">
        <w:rPr>
          <w:b/>
        </w:rPr>
        <w:t>Form name: Event</w:t>
      </w:r>
      <w:bookmarkEnd w:id="42"/>
      <w:bookmarkEnd w:id="43"/>
    </w:p>
    <w:p w14:paraId="443E3F5E" w14:textId="77777777" w:rsidR="00272F2F" w:rsidRDefault="00272F2F" w:rsidP="00272F2F"/>
    <w:p w14:paraId="2311DA8F" w14:textId="77777777" w:rsidR="00272F2F" w:rsidRDefault="00272F2F" w:rsidP="00272F2F">
      <w:r>
        <w:rPr>
          <w:noProof/>
          <w:lang w:val="en-US"/>
        </w:rPr>
        <w:drawing>
          <wp:inline distT="0" distB="0" distL="0" distR="0" wp14:anchorId="71FD99B9" wp14:editId="3DC39F40">
            <wp:extent cx="5943600" cy="2604770"/>
            <wp:effectExtent l="0" t="0" r="0" b="5080"/>
            <wp:docPr id="8" name="Picture 8"/>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inline>
        </w:drawing>
      </w:r>
    </w:p>
    <w:p w14:paraId="7EFA5884" w14:textId="77777777" w:rsidR="00272F2F" w:rsidRDefault="00272F2F" w:rsidP="00272F2F"/>
    <w:p w14:paraId="6522C579" w14:textId="77777777" w:rsidR="00272F2F" w:rsidRDefault="00272F2F" w:rsidP="00272F2F"/>
    <w:p w14:paraId="01FEA72D" w14:textId="77777777" w:rsidR="00272F2F" w:rsidRDefault="00272F2F" w:rsidP="00272F2F">
      <w:pPr>
        <w:rPr>
          <w:rStyle w:val="DAXTRCaption"/>
        </w:rPr>
      </w:pPr>
      <w:r>
        <w:t xml:space="preserve">56. Click the </w:t>
      </w:r>
      <w:r w:rsidRPr="009743FF">
        <w:rPr>
          <w:rStyle w:val="DAXTRCaption"/>
        </w:rPr>
        <w:t>Event -&gt; New -&gt; Event</w:t>
      </w:r>
      <w:r>
        <w:rPr>
          <w:rStyle w:val="DAXTRCaption"/>
        </w:rPr>
        <w:t xml:space="preserve"> button.</w:t>
      </w:r>
    </w:p>
    <w:p w14:paraId="21601243" w14:textId="77777777" w:rsidR="00272F2F" w:rsidRDefault="00272F2F" w:rsidP="00272F2F"/>
    <w:p w14:paraId="7DA94E8F" w14:textId="77777777" w:rsidR="00272F2F" w:rsidRDefault="00272F2F" w:rsidP="00272F2F">
      <w:pPr>
        <w:rPr>
          <w:rStyle w:val="DAXTRCaption"/>
        </w:rPr>
      </w:pPr>
      <w:r>
        <w:t xml:space="preserve">57. Switch to the </w:t>
      </w:r>
      <w:r w:rsidRPr="009743FF">
        <w:rPr>
          <w:rStyle w:val="DAXTRCaption"/>
        </w:rPr>
        <w:t>General</w:t>
      </w:r>
      <w:r>
        <w:rPr>
          <w:rStyle w:val="DAXTRCaption"/>
        </w:rPr>
        <w:t xml:space="preserve"> tab on the </w:t>
      </w:r>
      <w:r w:rsidRPr="009743FF">
        <w:rPr>
          <w:rStyle w:val="DAXTRCaption"/>
        </w:rPr>
        <w:t>Event</w:t>
      </w:r>
      <w:r>
        <w:rPr>
          <w:rStyle w:val="DAXTRCaption"/>
        </w:rPr>
        <w:t xml:space="preserve"> form.</w:t>
      </w:r>
    </w:p>
    <w:p w14:paraId="6337B9F6" w14:textId="77777777" w:rsidR="00272F2F" w:rsidRDefault="00272F2F" w:rsidP="00272F2F"/>
    <w:p w14:paraId="55C9D7BA" w14:textId="77777777" w:rsidR="00A67676" w:rsidRDefault="00A67676" w:rsidP="00272F2F"/>
    <w:p w14:paraId="3B65D83B" w14:textId="77777777" w:rsidR="00A67676" w:rsidRDefault="00A67676" w:rsidP="00272F2F"/>
    <w:p w14:paraId="4D252B38" w14:textId="77777777" w:rsidR="00A67676" w:rsidRDefault="00A67676" w:rsidP="00272F2F"/>
    <w:p w14:paraId="25F7F0BE" w14:textId="77777777" w:rsidR="00A67676" w:rsidRDefault="00A67676" w:rsidP="00272F2F"/>
    <w:p w14:paraId="33DB63FE" w14:textId="77777777" w:rsidR="00A67676" w:rsidRDefault="00A67676" w:rsidP="00272F2F"/>
    <w:p w14:paraId="0297DF3E" w14:textId="77777777" w:rsidR="00A67676" w:rsidRDefault="00A67676" w:rsidP="00272F2F"/>
    <w:p w14:paraId="45D64A62" w14:textId="77777777" w:rsidR="001E5291" w:rsidRDefault="001E5291" w:rsidP="00272F2F"/>
    <w:p w14:paraId="48F06525" w14:textId="77777777" w:rsidR="001E5291" w:rsidRDefault="001E5291" w:rsidP="00272F2F"/>
    <w:p w14:paraId="49652A96" w14:textId="77777777" w:rsidR="001E5291" w:rsidRDefault="001E5291" w:rsidP="00272F2F"/>
    <w:p w14:paraId="491F96C8" w14:textId="77777777" w:rsidR="001E5291" w:rsidRDefault="001E5291" w:rsidP="00272F2F"/>
    <w:p w14:paraId="175C0A71" w14:textId="77777777" w:rsidR="00A67676" w:rsidRDefault="00A67676" w:rsidP="00272F2F"/>
    <w:p w14:paraId="6BE5EF80" w14:textId="77777777" w:rsidR="00272F2F" w:rsidRPr="00C6201E" w:rsidRDefault="00272F2F" w:rsidP="00C6201E">
      <w:pPr>
        <w:pStyle w:val="DAXTRFormOpen"/>
        <w:numPr>
          <w:ilvl w:val="0"/>
          <w:numId w:val="46"/>
        </w:numPr>
        <w:rPr>
          <w:b/>
        </w:rPr>
      </w:pPr>
      <w:bookmarkStart w:id="44" w:name="_Toc401525547"/>
      <w:bookmarkStart w:id="45" w:name="_Toc401579045"/>
      <w:r w:rsidRPr="00C6201E">
        <w:rPr>
          <w:b/>
        </w:rPr>
        <w:lastRenderedPageBreak/>
        <w:t>Form name: Event</w:t>
      </w:r>
      <w:bookmarkEnd w:id="44"/>
      <w:bookmarkEnd w:id="45"/>
    </w:p>
    <w:p w14:paraId="6F21F93C" w14:textId="77777777" w:rsidR="00272F2F" w:rsidRDefault="00272F2F" w:rsidP="00272F2F"/>
    <w:p w14:paraId="056356D4" w14:textId="77777777" w:rsidR="00272F2F" w:rsidRDefault="00272F2F" w:rsidP="00272F2F">
      <w:r>
        <w:rPr>
          <w:noProof/>
          <w:lang w:val="en-US"/>
        </w:rPr>
        <w:drawing>
          <wp:inline distT="0" distB="0" distL="0" distR="0" wp14:anchorId="63817A22" wp14:editId="79375CFD">
            <wp:extent cx="5943600" cy="316547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53C3C717" w14:textId="77777777" w:rsidR="00272F2F" w:rsidRDefault="00272F2F" w:rsidP="00272F2F"/>
    <w:p w14:paraId="02271841" w14:textId="77777777" w:rsidR="00272F2F" w:rsidRDefault="00272F2F" w:rsidP="00272F2F">
      <w:pPr>
        <w:rPr>
          <w:rStyle w:val="DAXTRValue"/>
        </w:rPr>
      </w:pPr>
      <w:r>
        <w:t xml:space="preserve">57. Change </w:t>
      </w:r>
      <w:r w:rsidRPr="009743FF">
        <w:rPr>
          <w:rStyle w:val="DAXTRCaption"/>
        </w:rPr>
        <w:t>Event type name</w:t>
      </w:r>
      <w:r>
        <w:rPr>
          <w:rStyle w:val="DAXTRCaption"/>
        </w:rPr>
        <w:t xml:space="preserve"> from '' to '</w:t>
      </w:r>
      <w:proofErr w:type="spellStart"/>
      <w:r w:rsidRPr="009743FF">
        <w:rPr>
          <w:rStyle w:val="DAXTRValue"/>
        </w:rPr>
        <w:t>Overnite</w:t>
      </w:r>
      <w:proofErr w:type="spellEnd"/>
      <w:r w:rsidRPr="009743FF">
        <w:rPr>
          <w:rStyle w:val="DAXTRValue"/>
        </w:rPr>
        <w:t xml:space="preserve"> trips</w:t>
      </w:r>
      <w:r>
        <w:rPr>
          <w:rStyle w:val="DAXTRValue"/>
        </w:rPr>
        <w:t>'.</w:t>
      </w:r>
    </w:p>
    <w:p w14:paraId="30DA2F29" w14:textId="77777777" w:rsidR="00272F2F" w:rsidRDefault="00272F2F" w:rsidP="00272F2F"/>
    <w:p w14:paraId="3D4FFE8E" w14:textId="77777777" w:rsidR="00272F2F" w:rsidRDefault="00272F2F" w:rsidP="00272F2F"/>
    <w:p w14:paraId="40E56314" w14:textId="77777777" w:rsidR="00272F2F" w:rsidRDefault="00272F2F" w:rsidP="00272F2F">
      <w:r>
        <w:rPr>
          <w:noProof/>
          <w:lang w:val="en-US"/>
        </w:rPr>
        <w:drawing>
          <wp:inline distT="0" distB="0" distL="0" distR="0" wp14:anchorId="5BF752AA" wp14:editId="3CD21A6F">
            <wp:extent cx="3390900" cy="36671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22">
                      <a:extLst>
                        <a:ext uri="{28A0092B-C50C-407E-A947-70E740481C1C}">
                          <a14:useLocalDpi xmlns:a14="http://schemas.microsoft.com/office/drawing/2010/main" val="0"/>
                        </a:ext>
                      </a:extLst>
                    </a:blip>
                    <a:stretch>
                      <a:fillRect/>
                    </a:stretch>
                  </pic:blipFill>
                  <pic:spPr>
                    <a:xfrm>
                      <a:off x="0" y="0"/>
                      <a:ext cx="3391377" cy="3667641"/>
                    </a:xfrm>
                    <a:prstGeom prst="rect">
                      <a:avLst/>
                    </a:prstGeom>
                  </pic:spPr>
                </pic:pic>
              </a:graphicData>
            </a:graphic>
          </wp:inline>
        </w:drawing>
      </w:r>
    </w:p>
    <w:p w14:paraId="3B16D9C5" w14:textId="77777777" w:rsidR="00272F2F" w:rsidRDefault="00272F2F" w:rsidP="00272F2F"/>
    <w:p w14:paraId="76AD3CCB" w14:textId="77777777" w:rsidR="00272F2F" w:rsidRDefault="00272F2F" w:rsidP="00272F2F"/>
    <w:p w14:paraId="6F023CF7" w14:textId="77777777" w:rsidR="00272F2F" w:rsidRDefault="00272F2F" w:rsidP="00272F2F">
      <w:pPr>
        <w:rPr>
          <w:rStyle w:val="DAXTRCaption"/>
        </w:rPr>
      </w:pPr>
      <w:r>
        <w:lastRenderedPageBreak/>
        <w:t xml:space="preserve">59. Click the </w:t>
      </w:r>
      <w:r w:rsidRPr="009743FF">
        <w:rPr>
          <w:rStyle w:val="DAXTRCaption"/>
        </w:rPr>
        <w:t>Close</w:t>
      </w:r>
      <w:r>
        <w:rPr>
          <w:rStyle w:val="DAXTRCaption"/>
        </w:rPr>
        <w:t xml:space="preserve"> button.</w:t>
      </w:r>
    </w:p>
    <w:p w14:paraId="43E9CE6F" w14:textId="77777777" w:rsidR="00272F2F" w:rsidRDefault="00272F2F" w:rsidP="00272F2F"/>
    <w:p w14:paraId="7BA15827" w14:textId="77777777" w:rsidR="00272F2F" w:rsidRDefault="00272F2F" w:rsidP="00272F2F">
      <w:pPr>
        <w:rPr>
          <w:rStyle w:val="DAXTRValue"/>
        </w:rPr>
      </w:pPr>
      <w:r>
        <w:t xml:space="preserve">59. Change </w:t>
      </w:r>
      <w:r w:rsidRPr="009743FF">
        <w:rPr>
          <w:rStyle w:val="DAXTRCaption"/>
        </w:rPr>
        <w:t>Event description</w:t>
      </w:r>
      <w:r>
        <w:rPr>
          <w:rStyle w:val="DAXTRCaption"/>
        </w:rPr>
        <w:t xml:space="preserve"> from '' to '</w:t>
      </w:r>
      <w:r w:rsidRPr="009743FF">
        <w:rPr>
          <w:rStyle w:val="DAXTRValue"/>
        </w:rPr>
        <w:t>Goa trip</w:t>
      </w:r>
      <w:r>
        <w:rPr>
          <w:rStyle w:val="DAXTRValue"/>
        </w:rPr>
        <w:t>'.</w:t>
      </w:r>
    </w:p>
    <w:p w14:paraId="77BFDC95" w14:textId="77777777" w:rsidR="00272F2F" w:rsidRDefault="00272F2F" w:rsidP="00272F2F"/>
    <w:p w14:paraId="167E2942" w14:textId="77777777" w:rsidR="00272F2F" w:rsidRDefault="00272F2F" w:rsidP="00272F2F">
      <w:pPr>
        <w:rPr>
          <w:rStyle w:val="DAXTRValue"/>
        </w:rPr>
      </w:pPr>
      <w:r>
        <w:t xml:space="preserve">60. Change </w:t>
      </w:r>
      <w:r w:rsidRPr="009743FF">
        <w:rPr>
          <w:rStyle w:val="DAXTRCaption"/>
        </w:rPr>
        <w:t>Start date time</w:t>
      </w:r>
      <w:r>
        <w:rPr>
          <w:rStyle w:val="DAXTRCaption"/>
        </w:rPr>
        <w:t xml:space="preserve"> from '' to '</w:t>
      </w:r>
      <w:r w:rsidRPr="009743FF">
        <w:rPr>
          <w:rStyle w:val="DAXTRValue"/>
        </w:rPr>
        <w:t>11/6/2014 12:00:00 am</w:t>
      </w:r>
      <w:r>
        <w:rPr>
          <w:rStyle w:val="DAXTRValue"/>
        </w:rPr>
        <w:t>'.</w:t>
      </w:r>
    </w:p>
    <w:p w14:paraId="01017676" w14:textId="77777777" w:rsidR="00272F2F" w:rsidRDefault="00272F2F" w:rsidP="00272F2F"/>
    <w:p w14:paraId="302A4A29" w14:textId="77777777" w:rsidR="00272F2F" w:rsidRDefault="00272F2F" w:rsidP="00272F2F">
      <w:pPr>
        <w:rPr>
          <w:rStyle w:val="DAXTRValue"/>
        </w:rPr>
      </w:pPr>
      <w:r>
        <w:t xml:space="preserve">61. Change </w:t>
      </w:r>
      <w:r w:rsidRPr="009743FF">
        <w:rPr>
          <w:rStyle w:val="DAXTRCaption"/>
        </w:rPr>
        <w:t>End Date Time</w:t>
      </w:r>
      <w:r>
        <w:rPr>
          <w:rStyle w:val="DAXTRCaption"/>
        </w:rPr>
        <w:t xml:space="preserve"> from '' to '</w:t>
      </w:r>
      <w:r w:rsidRPr="009743FF">
        <w:rPr>
          <w:rStyle w:val="DAXTRValue"/>
        </w:rPr>
        <w:t>11/8/2014 12:00:00 am</w:t>
      </w:r>
      <w:r>
        <w:rPr>
          <w:rStyle w:val="DAXTRValue"/>
        </w:rPr>
        <w:t>'.</w:t>
      </w:r>
    </w:p>
    <w:p w14:paraId="616BD0B3" w14:textId="77777777" w:rsidR="00272F2F" w:rsidRDefault="00272F2F" w:rsidP="00272F2F"/>
    <w:p w14:paraId="00324526" w14:textId="77777777" w:rsidR="00272F2F" w:rsidRDefault="00272F2F" w:rsidP="00272F2F">
      <w:pPr>
        <w:rPr>
          <w:rStyle w:val="DAXTRValue"/>
        </w:rPr>
      </w:pPr>
      <w:r>
        <w:t xml:space="preserve">62. Change </w:t>
      </w:r>
      <w:r w:rsidRPr="009743FF">
        <w:rPr>
          <w:rStyle w:val="DAXTRCaption"/>
        </w:rPr>
        <w:t>Name</w:t>
      </w:r>
      <w:r>
        <w:rPr>
          <w:rStyle w:val="DAXTRCaption"/>
        </w:rPr>
        <w:t xml:space="preserve"> from '' to '</w:t>
      </w:r>
      <w:r w:rsidRPr="009743FF">
        <w:rPr>
          <w:rStyle w:val="DAXTRValue"/>
        </w:rPr>
        <w:t>Aaron Con</w:t>
      </w:r>
      <w:r>
        <w:rPr>
          <w:rStyle w:val="DAXTRValue"/>
        </w:rPr>
        <w:t>'.</w:t>
      </w:r>
    </w:p>
    <w:p w14:paraId="239383FF" w14:textId="77777777" w:rsidR="00272F2F" w:rsidRDefault="00272F2F" w:rsidP="00272F2F"/>
    <w:p w14:paraId="6D3B8229" w14:textId="77777777" w:rsidR="00272F2F" w:rsidRDefault="00272F2F" w:rsidP="00272F2F">
      <w:pPr>
        <w:rPr>
          <w:rStyle w:val="DAXTRValue"/>
        </w:rPr>
      </w:pPr>
      <w:r>
        <w:t xml:space="preserve">63. Change </w:t>
      </w:r>
      <w:r w:rsidRPr="009743FF">
        <w:rPr>
          <w:rStyle w:val="DAXTRCaption"/>
        </w:rPr>
        <w:t>Name</w:t>
      </w:r>
      <w:r>
        <w:rPr>
          <w:rStyle w:val="DAXTRCaption"/>
        </w:rPr>
        <w:t xml:space="preserve"> from '' to '</w:t>
      </w:r>
      <w:r w:rsidRPr="009743FF">
        <w:rPr>
          <w:rStyle w:val="DAXTRValue"/>
        </w:rPr>
        <w:t>Aaron Con</w:t>
      </w:r>
      <w:r>
        <w:rPr>
          <w:rStyle w:val="DAXTRValue"/>
        </w:rPr>
        <w:t>'.</w:t>
      </w:r>
    </w:p>
    <w:p w14:paraId="1EFD53C9" w14:textId="77777777" w:rsidR="00272F2F" w:rsidRDefault="00272F2F" w:rsidP="00272F2F"/>
    <w:p w14:paraId="77840747" w14:textId="77777777" w:rsidR="00272F2F" w:rsidRDefault="00272F2F" w:rsidP="00272F2F">
      <w:pPr>
        <w:rPr>
          <w:rStyle w:val="DAXTRCaption"/>
        </w:rPr>
      </w:pPr>
      <w:r>
        <w:t xml:space="preserve">65. Switch to the </w:t>
      </w:r>
      <w:r w:rsidRPr="009743FF">
        <w:rPr>
          <w:rStyle w:val="DAXTRCaption"/>
        </w:rPr>
        <w:t>Invitation</w:t>
      </w:r>
      <w:r>
        <w:rPr>
          <w:rStyle w:val="DAXTRCaption"/>
        </w:rPr>
        <w:t xml:space="preserve"> tab on the </w:t>
      </w:r>
      <w:r w:rsidRPr="009743FF">
        <w:rPr>
          <w:rStyle w:val="DAXTRCaption"/>
        </w:rPr>
        <w:t>Event</w:t>
      </w:r>
      <w:r>
        <w:rPr>
          <w:rStyle w:val="DAXTRCaption"/>
        </w:rPr>
        <w:t xml:space="preserve"> form.</w:t>
      </w:r>
    </w:p>
    <w:p w14:paraId="1F183704" w14:textId="77777777" w:rsidR="00272F2F" w:rsidRDefault="00272F2F" w:rsidP="00272F2F"/>
    <w:p w14:paraId="7F03509E" w14:textId="77777777" w:rsidR="00272F2F" w:rsidRDefault="00272F2F" w:rsidP="00272F2F">
      <w:r>
        <w:rPr>
          <w:noProof/>
          <w:lang w:val="en-US"/>
        </w:rPr>
        <w:drawing>
          <wp:inline distT="0" distB="0" distL="0" distR="0" wp14:anchorId="25996B8C" wp14:editId="09BF92BC">
            <wp:extent cx="5943600" cy="31654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3D38B822" w14:textId="77777777" w:rsidR="00272F2F" w:rsidRDefault="00272F2F" w:rsidP="00272F2F"/>
    <w:p w14:paraId="43FCB835" w14:textId="77777777" w:rsidR="00272F2F" w:rsidRDefault="00272F2F" w:rsidP="00272F2F"/>
    <w:p w14:paraId="5133AA83" w14:textId="77777777" w:rsidR="00272F2F" w:rsidRDefault="00272F2F" w:rsidP="00272F2F">
      <w:pPr>
        <w:rPr>
          <w:rStyle w:val="DAXTRValue"/>
        </w:rPr>
      </w:pPr>
      <w:r>
        <w:t xml:space="preserve">65. Change </w:t>
      </w:r>
      <w:r w:rsidRPr="009743FF">
        <w:rPr>
          <w:rStyle w:val="DAXTRCaption"/>
        </w:rPr>
        <w:t>Requires employee response</w:t>
      </w:r>
      <w:r>
        <w:rPr>
          <w:rStyle w:val="DAXTRCaption"/>
        </w:rPr>
        <w:t xml:space="preserve"> from '</w:t>
      </w:r>
      <w:r w:rsidRPr="009743FF">
        <w:rPr>
          <w:rStyle w:val="DAXTRValue"/>
        </w:rPr>
        <w:t>false</w:t>
      </w:r>
      <w:r>
        <w:rPr>
          <w:rStyle w:val="DAXTRValue"/>
        </w:rPr>
        <w:t>' to '</w:t>
      </w:r>
      <w:r w:rsidRPr="009743FF">
        <w:rPr>
          <w:rStyle w:val="DAXTRValue"/>
        </w:rPr>
        <w:t>true</w:t>
      </w:r>
      <w:r>
        <w:rPr>
          <w:rStyle w:val="DAXTRValue"/>
        </w:rPr>
        <w:t>'.</w:t>
      </w:r>
    </w:p>
    <w:p w14:paraId="46213496" w14:textId="77777777" w:rsidR="00272F2F" w:rsidRDefault="00272F2F" w:rsidP="00272F2F"/>
    <w:p w14:paraId="02EB45E6" w14:textId="77777777" w:rsidR="00272F2F" w:rsidRDefault="00272F2F" w:rsidP="00272F2F">
      <w:pPr>
        <w:rPr>
          <w:rStyle w:val="DAXTRValue"/>
        </w:rPr>
      </w:pPr>
      <w:r>
        <w:t xml:space="preserve">66. Change </w:t>
      </w:r>
      <w:r w:rsidRPr="009743FF">
        <w:rPr>
          <w:rStyle w:val="DAXTRCaption"/>
        </w:rPr>
        <w:t>Respond by</w:t>
      </w:r>
      <w:r>
        <w:rPr>
          <w:rStyle w:val="DAXTRCaption"/>
        </w:rPr>
        <w:t xml:space="preserve"> from '' to '</w:t>
      </w:r>
      <w:r w:rsidRPr="009743FF">
        <w:rPr>
          <w:rStyle w:val="DAXTRValue"/>
        </w:rPr>
        <w:t>11/2/2014 12:00:00 am</w:t>
      </w:r>
      <w:r>
        <w:rPr>
          <w:rStyle w:val="DAXTRValue"/>
        </w:rPr>
        <w:t>'.</w:t>
      </w:r>
    </w:p>
    <w:p w14:paraId="41095E61" w14:textId="77777777" w:rsidR="00A67676" w:rsidRDefault="00A67676" w:rsidP="00272F2F">
      <w:pPr>
        <w:rPr>
          <w:rStyle w:val="DAXTRValue"/>
        </w:rPr>
      </w:pPr>
    </w:p>
    <w:p w14:paraId="58731CA0" w14:textId="77777777" w:rsidR="00A67676" w:rsidRDefault="00A67676" w:rsidP="00272F2F">
      <w:pPr>
        <w:rPr>
          <w:rStyle w:val="DAXTRValue"/>
        </w:rPr>
      </w:pPr>
    </w:p>
    <w:p w14:paraId="40B7FAFD" w14:textId="79AFD1F4" w:rsidR="00A67676" w:rsidRPr="00A67676" w:rsidRDefault="001E5291" w:rsidP="00A67676">
      <w:pPr>
        <w:pStyle w:val="Heading3"/>
        <w:keepLines/>
        <w:numPr>
          <w:ilvl w:val="0"/>
          <w:numId w:val="0"/>
        </w:numPr>
        <w:tabs>
          <w:tab w:val="clear" w:pos="1134"/>
        </w:tabs>
        <w:spacing w:before="200" w:after="0" w:line="276" w:lineRule="auto"/>
        <w:jc w:val="both"/>
        <w:rPr>
          <w:b/>
        </w:rPr>
      </w:pPr>
      <w:bookmarkStart w:id="46" w:name="_Toc401579046"/>
      <w:r>
        <w:rPr>
          <w:b/>
        </w:rPr>
        <w:lastRenderedPageBreak/>
        <w:t>Schema Info</w:t>
      </w:r>
      <w:r w:rsidR="00A67676" w:rsidRPr="00A67676">
        <w:rPr>
          <w:b/>
        </w:rPr>
        <w:t xml:space="preserve">: </w:t>
      </w:r>
      <w:proofErr w:type="spellStart"/>
      <w:r w:rsidR="00A67676" w:rsidRPr="00A67676">
        <w:rPr>
          <w:b/>
        </w:rPr>
        <w:t>FthEventDetails</w:t>
      </w:r>
      <w:bookmarkEnd w:id="46"/>
      <w:proofErr w:type="spellEnd"/>
    </w:p>
    <w:p w14:paraId="6D249AFE" w14:textId="77777777" w:rsidR="00A67676" w:rsidRDefault="00A67676" w:rsidP="00A67676">
      <w:pPr>
        <w:spacing w:before="120" w:after="0"/>
      </w:pPr>
      <w:r>
        <w:t>Change Type</w:t>
      </w:r>
      <w:r w:rsidRPr="009C053B">
        <w:t xml:space="preserve">: </w:t>
      </w:r>
      <w:r>
        <w:t>New</w:t>
      </w:r>
    </w:p>
    <w:p w14:paraId="305AEF5F" w14:textId="77777777" w:rsidR="00A67676" w:rsidRDefault="00A67676" w:rsidP="00A67676">
      <w:pPr>
        <w:pStyle w:val="Heading4"/>
        <w:keepLines/>
        <w:numPr>
          <w:ilvl w:val="0"/>
          <w:numId w:val="0"/>
        </w:numPr>
        <w:tabs>
          <w:tab w:val="clear" w:pos="1418"/>
        </w:tabs>
        <w:spacing w:before="200" w:after="0" w:line="276" w:lineRule="auto"/>
        <w:ind w:left="1418" w:hanging="698"/>
        <w:jc w:val="both"/>
      </w:pPr>
      <w:r>
        <w:t>Properties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28"/>
        <w:gridCol w:w="4428"/>
      </w:tblGrid>
      <w:tr w:rsidR="00A67676" w:rsidRPr="00B72644" w14:paraId="5B6DB447" w14:textId="77777777" w:rsidTr="00644038">
        <w:tc>
          <w:tcPr>
            <w:tcW w:w="4428" w:type="dxa"/>
            <w:shd w:val="clear" w:color="auto" w:fill="A9CBFF" w:themeFill="text2" w:themeFillTint="33"/>
          </w:tcPr>
          <w:p w14:paraId="2B9DD4F9" w14:textId="77777777" w:rsidR="00A67676" w:rsidRPr="00B72644" w:rsidRDefault="00A67676" w:rsidP="00644038">
            <w:pPr>
              <w:spacing w:after="0"/>
              <w:rPr>
                <w:b/>
                <w:color w:val="292929" w:themeColor="text1"/>
              </w:rPr>
            </w:pPr>
            <w:r w:rsidRPr="00B72644">
              <w:rPr>
                <w:b/>
                <w:bCs/>
                <w:color w:val="292929" w:themeColor="text1"/>
              </w:rPr>
              <w:t>Description and Justification:</w:t>
            </w:r>
          </w:p>
        </w:tc>
        <w:tc>
          <w:tcPr>
            <w:tcW w:w="4428" w:type="dxa"/>
            <w:shd w:val="clear" w:color="auto" w:fill="FFFFFF" w:themeFill="background1"/>
          </w:tcPr>
          <w:p w14:paraId="6100168B" w14:textId="77777777" w:rsidR="00A67676" w:rsidRPr="00B72644" w:rsidRDefault="00A67676" w:rsidP="00644038">
            <w:pPr>
              <w:spacing w:after="0"/>
              <w:rPr>
                <w:b/>
                <w:color w:val="292929" w:themeColor="text1"/>
              </w:rPr>
            </w:pPr>
          </w:p>
        </w:tc>
      </w:tr>
      <w:tr w:rsidR="00A67676" w:rsidRPr="00B72644" w14:paraId="3E6FFEC6" w14:textId="77777777" w:rsidTr="00644038">
        <w:tc>
          <w:tcPr>
            <w:tcW w:w="4428" w:type="dxa"/>
            <w:shd w:val="clear" w:color="auto" w:fill="A9CBFF" w:themeFill="text2" w:themeFillTint="33"/>
          </w:tcPr>
          <w:p w14:paraId="1AA9E335" w14:textId="77777777" w:rsidR="00A67676" w:rsidRPr="00B72644" w:rsidRDefault="00A67676" w:rsidP="00644038">
            <w:pPr>
              <w:spacing w:after="0"/>
              <w:rPr>
                <w:b/>
                <w:color w:val="292929" w:themeColor="text1"/>
              </w:rPr>
            </w:pPr>
            <w:r w:rsidRPr="00B72644">
              <w:rPr>
                <w:b/>
                <w:color w:val="292929" w:themeColor="text1"/>
              </w:rPr>
              <w:t>Property</w:t>
            </w:r>
          </w:p>
        </w:tc>
        <w:tc>
          <w:tcPr>
            <w:tcW w:w="4428" w:type="dxa"/>
            <w:shd w:val="clear" w:color="auto" w:fill="A9CBFF" w:themeFill="text2" w:themeFillTint="33"/>
          </w:tcPr>
          <w:p w14:paraId="027E32D0" w14:textId="77777777" w:rsidR="00A67676" w:rsidRPr="00B72644" w:rsidRDefault="00A67676" w:rsidP="00644038">
            <w:pPr>
              <w:spacing w:after="0"/>
              <w:rPr>
                <w:b/>
                <w:color w:val="292929" w:themeColor="text1"/>
              </w:rPr>
            </w:pPr>
            <w:r w:rsidRPr="00B72644">
              <w:rPr>
                <w:b/>
                <w:color w:val="292929" w:themeColor="text1"/>
              </w:rPr>
              <w:t>Value</w:t>
            </w:r>
          </w:p>
        </w:tc>
      </w:tr>
      <w:tr w:rsidR="00A67676" w14:paraId="4046C550" w14:textId="77777777" w:rsidTr="00644038">
        <w:tc>
          <w:tcPr>
            <w:tcW w:w="4428" w:type="dxa"/>
            <w:vAlign w:val="center"/>
          </w:tcPr>
          <w:p w14:paraId="698DC806" w14:textId="77777777" w:rsidR="00A67676" w:rsidRDefault="00A67676" w:rsidP="00644038">
            <w:pPr>
              <w:spacing w:after="0"/>
            </w:pPr>
            <w:r w:rsidRPr="00924193">
              <w:rPr>
                <w:rFonts w:ascii="Calibri" w:eastAsia="Times New Roman" w:hAnsi="Calibri" w:cs="Times New Roman"/>
                <w:color w:val="000000"/>
              </w:rPr>
              <w:t>Configuration Key</w:t>
            </w:r>
          </w:p>
        </w:tc>
        <w:tc>
          <w:tcPr>
            <w:tcW w:w="4428" w:type="dxa"/>
            <w:vAlign w:val="bottom"/>
          </w:tcPr>
          <w:p w14:paraId="7F3F73B4" w14:textId="77777777" w:rsidR="00A67676" w:rsidRDefault="00A67676" w:rsidP="00644038">
            <w:pPr>
              <w:spacing w:after="0"/>
            </w:pPr>
            <w:r>
              <w:rPr>
                <w:rFonts w:ascii="Calibri" w:eastAsia="Times New Roman" w:hAnsi="Calibri" w:cs="Times New Roman"/>
                <w:noProof/>
                <w:color w:val="000000"/>
              </w:rPr>
              <w:t>FthEventManagement</w:t>
            </w:r>
          </w:p>
        </w:tc>
      </w:tr>
      <w:tr w:rsidR="00A67676" w14:paraId="67A24F46" w14:textId="77777777" w:rsidTr="00644038">
        <w:tc>
          <w:tcPr>
            <w:tcW w:w="4428" w:type="dxa"/>
            <w:vAlign w:val="center"/>
          </w:tcPr>
          <w:p w14:paraId="760C70E4" w14:textId="77777777" w:rsidR="00A67676" w:rsidRDefault="00A67676" w:rsidP="00644038">
            <w:pPr>
              <w:spacing w:after="0"/>
            </w:pPr>
            <w:r w:rsidRPr="00924193">
              <w:rPr>
                <w:rFonts w:ascii="Calibri" w:eastAsia="Times New Roman" w:hAnsi="Calibri" w:cs="Times New Roman"/>
                <w:color w:val="000000"/>
              </w:rPr>
              <w:t>Label</w:t>
            </w:r>
          </w:p>
        </w:tc>
        <w:tc>
          <w:tcPr>
            <w:tcW w:w="4428" w:type="dxa"/>
            <w:vAlign w:val="bottom"/>
          </w:tcPr>
          <w:p w14:paraId="5653CB12" w14:textId="77777777" w:rsidR="00A67676" w:rsidRDefault="00A67676" w:rsidP="00644038">
            <w:pPr>
              <w:spacing w:after="0"/>
            </w:pPr>
            <w:r>
              <w:rPr>
                <w:rFonts w:ascii="Calibri" w:eastAsia="Times New Roman" w:hAnsi="Calibri" w:cs="Times New Roman"/>
                <w:noProof/>
                <w:color w:val="000000"/>
              </w:rPr>
              <w:t>Event Details</w:t>
            </w:r>
          </w:p>
        </w:tc>
      </w:tr>
      <w:tr w:rsidR="00A67676" w14:paraId="7FAFC709" w14:textId="77777777" w:rsidTr="00644038">
        <w:tc>
          <w:tcPr>
            <w:tcW w:w="4428" w:type="dxa"/>
          </w:tcPr>
          <w:p w14:paraId="58C8132F" w14:textId="77777777" w:rsidR="00A67676" w:rsidRDefault="00A67676" w:rsidP="00644038">
            <w:pPr>
              <w:spacing w:after="0"/>
            </w:pPr>
            <w:r>
              <w:t>Primary Index</w:t>
            </w:r>
            <w:r>
              <w:rPr>
                <w:rStyle w:val="FootnoteReference"/>
              </w:rPr>
              <w:footnoteReference w:id="9"/>
            </w:r>
          </w:p>
        </w:tc>
        <w:tc>
          <w:tcPr>
            <w:tcW w:w="4428" w:type="dxa"/>
          </w:tcPr>
          <w:p w14:paraId="0E94DB5A" w14:textId="77777777" w:rsidR="00A67676" w:rsidRDefault="00A67676" w:rsidP="00644038">
            <w:pPr>
              <w:spacing w:after="0"/>
            </w:pPr>
            <w:proofErr w:type="spellStart"/>
            <w:r w:rsidRPr="00DF34E1">
              <w:t>SurrogateKey</w:t>
            </w:r>
            <w:proofErr w:type="spellEnd"/>
          </w:p>
        </w:tc>
      </w:tr>
      <w:tr w:rsidR="00A67676" w14:paraId="1D8A1CA0" w14:textId="77777777" w:rsidTr="00644038">
        <w:tc>
          <w:tcPr>
            <w:tcW w:w="4428" w:type="dxa"/>
            <w:vAlign w:val="center"/>
          </w:tcPr>
          <w:p w14:paraId="15739F14" w14:textId="77777777" w:rsidR="00A67676" w:rsidRDefault="00A67676" w:rsidP="00644038">
            <w:pPr>
              <w:spacing w:after="0"/>
            </w:pPr>
            <w:r w:rsidRPr="00084AB9">
              <w:rPr>
                <w:rFonts w:ascii="Calibri" w:eastAsia="Times New Roman" w:hAnsi="Calibri" w:cs="Times New Roman"/>
                <w:color w:val="000000"/>
              </w:rPr>
              <w:t>Clustered Index</w:t>
            </w:r>
          </w:p>
        </w:tc>
        <w:tc>
          <w:tcPr>
            <w:tcW w:w="4428" w:type="dxa"/>
            <w:vAlign w:val="bottom"/>
          </w:tcPr>
          <w:p w14:paraId="0FAA9105" w14:textId="77777777" w:rsidR="00A67676" w:rsidRDefault="00A67676" w:rsidP="00644038">
            <w:pPr>
              <w:spacing w:after="0"/>
            </w:pPr>
            <w:proofErr w:type="spellStart"/>
            <w:r w:rsidRPr="00084AB9">
              <w:rPr>
                <w:rFonts w:ascii="Calibri" w:eastAsia="Times New Roman" w:hAnsi="Calibri" w:cs="Times New Roman"/>
                <w:color w:val="000000"/>
              </w:rPr>
              <w:t>SurrogateKey</w:t>
            </w:r>
            <w:proofErr w:type="spellEnd"/>
          </w:p>
        </w:tc>
      </w:tr>
      <w:tr w:rsidR="00A67676" w14:paraId="53501B21"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5678D541" w14:textId="77777777" w:rsidR="00A67676" w:rsidRDefault="00A67676" w:rsidP="00644038">
            <w:pPr>
              <w:spacing w:after="0"/>
            </w:pPr>
            <w:r w:rsidRPr="00084AB9">
              <w:rPr>
                <w:rFonts w:ascii="Calibri" w:eastAsia="Times New Roman" w:hAnsi="Calibri" w:cs="Times New Roman"/>
                <w:color w:val="000000"/>
              </w:rPr>
              <w:t>Table Group</w:t>
            </w:r>
          </w:p>
        </w:tc>
        <w:tc>
          <w:tcPr>
            <w:tcW w:w="4428" w:type="dxa"/>
            <w:tcBorders>
              <w:top w:val="single" w:sz="4" w:space="0" w:color="auto"/>
              <w:left w:val="single" w:sz="4" w:space="0" w:color="auto"/>
              <w:bottom w:val="single" w:sz="4" w:space="0" w:color="auto"/>
              <w:right w:val="single" w:sz="4" w:space="0" w:color="auto"/>
            </w:tcBorders>
            <w:vAlign w:val="bottom"/>
          </w:tcPr>
          <w:p w14:paraId="749A021D" w14:textId="77777777" w:rsidR="00A67676" w:rsidRDefault="00A67676" w:rsidP="00644038">
            <w:pPr>
              <w:spacing w:after="0"/>
            </w:pPr>
            <w:r w:rsidRPr="00084AB9">
              <w:rPr>
                <w:rFonts w:ascii="Calibri" w:eastAsia="Times New Roman" w:hAnsi="Calibri" w:cs="Times New Roman"/>
                <w:color w:val="000000"/>
              </w:rPr>
              <w:t>Miscellaneous</w:t>
            </w:r>
          </w:p>
        </w:tc>
      </w:tr>
      <w:tr w:rsidR="00A67676" w14:paraId="32D1C1E5"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432D9FEC" w14:textId="77777777" w:rsidR="00A67676" w:rsidRDefault="00A67676" w:rsidP="00644038">
            <w:pPr>
              <w:spacing w:after="0"/>
            </w:pPr>
            <w:r w:rsidRPr="00084AB9">
              <w:rPr>
                <w:rFonts w:ascii="Calibri" w:eastAsia="Times New Roman" w:hAnsi="Calibri" w:cs="Times New Roman"/>
                <w:color w:val="000000"/>
              </w:rPr>
              <w:t>Title Field 1</w:t>
            </w:r>
          </w:p>
        </w:tc>
        <w:tc>
          <w:tcPr>
            <w:tcW w:w="4428" w:type="dxa"/>
            <w:tcBorders>
              <w:top w:val="single" w:sz="4" w:space="0" w:color="auto"/>
              <w:left w:val="single" w:sz="4" w:space="0" w:color="auto"/>
              <w:bottom w:val="single" w:sz="4" w:space="0" w:color="auto"/>
              <w:right w:val="single" w:sz="4" w:space="0" w:color="auto"/>
            </w:tcBorders>
            <w:vAlign w:val="bottom"/>
          </w:tcPr>
          <w:p w14:paraId="485CFFE5" w14:textId="77777777" w:rsidR="00A67676" w:rsidRDefault="00A67676" w:rsidP="00644038">
            <w:pPr>
              <w:spacing w:after="0"/>
            </w:pPr>
            <w:proofErr w:type="spellStart"/>
            <w:r>
              <w:rPr>
                <w:rFonts w:ascii="Calibri" w:eastAsia="Times New Roman" w:hAnsi="Calibri" w:cs="Times New Roman"/>
                <w:color w:val="000000"/>
              </w:rPr>
              <w:t>EventId</w:t>
            </w:r>
            <w:proofErr w:type="spellEnd"/>
          </w:p>
        </w:tc>
      </w:tr>
      <w:tr w:rsidR="00A67676" w14:paraId="5789C0E8"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34082F88" w14:textId="77777777" w:rsidR="00A67676" w:rsidRDefault="00A67676" w:rsidP="00644038">
            <w:pPr>
              <w:spacing w:after="0"/>
            </w:pPr>
            <w:r w:rsidRPr="00084AB9">
              <w:rPr>
                <w:rFonts w:ascii="Calibri" w:eastAsia="Times New Roman" w:hAnsi="Calibri" w:cs="Times New Roman"/>
                <w:color w:val="000000"/>
              </w:rPr>
              <w:t>Title Field 2</w:t>
            </w:r>
          </w:p>
        </w:tc>
        <w:tc>
          <w:tcPr>
            <w:tcW w:w="4428" w:type="dxa"/>
            <w:tcBorders>
              <w:top w:val="single" w:sz="4" w:space="0" w:color="auto"/>
              <w:left w:val="single" w:sz="4" w:space="0" w:color="auto"/>
              <w:bottom w:val="single" w:sz="4" w:space="0" w:color="auto"/>
              <w:right w:val="single" w:sz="4" w:space="0" w:color="auto"/>
            </w:tcBorders>
            <w:vAlign w:val="bottom"/>
          </w:tcPr>
          <w:p w14:paraId="391436DE" w14:textId="77777777" w:rsidR="00A67676" w:rsidRDefault="00A67676" w:rsidP="00644038">
            <w:pPr>
              <w:spacing w:after="0"/>
            </w:pPr>
            <w:r>
              <w:rPr>
                <w:rFonts w:ascii="Calibri" w:eastAsia="Times New Roman" w:hAnsi="Calibri" w:cs="Times New Roman"/>
                <w:color w:val="000000"/>
              </w:rPr>
              <w:t>Description</w:t>
            </w:r>
          </w:p>
        </w:tc>
      </w:tr>
      <w:tr w:rsidR="00A67676" w14:paraId="20BD0E02"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5ABA7173" w14:textId="77777777" w:rsidR="00A67676" w:rsidRDefault="00A67676" w:rsidP="00644038">
            <w:pPr>
              <w:spacing w:after="0"/>
            </w:pPr>
            <w:r w:rsidRPr="00084AB9">
              <w:rPr>
                <w:rFonts w:ascii="Calibri" w:eastAsia="Times New Roman" w:hAnsi="Calibri" w:cs="Times New Roman"/>
                <w:color w:val="000000"/>
              </w:rPr>
              <w:t>OCC Enabled</w:t>
            </w:r>
          </w:p>
        </w:tc>
        <w:tc>
          <w:tcPr>
            <w:tcW w:w="4428" w:type="dxa"/>
            <w:tcBorders>
              <w:top w:val="single" w:sz="4" w:space="0" w:color="auto"/>
              <w:left w:val="single" w:sz="4" w:space="0" w:color="auto"/>
              <w:bottom w:val="single" w:sz="4" w:space="0" w:color="auto"/>
              <w:right w:val="single" w:sz="4" w:space="0" w:color="auto"/>
            </w:tcBorders>
            <w:vAlign w:val="bottom"/>
          </w:tcPr>
          <w:p w14:paraId="3D9F3B91" w14:textId="77777777" w:rsidR="00A67676" w:rsidRDefault="00A67676" w:rsidP="00644038">
            <w:pPr>
              <w:spacing w:after="0"/>
            </w:pPr>
            <w:r w:rsidRPr="00084AB9">
              <w:rPr>
                <w:rFonts w:ascii="Calibri" w:eastAsia="Times New Roman" w:hAnsi="Calibri" w:cs="Times New Roman"/>
                <w:color w:val="000000"/>
              </w:rPr>
              <w:t>Yes</w:t>
            </w:r>
          </w:p>
        </w:tc>
      </w:tr>
      <w:tr w:rsidR="00A67676" w14:paraId="08254992"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0FCF1E86" w14:textId="77777777" w:rsidR="00A67676" w:rsidRDefault="00A67676" w:rsidP="00644038">
            <w:pPr>
              <w:spacing w:after="0"/>
            </w:pPr>
            <w:r w:rsidRPr="00084AB9">
              <w:rPr>
                <w:rFonts w:ascii="Calibri" w:eastAsia="Times New Roman" w:hAnsi="Calibri" w:cs="Times New Roman"/>
                <w:color w:val="000000"/>
              </w:rPr>
              <w:t>Cache Lookup</w:t>
            </w:r>
          </w:p>
        </w:tc>
        <w:tc>
          <w:tcPr>
            <w:tcW w:w="4428" w:type="dxa"/>
            <w:tcBorders>
              <w:top w:val="single" w:sz="4" w:space="0" w:color="auto"/>
              <w:left w:val="single" w:sz="4" w:space="0" w:color="auto"/>
              <w:bottom w:val="single" w:sz="4" w:space="0" w:color="auto"/>
              <w:right w:val="single" w:sz="4" w:space="0" w:color="auto"/>
            </w:tcBorders>
            <w:vAlign w:val="bottom"/>
          </w:tcPr>
          <w:p w14:paraId="17D2AC36" w14:textId="77777777" w:rsidR="00A67676" w:rsidRDefault="00A67676" w:rsidP="00644038">
            <w:pPr>
              <w:spacing w:after="0"/>
            </w:pPr>
            <w:r w:rsidRPr="00084AB9">
              <w:rPr>
                <w:rFonts w:ascii="Calibri" w:eastAsia="Times New Roman" w:hAnsi="Calibri" w:cs="Times New Roman"/>
                <w:color w:val="000000"/>
              </w:rPr>
              <w:t>None</w:t>
            </w:r>
          </w:p>
        </w:tc>
      </w:tr>
      <w:tr w:rsidR="00A67676" w14:paraId="4410B5C3"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19841120" w14:textId="77777777" w:rsidR="00A67676" w:rsidRDefault="00A67676" w:rsidP="00644038">
            <w:pPr>
              <w:spacing w:after="0"/>
            </w:pPr>
            <w:r w:rsidRPr="00084AB9">
              <w:rPr>
                <w:rFonts w:ascii="Calibri" w:eastAsia="Times New Roman" w:hAnsi="Calibri" w:cs="Times New Roman"/>
                <w:color w:val="000000"/>
              </w:rPr>
              <w:t>Save data per company</w:t>
            </w:r>
          </w:p>
        </w:tc>
        <w:tc>
          <w:tcPr>
            <w:tcW w:w="4428" w:type="dxa"/>
            <w:tcBorders>
              <w:top w:val="single" w:sz="4" w:space="0" w:color="auto"/>
              <w:left w:val="single" w:sz="4" w:space="0" w:color="auto"/>
              <w:bottom w:val="single" w:sz="4" w:space="0" w:color="auto"/>
              <w:right w:val="single" w:sz="4" w:space="0" w:color="auto"/>
            </w:tcBorders>
            <w:vAlign w:val="bottom"/>
          </w:tcPr>
          <w:p w14:paraId="7A91BD1B" w14:textId="77777777" w:rsidR="00A67676" w:rsidRDefault="00A67676" w:rsidP="00644038">
            <w:pPr>
              <w:spacing w:after="0"/>
            </w:pPr>
            <w:r w:rsidRPr="00084AB9">
              <w:rPr>
                <w:rFonts w:ascii="Calibri" w:eastAsia="Times New Roman" w:hAnsi="Calibri" w:cs="Times New Roman"/>
                <w:color w:val="000000"/>
              </w:rPr>
              <w:t>Yes</w:t>
            </w:r>
          </w:p>
        </w:tc>
      </w:tr>
      <w:tr w:rsidR="00A67676" w14:paraId="1CA5A894"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5019C48B" w14:textId="77777777" w:rsidR="00A67676" w:rsidRDefault="00A67676" w:rsidP="00644038">
            <w:pPr>
              <w:spacing w:after="0"/>
            </w:pPr>
            <w:proofErr w:type="spellStart"/>
            <w:r w:rsidRPr="00084AB9">
              <w:rPr>
                <w:rFonts w:ascii="Calibri" w:eastAsia="Times New Roman" w:hAnsi="Calibri" w:cs="Times New Roman"/>
                <w:color w:val="000000"/>
              </w:rPr>
              <w:t>AOSAuthorization</w:t>
            </w:r>
            <w:proofErr w:type="spellEnd"/>
          </w:p>
        </w:tc>
        <w:tc>
          <w:tcPr>
            <w:tcW w:w="4428" w:type="dxa"/>
            <w:tcBorders>
              <w:top w:val="single" w:sz="4" w:space="0" w:color="auto"/>
              <w:left w:val="single" w:sz="4" w:space="0" w:color="auto"/>
              <w:bottom w:val="single" w:sz="4" w:space="0" w:color="auto"/>
              <w:right w:val="single" w:sz="4" w:space="0" w:color="auto"/>
            </w:tcBorders>
            <w:vAlign w:val="bottom"/>
          </w:tcPr>
          <w:p w14:paraId="0795E603" w14:textId="77777777" w:rsidR="00A67676" w:rsidRDefault="00A67676" w:rsidP="00644038">
            <w:pPr>
              <w:spacing w:after="0"/>
            </w:pPr>
            <w:r w:rsidRPr="00084AB9">
              <w:rPr>
                <w:rFonts w:ascii="Calibri" w:eastAsia="Times New Roman" w:hAnsi="Calibri" w:cs="Times New Roman"/>
                <w:color w:val="000000"/>
              </w:rPr>
              <w:t>None</w:t>
            </w:r>
          </w:p>
        </w:tc>
      </w:tr>
      <w:tr w:rsidR="00A67676" w14:paraId="6A4BE9FD"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1A41050B" w14:textId="77777777" w:rsidR="00A67676" w:rsidRDefault="00A67676" w:rsidP="00644038">
            <w:pPr>
              <w:spacing w:after="0"/>
            </w:pPr>
            <w:r w:rsidRPr="00084AB9">
              <w:rPr>
                <w:rFonts w:ascii="Calibri" w:eastAsia="Times New Roman" w:hAnsi="Calibri" w:cs="Times New Roman"/>
                <w:color w:val="000000"/>
              </w:rPr>
              <w:t>Replacement Key</w:t>
            </w:r>
          </w:p>
        </w:tc>
        <w:tc>
          <w:tcPr>
            <w:tcW w:w="4428" w:type="dxa"/>
            <w:tcBorders>
              <w:top w:val="single" w:sz="4" w:space="0" w:color="auto"/>
              <w:left w:val="single" w:sz="4" w:space="0" w:color="auto"/>
              <w:bottom w:val="single" w:sz="4" w:space="0" w:color="auto"/>
              <w:right w:val="single" w:sz="4" w:space="0" w:color="auto"/>
            </w:tcBorders>
            <w:vAlign w:val="bottom"/>
          </w:tcPr>
          <w:p w14:paraId="4B6B3137" w14:textId="77777777" w:rsidR="00A67676" w:rsidRDefault="00A67676" w:rsidP="00644038">
            <w:pPr>
              <w:spacing w:after="0"/>
            </w:pPr>
            <w:r w:rsidRPr="00084AB9">
              <w:rPr>
                <w:rFonts w:ascii="Calibri" w:eastAsia="Times New Roman" w:hAnsi="Calibri" w:cs="Times New Roman"/>
                <w:color w:val="000000"/>
              </w:rPr>
              <w:t> </w:t>
            </w:r>
          </w:p>
        </w:tc>
      </w:tr>
      <w:tr w:rsidR="00A67676" w14:paraId="091461D9" w14:textId="77777777" w:rsidTr="00644038">
        <w:tc>
          <w:tcPr>
            <w:tcW w:w="4428" w:type="dxa"/>
            <w:tcBorders>
              <w:top w:val="single" w:sz="4" w:space="0" w:color="auto"/>
              <w:left w:val="single" w:sz="4" w:space="0" w:color="auto"/>
              <w:bottom w:val="single" w:sz="4" w:space="0" w:color="auto"/>
              <w:right w:val="single" w:sz="4" w:space="0" w:color="auto"/>
            </w:tcBorders>
            <w:vAlign w:val="center"/>
          </w:tcPr>
          <w:p w14:paraId="7D5C7509" w14:textId="77777777" w:rsidR="00A67676" w:rsidRDefault="00A67676" w:rsidP="00644038">
            <w:pPr>
              <w:spacing w:after="0"/>
            </w:pPr>
            <w:r w:rsidRPr="00084AB9">
              <w:rPr>
                <w:rFonts w:ascii="Calibri" w:eastAsia="Times New Roman" w:hAnsi="Calibri" w:cs="Times New Roman"/>
                <w:color w:val="000000"/>
              </w:rPr>
              <w:t>Developer Documentation</w:t>
            </w:r>
          </w:p>
        </w:tc>
        <w:tc>
          <w:tcPr>
            <w:tcW w:w="4428" w:type="dxa"/>
            <w:tcBorders>
              <w:top w:val="single" w:sz="4" w:space="0" w:color="auto"/>
              <w:left w:val="single" w:sz="4" w:space="0" w:color="auto"/>
              <w:bottom w:val="single" w:sz="4" w:space="0" w:color="auto"/>
              <w:right w:val="single" w:sz="4" w:space="0" w:color="auto"/>
            </w:tcBorders>
            <w:vAlign w:val="bottom"/>
          </w:tcPr>
          <w:p w14:paraId="5F02CA36" w14:textId="77777777" w:rsidR="00A67676" w:rsidRDefault="00A67676" w:rsidP="00644038">
            <w:pPr>
              <w:spacing w:after="0"/>
            </w:pPr>
            <w:r w:rsidRPr="004B30CA">
              <w:t>This table consists of basic details for every event created</w:t>
            </w:r>
            <w:r>
              <w:t>.</w:t>
            </w:r>
          </w:p>
        </w:tc>
      </w:tr>
    </w:tbl>
    <w:p w14:paraId="6DFA6858" w14:textId="77777777" w:rsidR="00A67676" w:rsidRPr="00195CAA" w:rsidRDefault="00A67676" w:rsidP="00A67676"/>
    <w:p w14:paraId="3A81DFBF" w14:textId="77777777" w:rsidR="00A67676" w:rsidRDefault="00A67676" w:rsidP="00A67676">
      <w:pPr>
        <w:pStyle w:val="Heading4"/>
        <w:keepLines/>
        <w:numPr>
          <w:ilvl w:val="0"/>
          <w:numId w:val="0"/>
        </w:numPr>
        <w:tabs>
          <w:tab w:val="clear" w:pos="1418"/>
        </w:tabs>
        <w:spacing w:before="200" w:after="0" w:line="276" w:lineRule="auto"/>
        <w:ind w:left="1418" w:hanging="698"/>
        <w:jc w:val="both"/>
      </w:pPr>
      <w:r>
        <w:t>Fields</w:t>
      </w:r>
    </w:p>
    <w:p w14:paraId="23716BE5" w14:textId="77777777" w:rsidR="00A67676" w:rsidRDefault="00A67676" w:rsidP="00A67676">
      <w:pPr>
        <w:pStyle w:val="Legalese"/>
        <w:spacing w:after="0"/>
        <w:ind w:left="720"/>
        <w:jc w:val="both"/>
        <w:rPr>
          <w:i/>
        </w:rPr>
      </w:pPr>
      <w:r w:rsidRPr="003C25AA">
        <w:rPr>
          <w:i/>
        </w:rPr>
        <w:t>State all your fields and their properties; ensure identifications of H/M/LBI fields and which fields should be trimmed on the server</w:t>
      </w:r>
    </w:p>
    <w:tbl>
      <w:tblPr>
        <w:tblStyle w:val="TableGrid"/>
        <w:tblW w:w="4577" w:type="pct"/>
        <w:tblInd w:w="1008" w:type="dxa"/>
        <w:tblLayout w:type="fixed"/>
        <w:tblLook w:val="04A0" w:firstRow="1" w:lastRow="0" w:firstColumn="1" w:lastColumn="0" w:noHBand="0" w:noVBand="1"/>
      </w:tblPr>
      <w:tblGrid>
        <w:gridCol w:w="2894"/>
        <w:gridCol w:w="1358"/>
        <w:gridCol w:w="696"/>
        <w:gridCol w:w="731"/>
        <w:gridCol w:w="1446"/>
        <w:gridCol w:w="2441"/>
      </w:tblGrid>
      <w:tr w:rsidR="00A67676" w:rsidRPr="00B72644" w14:paraId="7395752D" w14:textId="77777777" w:rsidTr="00644038">
        <w:tc>
          <w:tcPr>
            <w:tcW w:w="1512" w:type="pct"/>
            <w:shd w:val="clear" w:color="auto" w:fill="A9CBFF" w:themeFill="text2" w:themeFillTint="33"/>
          </w:tcPr>
          <w:p w14:paraId="5144EAEF" w14:textId="77777777" w:rsidR="00A67676" w:rsidRPr="00B72644" w:rsidRDefault="00A67676" w:rsidP="00644038">
            <w:pPr>
              <w:rPr>
                <w:b/>
                <w:color w:val="292929" w:themeColor="text1"/>
              </w:rPr>
            </w:pPr>
            <w:r w:rsidRPr="00B72644">
              <w:rPr>
                <w:b/>
                <w:color w:val="292929" w:themeColor="text1"/>
              </w:rPr>
              <w:t>Field Name</w:t>
            </w:r>
          </w:p>
        </w:tc>
        <w:tc>
          <w:tcPr>
            <w:tcW w:w="710" w:type="pct"/>
            <w:shd w:val="clear" w:color="auto" w:fill="A9CBFF" w:themeFill="text2" w:themeFillTint="33"/>
          </w:tcPr>
          <w:p w14:paraId="5BF5BC3F" w14:textId="77777777" w:rsidR="00A67676" w:rsidRPr="00B72644" w:rsidRDefault="00A67676" w:rsidP="00644038">
            <w:pPr>
              <w:rPr>
                <w:b/>
                <w:color w:val="292929" w:themeColor="text1"/>
              </w:rPr>
            </w:pPr>
            <w:r w:rsidRPr="00B72644">
              <w:rPr>
                <w:b/>
                <w:color w:val="292929" w:themeColor="text1"/>
              </w:rPr>
              <w:t>Data Type</w:t>
            </w:r>
          </w:p>
        </w:tc>
        <w:tc>
          <w:tcPr>
            <w:tcW w:w="364" w:type="pct"/>
            <w:shd w:val="clear" w:color="auto" w:fill="A9CBFF" w:themeFill="text2" w:themeFillTint="33"/>
          </w:tcPr>
          <w:p w14:paraId="7D43AC87" w14:textId="77777777" w:rsidR="00A67676" w:rsidRPr="00B72644" w:rsidRDefault="00A67676" w:rsidP="00644038">
            <w:pPr>
              <w:rPr>
                <w:b/>
                <w:color w:val="292929" w:themeColor="text1"/>
              </w:rPr>
            </w:pPr>
            <w:r>
              <w:rPr>
                <w:b/>
                <w:color w:val="292929" w:themeColor="text1"/>
              </w:rPr>
              <w:t>Mandatory (Y/N)</w:t>
            </w:r>
          </w:p>
        </w:tc>
        <w:tc>
          <w:tcPr>
            <w:tcW w:w="382" w:type="pct"/>
            <w:shd w:val="clear" w:color="auto" w:fill="A9CBFF" w:themeFill="text2" w:themeFillTint="33"/>
          </w:tcPr>
          <w:p w14:paraId="283EA99C" w14:textId="77777777" w:rsidR="00A67676" w:rsidRPr="00B72644" w:rsidRDefault="00A67676" w:rsidP="00644038">
            <w:pPr>
              <w:rPr>
                <w:b/>
                <w:color w:val="292929" w:themeColor="text1"/>
              </w:rPr>
            </w:pPr>
            <w:r w:rsidRPr="00B72644">
              <w:rPr>
                <w:b/>
                <w:color w:val="292929" w:themeColor="text1"/>
              </w:rPr>
              <w:t>Change Type</w:t>
            </w:r>
          </w:p>
        </w:tc>
        <w:tc>
          <w:tcPr>
            <w:tcW w:w="756" w:type="pct"/>
            <w:shd w:val="clear" w:color="auto" w:fill="A9CBFF" w:themeFill="text2" w:themeFillTint="33"/>
          </w:tcPr>
          <w:p w14:paraId="06FD952D" w14:textId="77777777" w:rsidR="00A67676" w:rsidRPr="00B72644" w:rsidRDefault="00A67676" w:rsidP="00644038">
            <w:pPr>
              <w:rPr>
                <w:b/>
                <w:color w:val="292929" w:themeColor="text1"/>
              </w:rPr>
            </w:pPr>
            <w:r w:rsidRPr="00B72644">
              <w:rPr>
                <w:b/>
                <w:bCs/>
                <w:color w:val="292929" w:themeColor="text1"/>
              </w:rPr>
              <w:t>Configuration Key (highlight keys which can be disabled when the table configuration key is enabled)</w:t>
            </w:r>
          </w:p>
        </w:tc>
        <w:tc>
          <w:tcPr>
            <w:tcW w:w="1276" w:type="pct"/>
            <w:shd w:val="clear" w:color="auto" w:fill="A9CBFF" w:themeFill="text2" w:themeFillTint="33"/>
          </w:tcPr>
          <w:p w14:paraId="4950881C" w14:textId="77777777" w:rsidR="00A67676" w:rsidRDefault="00A67676" w:rsidP="00644038">
            <w:pPr>
              <w:rPr>
                <w:b/>
                <w:color w:val="292929" w:themeColor="text1"/>
              </w:rPr>
            </w:pPr>
            <w:r w:rsidRPr="00B72644">
              <w:rPr>
                <w:b/>
                <w:color w:val="292929" w:themeColor="text1"/>
              </w:rPr>
              <w:t>Other Properties</w:t>
            </w:r>
          </w:p>
          <w:p w14:paraId="31826CD2" w14:textId="77777777" w:rsidR="00A67676" w:rsidRPr="00B72644" w:rsidRDefault="00A67676" w:rsidP="00644038">
            <w:pPr>
              <w:rPr>
                <w:b/>
                <w:color w:val="292929" w:themeColor="text1"/>
              </w:rPr>
            </w:pPr>
            <w:r>
              <w:rPr>
                <w:b/>
                <w:color w:val="292929" w:themeColor="text1"/>
              </w:rPr>
              <w:t>(Should this field be trimmed on the server (</w:t>
            </w:r>
            <w:proofErr w:type="spellStart"/>
            <w:r>
              <w:rPr>
                <w:b/>
                <w:color w:val="292929" w:themeColor="text1"/>
              </w:rPr>
              <w:t>AOSAuthorization</w:t>
            </w:r>
            <w:proofErr w:type="spellEnd"/>
            <w:r>
              <w:rPr>
                <w:b/>
                <w:color w:val="292929" w:themeColor="text1"/>
              </w:rPr>
              <w:t>)?)</w:t>
            </w:r>
          </w:p>
        </w:tc>
      </w:tr>
      <w:tr w:rsidR="00A67676" w14:paraId="7A93589F" w14:textId="77777777" w:rsidTr="00644038">
        <w:tc>
          <w:tcPr>
            <w:tcW w:w="1512" w:type="pct"/>
          </w:tcPr>
          <w:p w14:paraId="47BD24BA" w14:textId="77777777" w:rsidR="00A67676" w:rsidRDefault="00A67676" w:rsidP="00644038">
            <w:r w:rsidRPr="008B0FE6">
              <w:rPr>
                <w:rFonts w:ascii="Calibri" w:eastAsia="Times New Roman" w:hAnsi="Calibri" w:cs="Times New Roman"/>
                <w:color w:val="000000"/>
              </w:rPr>
              <w:t>Approver</w:t>
            </w:r>
          </w:p>
        </w:tc>
        <w:tc>
          <w:tcPr>
            <w:tcW w:w="710" w:type="pct"/>
          </w:tcPr>
          <w:p w14:paraId="3E36C445" w14:textId="77777777" w:rsidR="00A67676" w:rsidRDefault="00A67676" w:rsidP="00644038">
            <w:r w:rsidRPr="008B0FE6">
              <w:rPr>
                <w:rFonts w:ascii="Calibri" w:eastAsia="Times New Roman" w:hAnsi="Calibri" w:cs="Times New Roman"/>
                <w:color w:val="000000"/>
              </w:rPr>
              <w:t>String</w:t>
            </w:r>
          </w:p>
        </w:tc>
        <w:tc>
          <w:tcPr>
            <w:tcW w:w="364" w:type="pct"/>
          </w:tcPr>
          <w:p w14:paraId="56145698" w14:textId="77777777" w:rsidR="00A67676" w:rsidRDefault="00A67676" w:rsidP="00644038">
            <w:r w:rsidRPr="008B0FE6">
              <w:rPr>
                <w:rFonts w:ascii="Calibri" w:eastAsia="Times New Roman" w:hAnsi="Calibri" w:cs="Times New Roman"/>
                <w:color w:val="000000"/>
              </w:rPr>
              <w:t>No</w:t>
            </w:r>
          </w:p>
        </w:tc>
        <w:tc>
          <w:tcPr>
            <w:tcW w:w="382" w:type="pct"/>
          </w:tcPr>
          <w:p w14:paraId="654AE2A7" w14:textId="77777777" w:rsidR="00A67676" w:rsidRDefault="00A67676" w:rsidP="00644038">
            <w:r w:rsidRPr="008B0FE6">
              <w:rPr>
                <w:rFonts w:ascii="Calibri" w:eastAsia="Times New Roman" w:hAnsi="Calibri" w:cs="Times New Roman"/>
                <w:color w:val="000000"/>
              </w:rPr>
              <w:t> </w:t>
            </w:r>
            <w:r>
              <w:rPr>
                <w:rFonts w:ascii="Calibri" w:eastAsia="Times New Roman" w:hAnsi="Calibri" w:cs="Times New Roman"/>
                <w:color w:val="000000"/>
              </w:rPr>
              <w:t>Add</w:t>
            </w:r>
          </w:p>
        </w:tc>
        <w:tc>
          <w:tcPr>
            <w:tcW w:w="756" w:type="pct"/>
          </w:tcPr>
          <w:p w14:paraId="04E60DEB" w14:textId="77777777" w:rsidR="00A67676" w:rsidRDefault="00A67676" w:rsidP="00644038">
            <w:r w:rsidRPr="008B0FE6">
              <w:rPr>
                <w:rFonts w:ascii="Calibri" w:eastAsia="Times New Roman" w:hAnsi="Calibri" w:cs="Times New Roman"/>
                <w:color w:val="000000"/>
              </w:rPr>
              <w:t> </w:t>
            </w:r>
          </w:p>
        </w:tc>
        <w:tc>
          <w:tcPr>
            <w:tcW w:w="1276" w:type="pct"/>
          </w:tcPr>
          <w:p w14:paraId="08B09D68" w14:textId="77777777" w:rsidR="00A67676" w:rsidRDefault="00A67676" w:rsidP="00644038">
            <w:r>
              <w:rPr>
                <w:rFonts w:ascii="Calibri" w:eastAsia="Times New Roman" w:hAnsi="Calibri" w:cs="Times New Roman"/>
                <w:color w:val="000000"/>
              </w:rPr>
              <w:t>EDT: Name</w:t>
            </w:r>
          </w:p>
        </w:tc>
      </w:tr>
      <w:tr w:rsidR="00A67676" w14:paraId="3A872671" w14:textId="77777777" w:rsidTr="00644038">
        <w:tc>
          <w:tcPr>
            <w:tcW w:w="1512" w:type="pct"/>
          </w:tcPr>
          <w:p w14:paraId="01BBD4A9" w14:textId="77777777" w:rsidR="00A67676" w:rsidRPr="003617C0" w:rsidRDefault="00A67676" w:rsidP="00644038">
            <w:r w:rsidRPr="008B0FE6">
              <w:rPr>
                <w:rFonts w:ascii="Calibri" w:eastAsia="Times New Roman" w:hAnsi="Calibri" w:cs="Times New Roman"/>
                <w:color w:val="000000"/>
              </w:rPr>
              <w:t>Comments</w:t>
            </w:r>
          </w:p>
        </w:tc>
        <w:tc>
          <w:tcPr>
            <w:tcW w:w="710" w:type="pct"/>
          </w:tcPr>
          <w:p w14:paraId="1DDA057A" w14:textId="77777777" w:rsidR="00A67676" w:rsidRDefault="00A67676" w:rsidP="00644038">
            <w:r w:rsidRPr="008B0FE6">
              <w:rPr>
                <w:rFonts w:ascii="Calibri" w:eastAsia="Times New Roman" w:hAnsi="Calibri" w:cs="Times New Roman"/>
                <w:color w:val="000000"/>
              </w:rPr>
              <w:t>String</w:t>
            </w:r>
          </w:p>
        </w:tc>
        <w:tc>
          <w:tcPr>
            <w:tcW w:w="364" w:type="pct"/>
          </w:tcPr>
          <w:p w14:paraId="5010E7FF" w14:textId="77777777" w:rsidR="00A67676" w:rsidRDefault="00A67676" w:rsidP="00644038">
            <w:r w:rsidRPr="008B0FE6">
              <w:rPr>
                <w:rFonts w:ascii="Calibri" w:eastAsia="Times New Roman" w:hAnsi="Calibri" w:cs="Times New Roman"/>
                <w:color w:val="000000"/>
              </w:rPr>
              <w:t>No</w:t>
            </w:r>
          </w:p>
        </w:tc>
        <w:tc>
          <w:tcPr>
            <w:tcW w:w="382" w:type="pct"/>
          </w:tcPr>
          <w:p w14:paraId="33A107D7" w14:textId="77777777" w:rsidR="00A67676" w:rsidRDefault="00A67676" w:rsidP="00644038">
            <w:r w:rsidRPr="000C4557">
              <w:rPr>
                <w:rFonts w:ascii="Calibri" w:eastAsia="Times New Roman" w:hAnsi="Calibri" w:cs="Times New Roman"/>
                <w:color w:val="000000"/>
              </w:rPr>
              <w:t>Add</w:t>
            </w:r>
          </w:p>
        </w:tc>
        <w:tc>
          <w:tcPr>
            <w:tcW w:w="756" w:type="pct"/>
          </w:tcPr>
          <w:p w14:paraId="43B693A7" w14:textId="77777777" w:rsidR="00A67676" w:rsidRDefault="00A67676" w:rsidP="00644038">
            <w:r w:rsidRPr="008B0FE6">
              <w:rPr>
                <w:rFonts w:ascii="Calibri" w:eastAsia="Times New Roman" w:hAnsi="Calibri" w:cs="Times New Roman"/>
                <w:color w:val="000000"/>
              </w:rPr>
              <w:t> </w:t>
            </w:r>
          </w:p>
        </w:tc>
        <w:tc>
          <w:tcPr>
            <w:tcW w:w="1276" w:type="pct"/>
          </w:tcPr>
          <w:p w14:paraId="4E4B519F" w14:textId="77777777" w:rsidR="00A67676" w:rsidRDefault="00A67676" w:rsidP="00644038">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NotesLine</w:t>
            </w:r>
            <w:proofErr w:type="spellEnd"/>
          </w:p>
        </w:tc>
      </w:tr>
      <w:tr w:rsidR="00A67676" w14:paraId="2CDA8334" w14:textId="77777777" w:rsidTr="00644038">
        <w:tc>
          <w:tcPr>
            <w:tcW w:w="1512" w:type="pct"/>
          </w:tcPr>
          <w:p w14:paraId="6DDA832E" w14:textId="77777777" w:rsidR="00A6767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CompanyTransport</w:t>
            </w:r>
            <w:proofErr w:type="spellEnd"/>
          </w:p>
        </w:tc>
        <w:tc>
          <w:tcPr>
            <w:tcW w:w="710" w:type="pct"/>
          </w:tcPr>
          <w:p w14:paraId="72E77C83" w14:textId="77777777" w:rsidR="00A67676" w:rsidRDefault="00A67676" w:rsidP="00644038">
            <w:pPr>
              <w:rPr>
                <w:rFonts w:ascii="Calibri" w:eastAsia="Times New Roman" w:hAnsi="Calibri" w:cs="Times New Roman"/>
                <w:color w:val="000000"/>
              </w:rPr>
            </w:pPr>
            <w:proofErr w:type="spellStart"/>
            <w:r>
              <w:rPr>
                <w:rFonts w:ascii="Calibri" w:eastAsia="Times New Roman" w:hAnsi="Calibri" w:cs="Times New Roman"/>
                <w:color w:val="000000"/>
              </w:rPr>
              <w:t>Enum</w:t>
            </w:r>
            <w:proofErr w:type="spellEnd"/>
          </w:p>
        </w:tc>
        <w:tc>
          <w:tcPr>
            <w:tcW w:w="364" w:type="pct"/>
          </w:tcPr>
          <w:p w14:paraId="35A090B9" w14:textId="77777777" w:rsidR="00A67676" w:rsidRPr="00307D32"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6BDCC8AB" w14:textId="77777777" w:rsidR="00A67676" w:rsidRPr="00307D32"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100B428F" w14:textId="77777777" w:rsidR="00A67676" w:rsidRPr="00307D32"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B0513EF" w14:textId="77777777" w:rsidR="00A67676" w:rsidRPr="00307D32" w:rsidRDefault="00A67676"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NoYesId</w:t>
            </w:r>
            <w:proofErr w:type="spellEnd"/>
          </w:p>
        </w:tc>
      </w:tr>
      <w:tr w:rsidR="00A67676" w14:paraId="7672B090" w14:textId="77777777" w:rsidTr="00644038">
        <w:tc>
          <w:tcPr>
            <w:tcW w:w="1512" w:type="pct"/>
          </w:tcPr>
          <w:p w14:paraId="55E83163"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Confidential</w:t>
            </w:r>
          </w:p>
        </w:tc>
        <w:tc>
          <w:tcPr>
            <w:tcW w:w="710" w:type="pct"/>
          </w:tcPr>
          <w:p w14:paraId="47BB9874" w14:textId="77777777" w:rsidR="00A67676" w:rsidRPr="004842B0" w:rsidRDefault="00A67676" w:rsidP="00644038">
            <w:pPr>
              <w:rPr>
                <w:rFonts w:ascii="Calibri" w:eastAsia="Times New Roman" w:hAnsi="Calibri" w:cs="Times New Roman"/>
                <w:color w:val="000000"/>
              </w:rPr>
            </w:pPr>
            <w:proofErr w:type="spellStart"/>
            <w:r>
              <w:rPr>
                <w:rFonts w:ascii="Calibri" w:eastAsia="Times New Roman" w:hAnsi="Calibri" w:cs="Times New Roman"/>
                <w:color w:val="000000"/>
              </w:rPr>
              <w:t>Enum</w:t>
            </w:r>
            <w:proofErr w:type="spellEnd"/>
          </w:p>
        </w:tc>
        <w:tc>
          <w:tcPr>
            <w:tcW w:w="364" w:type="pct"/>
          </w:tcPr>
          <w:p w14:paraId="02D46CCA"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2A5E4246" w14:textId="77777777" w:rsidR="00A67676" w:rsidRPr="00C5409C"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7D213671"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7E329B09"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EDT:</w:t>
            </w:r>
            <w:r w:rsidRPr="008B0FE6">
              <w:rPr>
                <w:rFonts w:ascii="Calibri" w:eastAsia="Times New Roman" w:hAnsi="Calibri" w:cs="Times New Roman"/>
                <w:color w:val="000000"/>
              </w:rPr>
              <w:t> </w:t>
            </w:r>
            <w:proofErr w:type="spellStart"/>
            <w:r>
              <w:rPr>
                <w:rFonts w:ascii="Calibri" w:eastAsia="Times New Roman" w:hAnsi="Calibri" w:cs="Times New Roman"/>
                <w:color w:val="000000"/>
              </w:rPr>
              <w:t>NoYesId</w:t>
            </w:r>
            <w:proofErr w:type="spellEnd"/>
          </w:p>
        </w:tc>
      </w:tr>
      <w:tr w:rsidR="00A67676" w14:paraId="7EED4D16" w14:textId="77777777" w:rsidTr="00644038">
        <w:tc>
          <w:tcPr>
            <w:tcW w:w="1512" w:type="pct"/>
          </w:tcPr>
          <w:p w14:paraId="28EC6DBD" w14:textId="77777777" w:rsidR="00A67676" w:rsidRPr="00C5409C"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CostEstimate</w:t>
            </w:r>
            <w:proofErr w:type="spellEnd"/>
          </w:p>
        </w:tc>
        <w:tc>
          <w:tcPr>
            <w:tcW w:w="710" w:type="pct"/>
          </w:tcPr>
          <w:p w14:paraId="113AB505"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Real</w:t>
            </w:r>
          </w:p>
        </w:tc>
        <w:tc>
          <w:tcPr>
            <w:tcW w:w="364" w:type="pct"/>
          </w:tcPr>
          <w:p w14:paraId="143F2DA0"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6C61E6D" w14:textId="77777777" w:rsidR="00A67676" w:rsidRPr="00C5409C"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098A2A7F"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48CF706" w14:textId="77777777" w:rsidR="00A67676" w:rsidRPr="00C5409C" w:rsidRDefault="00A67676" w:rsidP="00644038">
            <w:pPr>
              <w:rPr>
                <w:rFonts w:ascii="Calibri" w:eastAsia="Times New Roman" w:hAnsi="Calibri" w:cs="Times New Roman"/>
                <w:color w:val="000000"/>
              </w:rPr>
            </w:pPr>
            <w:proofErr w:type="spellStart"/>
            <w:r>
              <w:rPr>
                <w:rFonts w:ascii="Calibri" w:eastAsia="Times New Roman" w:hAnsi="Calibri" w:cs="Times New Roman"/>
                <w:color w:val="000000"/>
              </w:rPr>
              <w:t>EDT:Amount</w:t>
            </w:r>
            <w:proofErr w:type="spellEnd"/>
          </w:p>
        </w:tc>
      </w:tr>
      <w:tr w:rsidR="00A67676" w14:paraId="6E5FD83A" w14:textId="77777777" w:rsidTr="00644038">
        <w:tc>
          <w:tcPr>
            <w:tcW w:w="1512" w:type="pct"/>
          </w:tcPr>
          <w:p w14:paraId="70B32FC3"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Description</w:t>
            </w:r>
          </w:p>
        </w:tc>
        <w:tc>
          <w:tcPr>
            <w:tcW w:w="710" w:type="pct"/>
          </w:tcPr>
          <w:p w14:paraId="253C45E6"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14525E5A"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Yes</w:t>
            </w:r>
          </w:p>
        </w:tc>
        <w:tc>
          <w:tcPr>
            <w:tcW w:w="382" w:type="pct"/>
          </w:tcPr>
          <w:p w14:paraId="36FA5559" w14:textId="77777777" w:rsidR="00A67676" w:rsidRPr="00C5409C"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3CA90914"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3BCE24A0"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EDT: Description</w:t>
            </w:r>
          </w:p>
        </w:tc>
      </w:tr>
      <w:tr w:rsidR="00A67676" w14:paraId="5B353EF7" w14:textId="77777777" w:rsidTr="00644038">
        <w:tc>
          <w:tcPr>
            <w:tcW w:w="1512" w:type="pct"/>
          </w:tcPr>
          <w:p w14:paraId="6DF71B8F"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Direction</w:t>
            </w:r>
          </w:p>
        </w:tc>
        <w:tc>
          <w:tcPr>
            <w:tcW w:w="710" w:type="pct"/>
          </w:tcPr>
          <w:p w14:paraId="3BE92BC5"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7B40F0EA"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56744BC" w14:textId="77777777" w:rsidR="00A67676" w:rsidRPr="00C5409C"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65C4A05C"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4348CEE0"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EDT: FthStr200</w:t>
            </w:r>
          </w:p>
        </w:tc>
      </w:tr>
      <w:tr w:rsidR="00A67676" w14:paraId="63183C39" w14:textId="77777777" w:rsidTr="00644038">
        <w:tc>
          <w:tcPr>
            <w:tcW w:w="1512" w:type="pct"/>
          </w:tcPr>
          <w:p w14:paraId="24BD7089" w14:textId="77777777" w:rsidR="00A67676" w:rsidRPr="00C5409C"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DressCode</w:t>
            </w:r>
            <w:proofErr w:type="spellEnd"/>
          </w:p>
        </w:tc>
        <w:tc>
          <w:tcPr>
            <w:tcW w:w="710" w:type="pct"/>
          </w:tcPr>
          <w:p w14:paraId="1292F357"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2A8E1398"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27927088" w14:textId="77777777" w:rsidR="00A67676" w:rsidRPr="00C5409C"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37F3E1BB"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222791FC"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EDT: FthStr200</w:t>
            </w:r>
          </w:p>
        </w:tc>
      </w:tr>
      <w:tr w:rsidR="00A67676" w14:paraId="1BD02A10" w14:textId="77777777" w:rsidTr="00644038">
        <w:tc>
          <w:tcPr>
            <w:tcW w:w="1512" w:type="pct"/>
          </w:tcPr>
          <w:p w14:paraId="33CB4215" w14:textId="77777777" w:rsidR="00A67676" w:rsidRPr="00C5409C"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EffectiveDateTime</w:t>
            </w:r>
            <w:proofErr w:type="spellEnd"/>
          </w:p>
        </w:tc>
        <w:tc>
          <w:tcPr>
            <w:tcW w:w="710" w:type="pct"/>
          </w:tcPr>
          <w:p w14:paraId="17B2DE46" w14:textId="77777777" w:rsidR="00A67676" w:rsidRPr="00C5409C"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Date</w:t>
            </w:r>
            <w:r>
              <w:rPr>
                <w:rFonts w:ascii="Calibri" w:eastAsia="Times New Roman" w:hAnsi="Calibri" w:cs="Times New Roman"/>
                <w:color w:val="000000"/>
              </w:rPr>
              <w:t>Time</w:t>
            </w:r>
            <w:proofErr w:type="spellEnd"/>
          </w:p>
        </w:tc>
        <w:tc>
          <w:tcPr>
            <w:tcW w:w="364" w:type="pct"/>
          </w:tcPr>
          <w:p w14:paraId="4405D136"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2E37DDC9" w14:textId="77777777" w:rsidR="00A67676" w:rsidRPr="00C5409C"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30442157"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40BFDEB9"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EDT:</w:t>
            </w:r>
            <w:r w:rsidRPr="008B0FE6">
              <w:rPr>
                <w:rFonts w:ascii="Calibri" w:eastAsia="Times New Roman" w:hAnsi="Calibri" w:cs="Times New Roman"/>
                <w:color w:val="000000"/>
              </w:rPr>
              <w:t> </w:t>
            </w:r>
            <w:proofErr w:type="spellStart"/>
            <w:r>
              <w:rPr>
                <w:rFonts w:ascii="Calibri" w:eastAsia="Times New Roman" w:hAnsi="Calibri" w:cs="Times New Roman"/>
                <w:color w:val="000000"/>
              </w:rPr>
              <w:t>WorkflowDueDateTime</w:t>
            </w:r>
            <w:proofErr w:type="spellEnd"/>
          </w:p>
        </w:tc>
      </w:tr>
      <w:tr w:rsidR="00A67676" w14:paraId="316076C5" w14:textId="77777777" w:rsidTr="00644038">
        <w:tc>
          <w:tcPr>
            <w:tcW w:w="1512" w:type="pct"/>
          </w:tcPr>
          <w:p w14:paraId="1BEA6CE6" w14:textId="77777777" w:rsidR="00A67676" w:rsidRPr="00C5409C"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EmployeeResponseNeeded</w:t>
            </w:r>
            <w:proofErr w:type="spellEnd"/>
          </w:p>
        </w:tc>
        <w:tc>
          <w:tcPr>
            <w:tcW w:w="710" w:type="pct"/>
          </w:tcPr>
          <w:p w14:paraId="0B60792B" w14:textId="77777777" w:rsidR="00A67676" w:rsidRDefault="00A67676" w:rsidP="00644038">
            <w:pPr>
              <w:rPr>
                <w:rFonts w:ascii="Calibri" w:eastAsia="Times New Roman" w:hAnsi="Calibri" w:cs="Times New Roman"/>
                <w:color w:val="000000"/>
              </w:rPr>
            </w:pPr>
            <w:proofErr w:type="spellStart"/>
            <w:r>
              <w:rPr>
                <w:rFonts w:ascii="Calibri" w:eastAsia="Times New Roman" w:hAnsi="Calibri" w:cs="Times New Roman"/>
                <w:color w:val="000000"/>
              </w:rPr>
              <w:t>Enum</w:t>
            </w:r>
            <w:proofErr w:type="spellEnd"/>
          </w:p>
        </w:tc>
        <w:tc>
          <w:tcPr>
            <w:tcW w:w="364" w:type="pct"/>
          </w:tcPr>
          <w:p w14:paraId="0F151049"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361E73B2" w14:textId="77777777" w:rsidR="00A67676" w:rsidRPr="00C5409C"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49494FD3"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C883B87"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NoYesId</w:t>
            </w:r>
            <w:proofErr w:type="spellEnd"/>
          </w:p>
        </w:tc>
      </w:tr>
      <w:tr w:rsidR="00A67676" w14:paraId="02D6878E" w14:textId="77777777" w:rsidTr="00644038">
        <w:tc>
          <w:tcPr>
            <w:tcW w:w="1512" w:type="pct"/>
          </w:tcPr>
          <w:p w14:paraId="5CB93D67" w14:textId="77777777" w:rsidR="00A67676" w:rsidRPr="00C5409C"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EndDateTime</w:t>
            </w:r>
            <w:proofErr w:type="spellEnd"/>
          </w:p>
        </w:tc>
        <w:tc>
          <w:tcPr>
            <w:tcW w:w="710" w:type="pct"/>
          </w:tcPr>
          <w:p w14:paraId="49759074" w14:textId="77777777" w:rsidR="00A6767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Date</w:t>
            </w:r>
            <w:r>
              <w:rPr>
                <w:rFonts w:ascii="Calibri" w:eastAsia="Times New Roman" w:hAnsi="Calibri" w:cs="Times New Roman"/>
                <w:color w:val="000000"/>
              </w:rPr>
              <w:t>Time</w:t>
            </w:r>
            <w:proofErr w:type="spellEnd"/>
          </w:p>
        </w:tc>
        <w:tc>
          <w:tcPr>
            <w:tcW w:w="364" w:type="pct"/>
          </w:tcPr>
          <w:p w14:paraId="3E338B88"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A7CAEA1" w14:textId="77777777" w:rsidR="00A67676" w:rsidRPr="00C5409C"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7C44489A"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62A22E49"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WorkflowStstusDateTime</w:t>
            </w:r>
            <w:proofErr w:type="spellEnd"/>
          </w:p>
        </w:tc>
      </w:tr>
      <w:tr w:rsidR="00A67676" w14:paraId="49E837DA" w14:textId="77777777" w:rsidTr="00644038">
        <w:tc>
          <w:tcPr>
            <w:tcW w:w="1512" w:type="pct"/>
          </w:tcPr>
          <w:p w14:paraId="7B1B0EAD" w14:textId="77777777" w:rsidR="00A67676" w:rsidRPr="00C5409C"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EventId</w:t>
            </w:r>
            <w:proofErr w:type="spellEnd"/>
          </w:p>
        </w:tc>
        <w:tc>
          <w:tcPr>
            <w:tcW w:w="710" w:type="pct"/>
          </w:tcPr>
          <w:p w14:paraId="580EF69D"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String</w:t>
            </w:r>
          </w:p>
        </w:tc>
        <w:tc>
          <w:tcPr>
            <w:tcW w:w="364" w:type="pct"/>
          </w:tcPr>
          <w:p w14:paraId="5117C7DD"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Yes</w:t>
            </w:r>
          </w:p>
        </w:tc>
        <w:tc>
          <w:tcPr>
            <w:tcW w:w="382" w:type="pct"/>
          </w:tcPr>
          <w:p w14:paraId="185B5988" w14:textId="77777777" w:rsidR="00A67676" w:rsidRPr="00C5409C"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03866DA2" w14:textId="77777777" w:rsidR="00A67676" w:rsidRPr="00C5409C"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57288E4E" w14:textId="77777777" w:rsidR="00A67676" w:rsidRPr="00C5409C" w:rsidRDefault="00A67676"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FthEventId</w:t>
            </w:r>
            <w:proofErr w:type="spellEnd"/>
          </w:p>
        </w:tc>
      </w:tr>
      <w:tr w:rsidR="00A67676" w14:paraId="0562FF2C" w14:textId="77777777" w:rsidTr="00644038">
        <w:tc>
          <w:tcPr>
            <w:tcW w:w="1512" w:type="pct"/>
          </w:tcPr>
          <w:p w14:paraId="6CB38726" w14:textId="77777777" w:rsidR="00A67676" w:rsidRPr="008B0FE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EventPoc</w:t>
            </w:r>
            <w:proofErr w:type="spellEnd"/>
          </w:p>
        </w:tc>
        <w:tc>
          <w:tcPr>
            <w:tcW w:w="710" w:type="pct"/>
          </w:tcPr>
          <w:p w14:paraId="3E54BEA8"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Int64</w:t>
            </w:r>
          </w:p>
        </w:tc>
        <w:tc>
          <w:tcPr>
            <w:tcW w:w="364" w:type="pct"/>
          </w:tcPr>
          <w:p w14:paraId="542304A1"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E7566E8"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58F9CAFD"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01ED3DA8"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RefRecId</w:t>
            </w:r>
            <w:proofErr w:type="spellEnd"/>
          </w:p>
        </w:tc>
      </w:tr>
      <w:tr w:rsidR="00A67676" w14:paraId="7EA4FED4" w14:textId="77777777" w:rsidTr="00644038">
        <w:tc>
          <w:tcPr>
            <w:tcW w:w="1512" w:type="pct"/>
          </w:tcPr>
          <w:p w14:paraId="41E3E3BF" w14:textId="77777777" w:rsidR="00A67676" w:rsidRPr="008B0FE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EventSponsor</w:t>
            </w:r>
            <w:proofErr w:type="spellEnd"/>
          </w:p>
        </w:tc>
        <w:tc>
          <w:tcPr>
            <w:tcW w:w="710" w:type="pct"/>
          </w:tcPr>
          <w:p w14:paraId="5EA50006"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Int64</w:t>
            </w:r>
          </w:p>
        </w:tc>
        <w:tc>
          <w:tcPr>
            <w:tcW w:w="364" w:type="pct"/>
          </w:tcPr>
          <w:p w14:paraId="7AFEDB70"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1E356228"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010365C9"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7A648DE8"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RefRecId</w:t>
            </w:r>
            <w:proofErr w:type="spellEnd"/>
          </w:p>
        </w:tc>
      </w:tr>
      <w:tr w:rsidR="00A67676" w14:paraId="450969EE" w14:textId="77777777" w:rsidTr="00644038">
        <w:tc>
          <w:tcPr>
            <w:tcW w:w="1512" w:type="pct"/>
          </w:tcPr>
          <w:p w14:paraId="1AD11902" w14:textId="77777777" w:rsidR="00A67676" w:rsidRPr="008B0FE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EventState</w:t>
            </w:r>
            <w:proofErr w:type="spellEnd"/>
          </w:p>
        </w:tc>
        <w:tc>
          <w:tcPr>
            <w:tcW w:w="710" w:type="pct"/>
          </w:tcPr>
          <w:p w14:paraId="62B91D4B" w14:textId="77777777" w:rsidR="00A67676" w:rsidRDefault="00A67676" w:rsidP="00644038">
            <w:pPr>
              <w:rPr>
                <w:rFonts w:ascii="Calibri" w:eastAsia="Times New Roman" w:hAnsi="Calibri" w:cs="Times New Roman"/>
                <w:color w:val="000000"/>
              </w:rPr>
            </w:pPr>
            <w:proofErr w:type="spellStart"/>
            <w:r>
              <w:rPr>
                <w:rFonts w:ascii="Calibri" w:eastAsia="Times New Roman" w:hAnsi="Calibri" w:cs="Times New Roman"/>
                <w:color w:val="000000"/>
              </w:rPr>
              <w:t>Enum</w:t>
            </w:r>
            <w:proofErr w:type="spellEnd"/>
          </w:p>
        </w:tc>
        <w:tc>
          <w:tcPr>
            <w:tcW w:w="364" w:type="pct"/>
          </w:tcPr>
          <w:p w14:paraId="72A5AF98"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94E42E4"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2A691B97"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D5445E0" w14:textId="77777777" w:rsidR="00A67676" w:rsidRDefault="00A67676" w:rsidP="00644038">
            <w:pPr>
              <w:rPr>
                <w:rFonts w:ascii="Calibri" w:eastAsia="Times New Roman" w:hAnsi="Calibri" w:cs="Times New Roman"/>
                <w:color w:val="000000"/>
              </w:rPr>
            </w:pPr>
            <w:proofErr w:type="spellStart"/>
            <w:r>
              <w:rPr>
                <w:rFonts w:ascii="Calibri" w:eastAsia="Times New Roman" w:hAnsi="Calibri" w:cs="Times New Roman"/>
                <w:color w:val="000000"/>
              </w:rPr>
              <w:t>EnumType</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FthEventState</w:t>
            </w:r>
            <w:proofErr w:type="spellEnd"/>
          </w:p>
        </w:tc>
      </w:tr>
      <w:tr w:rsidR="00A67676" w14:paraId="509B85AE" w14:textId="77777777" w:rsidTr="00644038">
        <w:tc>
          <w:tcPr>
            <w:tcW w:w="1512" w:type="pct"/>
          </w:tcPr>
          <w:p w14:paraId="1531BB36" w14:textId="77777777" w:rsidR="00A67676" w:rsidRPr="008B0FE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lastRenderedPageBreak/>
              <w:t>EventType</w:t>
            </w:r>
            <w:proofErr w:type="spellEnd"/>
          </w:p>
        </w:tc>
        <w:tc>
          <w:tcPr>
            <w:tcW w:w="710" w:type="pct"/>
          </w:tcPr>
          <w:p w14:paraId="2FE7C1BD"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String</w:t>
            </w:r>
          </w:p>
        </w:tc>
        <w:tc>
          <w:tcPr>
            <w:tcW w:w="364" w:type="pct"/>
          </w:tcPr>
          <w:p w14:paraId="69002F32"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471F9291"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214692C1"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2B78B3EE"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FthEventTypeName</w:t>
            </w:r>
            <w:proofErr w:type="spellEnd"/>
          </w:p>
        </w:tc>
      </w:tr>
      <w:tr w:rsidR="00A67676" w14:paraId="01D9633B" w14:textId="77777777" w:rsidTr="00644038">
        <w:tc>
          <w:tcPr>
            <w:tcW w:w="1512" w:type="pct"/>
          </w:tcPr>
          <w:p w14:paraId="79644457"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Invitees</w:t>
            </w:r>
          </w:p>
        </w:tc>
        <w:tc>
          <w:tcPr>
            <w:tcW w:w="710" w:type="pct"/>
          </w:tcPr>
          <w:p w14:paraId="169EBF89"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364" w:type="pct"/>
          </w:tcPr>
          <w:p w14:paraId="63269D0B"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B63AAA0"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1995B117"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EB78797"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Integer</w:t>
            </w:r>
          </w:p>
        </w:tc>
      </w:tr>
      <w:tr w:rsidR="00A67676" w14:paraId="2E43AD4C" w14:textId="77777777" w:rsidTr="00644038">
        <w:tc>
          <w:tcPr>
            <w:tcW w:w="1512" w:type="pct"/>
          </w:tcPr>
          <w:p w14:paraId="0BC08AD4"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Party</w:t>
            </w:r>
          </w:p>
        </w:tc>
        <w:tc>
          <w:tcPr>
            <w:tcW w:w="710" w:type="pct"/>
          </w:tcPr>
          <w:p w14:paraId="749AA9ED" w14:textId="77777777" w:rsidR="00A67676" w:rsidRPr="008B0FE6" w:rsidRDefault="00A67676" w:rsidP="00644038">
            <w:pPr>
              <w:rPr>
                <w:rFonts w:ascii="Calibri" w:eastAsia="Times New Roman" w:hAnsi="Calibri" w:cs="Times New Roman"/>
                <w:color w:val="000000"/>
              </w:rPr>
            </w:pPr>
            <w:r>
              <w:rPr>
                <w:rFonts w:ascii="Calibri" w:eastAsia="Times New Roman" w:hAnsi="Calibri" w:cs="Times New Roman"/>
                <w:color w:val="000000"/>
              </w:rPr>
              <w:t>Int64</w:t>
            </w:r>
          </w:p>
        </w:tc>
        <w:tc>
          <w:tcPr>
            <w:tcW w:w="364" w:type="pct"/>
          </w:tcPr>
          <w:p w14:paraId="6C75E1CC" w14:textId="77777777" w:rsidR="00A67676" w:rsidRPr="008B0FE6" w:rsidRDefault="00A67676" w:rsidP="00644038">
            <w:pPr>
              <w:rPr>
                <w:rFonts w:ascii="Calibri" w:eastAsia="Times New Roman" w:hAnsi="Calibri" w:cs="Times New Roman"/>
                <w:color w:val="000000"/>
              </w:rPr>
            </w:pPr>
            <w:r>
              <w:rPr>
                <w:rFonts w:ascii="Calibri" w:eastAsia="Times New Roman" w:hAnsi="Calibri" w:cs="Times New Roman"/>
                <w:color w:val="000000"/>
              </w:rPr>
              <w:t>No</w:t>
            </w:r>
          </w:p>
        </w:tc>
        <w:tc>
          <w:tcPr>
            <w:tcW w:w="382" w:type="pct"/>
          </w:tcPr>
          <w:p w14:paraId="016431A5"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7BD13505"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23EBF5DC"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RefRecId</w:t>
            </w:r>
            <w:proofErr w:type="spellEnd"/>
          </w:p>
        </w:tc>
      </w:tr>
      <w:tr w:rsidR="00A67676" w14:paraId="1C0DBE39" w14:textId="77777777" w:rsidTr="00644038">
        <w:tc>
          <w:tcPr>
            <w:tcW w:w="1512" w:type="pct"/>
          </w:tcPr>
          <w:p w14:paraId="755C152C"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Recurrence</w:t>
            </w:r>
          </w:p>
        </w:tc>
        <w:tc>
          <w:tcPr>
            <w:tcW w:w="710" w:type="pct"/>
          </w:tcPr>
          <w:p w14:paraId="68A52DA5"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Integer</w:t>
            </w:r>
          </w:p>
        </w:tc>
        <w:tc>
          <w:tcPr>
            <w:tcW w:w="364" w:type="pct"/>
          </w:tcPr>
          <w:p w14:paraId="23D50C1A"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3F3E1045"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4B030434"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4DC51043"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Integer</w:t>
            </w:r>
          </w:p>
        </w:tc>
      </w:tr>
      <w:tr w:rsidR="00A67676" w14:paraId="0F27F4B7" w14:textId="77777777" w:rsidTr="00644038">
        <w:tc>
          <w:tcPr>
            <w:tcW w:w="1512" w:type="pct"/>
          </w:tcPr>
          <w:p w14:paraId="5647490D"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ReferenceUrl1</w:t>
            </w:r>
          </w:p>
        </w:tc>
        <w:tc>
          <w:tcPr>
            <w:tcW w:w="710" w:type="pct"/>
          </w:tcPr>
          <w:p w14:paraId="07CA6858"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7B11ABAA"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6FF3A5B2"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71289120"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3C547562"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URL</w:t>
            </w:r>
          </w:p>
        </w:tc>
      </w:tr>
      <w:tr w:rsidR="00A67676" w14:paraId="3D3003FA" w14:textId="77777777" w:rsidTr="00644038">
        <w:tc>
          <w:tcPr>
            <w:tcW w:w="1512" w:type="pct"/>
          </w:tcPr>
          <w:p w14:paraId="0AE3C83B"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ReferenceUrl2</w:t>
            </w:r>
          </w:p>
        </w:tc>
        <w:tc>
          <w:tcPr>
            <w:tcW w:w="710" w:type="pct"/>
          </w:tcPr>
          <w:p w14:paraId="5F85384D"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14CDDD02"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38A452F2"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130ED0C1"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3A6B307D"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URL</w:t>
            </w:r>
          </w:p>
        </w:tc>
      </w:tr>
      <w:tr w:rsidR="00A67676" w14:paraId="1474DFF7" w14:textId="77777777" w:rsidTr="00644038">
        <w:tc>
          <w:tcPr>
            <w:tcW w:w="1512" w:type="pct"/>
          </w:tcPr>
          <w:p w14:paraId="76155C1E"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ReferenceUrl3</w:t>
            </w:r>
          </w:p>
        </w:tc>
        <w:tc>
          <w:tcPr>
            <w:tcW w:w="710" w:type="pct"/>
          </w:tcPr>
          <w:p w14:paraId="2C7BE3FC"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27E60268"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3DF70AAD"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49615FD8"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37A6C8DF"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URL</w:t>
            </w:r>
          </w:p>
        </w:tc>
      </w:tr>
      <w:tr w:rsidR="00A67676" w14:paraId="0516B285" w14:textId="77777777" w:rsidTr="00644038">
        <w:tc>
          <w:tcPr>
            <w:tcW w:w="1512" w:type="pct"/>
          </w:tcPr>
          <w:p w14:paraId="62C0CF1C"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ReferenceUrl4</w:t>
            </w:r>
          </w:p>
        </w:tc>
        <w:tc>
          <w:tcPr>
            <w:tcW w:w="710" w:type="pct"/>
          </w:tcPr>
          <w:p w14:paraId="19D650D9"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4DE848FB"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6344AF35"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5D025EEA"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3F002EF8"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URL</w:t>
            </w:r>
          </w:p>
        </w:tc>
      </w:tr>
      <w:tr w:rsidR="00A67676" w14:paraId="7FA12F7E" w14:textId="77777777" w:rsidTr="00644038">
        <w:tc>
          <w:tcPr>
            <w:tcW w:w="1512" w:type="pct"/>
          </w:tcPr>
          <w:p w14:paraId="52CB444C"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ReferenceUrl5</w:t>
            </w:r>
          </w:p>
        </w:tc>
        <w:tc>
          <w:tcPr>
            <w:tcW w:w="710" w:type="pct"/>
          </w:tcPr>
          <w:p w14:paraId="5B080959"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5E5B9131"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79DDFA49"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53D7BB87"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642115F"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URL</w:t>
            </w:r>
          </w:p>
        </w:tc>
      </w:tr>
      <w:tr w:rsidR="00A67676" w14:paraId="421FBC13" w14:textId="77777777" w:rsidTr="00644038">
        <w:tc>
          <w:tcPr>
            <w:tcW w:w="1512" w:type="pct"/>
          </w:tcPr>
          <w:p w14:paraId="65A7E7A3" w14:textId="77777777" w:rsidR="00A67676" w:rsidRPr="008B0FE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StartDateTime</w:t>
            </w:r>
            <w:proofErr w:type="spellEnd"/>
          </w:p>
        </w:tc>
        <w:tc>
          <w:tcPr>
            <w:tcW w:w="710" w:type="pct"/>
          </w:tcPr>
          <w:p w14:paraId="756E4396" w14:textId="77777777" w:rsidR="00A67676" w:rsidRPr="008B0FE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Date</w:t>
            </w:r>
            <w:r>
              <w:rPr>
                <w:rFonts w:ascii="Calibri" w:eastAsia="Times New Roman" w:hAnsi="Calibri" w:cs="Times New Roman"/>
                <w:color w:val="000000"/>
              </w:rPr>
              <w:t>Time</w:t>
            </w:r>
            <w:proofErr w:type="spellEnd"/>
          </w:p>
        </w:tc>
        <w:tc>
          <w:tcPr>
            <w:tcW w:w="364" w:type="pct"/>
          </w:tcPr>
          <w:p w14:paraId="2223B67F"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4F1CFA48"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25BA7553"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7D33AA78"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 xml:space="preserve">EDT: </w:t>
            </w:r>
            <w:proofErr w:type="spellStart"/>
            <w:r>
              <w:rPr>
                <w:rFonts w:ascii="Calibri" w:eastAsia="Times New Roman" w:hAnsi="Calibri" w:cs="Times New Roman"/>
                <w:color w:val="000000"/>
              </w:rPr>
              <w:t>WorkflowStatusDateTime</w:t>
            </w:r>
            <w:proofErr w:type="spellEnd"/>
          </w:p>
        </w:tc>
      </w:tr>
      <w:tr w:rsidR="00A67676" w14:paraId="65B429E8" w14:textId="77777777" w:rsidTr="00644038">
        <w:tc>
          <w:tcPr>
            <w:tcW w:w="1512" w:type="pct"/>
          </w:tcPr>
          <w:p w14:paraId="567EEFC1"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Tag1</w:t>
            </w:r>
          </w:p>
        </w:tc>
        <w:tc>
          <w:tcPr>
            <w:tcW w:w="710" w:type="pct"/>
          </w:tcPr>
          <w:p w14:paraId="5EC0AA8F"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205C1BEC"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8A7FCC3"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2F987804"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07410D9E"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Description</w:t>
            </w:r>
          </w:p>
        </w:tc>
      </w:tr>
      <w:tr w:rsidR="00A67676" w14:paraId="54CCFA53" w14:textId="77777777" w:rsidTr="00644038">
        <w:tc>
          <w:tcPr>
            <w:tcW w:w="1512" w:type="pct"/>
          </w:tcPr>
          <w:p w14:paraId="4BB89C5F"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Tag2</w:t>
            </w:r>
          </w:p>
        </w:tc>
        <w:tc>
          <w:tcPr>
            <w:tcW w:w="710" w:type="pct"/>
          </w:tcPr>
          <w:p w14:paraId="0453C25B"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1C53C85F"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53A9789"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43D4575C"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4428302D"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Description</w:t>
            </w:r>
          </w:p>
        </w:tc>
      </w:tr>
      <w:tr w:rsidR="00A67676" w14:paraId="1DF4B292" w14:textId="77777777" w:rsidTr="00644038">
        <w:tc>
          <w:tcPr>
            <w:tcW w:w="1512" w:type="pct"/>
          </w:tcPr>
          <w:p w14:paraId="56AC2309"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Tag3</w:t>
            </w:r>
          </w:p>
        </w:tc>
        <w:tc>
          <w:tcPr>
            <w:tcW w:w="710" w:type="pct"/>
          </w:tcPr>
          <w:p w14:paraId="24C8E4CA"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49FDEF07"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2DC7AA9F" w14:textId="77777777" w:rsidR="00A67676" w:rsidRPr="008B0FE6" w:rsidRDefault="00A67676" w:rsidP="00644038">
            <w:pPr>
              <w:rPr>
                <w:rFonts w:ascii="Calibri" w:eastAsia="Times New Roman" w:hAnsi="Calibri" w:cs="Times New Roman"/>
                <w:color w:val="000000"/>
              </w:rPr>
            </w:pPr>
            <w:r w:rsidRPr="000C4557">
              <w:rPr>
                <w:rFonts w:ascii="Calibri" w:eastAsia="Times New Roman" w:hAnsi="Calibri" w:cs="Times New Roman"/>
                <w:color w:val="000000"/>
              </w:rPr>
              <w:t>Add</w:t>
            </w:r>
          </w:p>
        </w:tc>
        <w:tc>
          <w:tcPr>
            <w:tcW w:w="756" w:type="pct"/>
          </w:tcPr>
          <w:p w14:paraId="5FE96FC0"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1970F85C"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Description</w:t>
            </w:r>
          </w:p>
        </w:tc>
      </w:tr>
      <w:tr w:rsidR="00A67676" w14:paraId="2E32DBD3" w14:textId="77777777" w:rsidTr="00644038">
        <w:tc>
          <w:tcPr>
            <w:tcW w:w="1512" w:type="pct"/>
          </w:tcPr>
          <w:p w14:paraId="4F735A03"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Title</w:t>
            </w:r>
          </w:p>
        </w:tc>
        <w:tc>
          <w:tcPr>
            <w:tcW w:w="710" w:type="pct"/>
          </w:tcPr>
          <w:p w14:paraId="1751102A"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1BE5E464"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5D778E98" w14:textId="77777777" w:rsidR="00A67676" w:rsidRPr="008B0FE6" w:rsidRDefault="00A67676" w:rsidP="00644038">
            <w:pPr>
              <w:rPr>
                <w:rFonts w:ascii="Calibri" w:eastAsia="Times New Roman" w:hAnsi="Calibri" w:cs="Times New Roman"/>
                <w:color w:val="000000"/>
              </w:rPr>
            </w:pPr>
            <w:r w:rsidRPr="00A532A3">
              <w:rPr>
                <w:rFonts w:ascii="Calibri" w:eastAsia="Times New Roman" w:hAnsi="Calibri" w:cs="Times New Roman"/>
                <w:color w:val="000000"/>
              </w:rPr>
              <w:t>Add</w:t>
            </w:r>
          </w:p>
        </w:tc>
        <w:tc>
          <w:tcPr>
            <w:tcW w:w="756" w:type="pct"/>
          </w:tcPr>
          <w:p w14:paraId="4EA634E2"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5947AFDF"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FthStr200</w:t>
            </w:r>
          </w:p>
        </w:tc>
      </w:tr>
      <w:tr w:rsidR="00A67676" w14:paraId="4338A3F4" w14:textId="77777777" w:rsidTr="00644038">
        <w:tc>
          <w:tcPr>
            <w:tcW w:w="1512" w:type="pct"/>
          </w:tcPr>
          <w:p w14:paraId="7027F103" w14:textId="77777777" w:rsidR="00A67676" w:rsidRPr="008B0FE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TwitterTag</w:t>
            </w:r>
            <w:proofErr w:type="spellEnd"/>
          </w:p>
        </w:tc>
        <w:tc>
          <w:tcPr>
            <w:tcW w:w="710" w:type="pct"/>
          </w:tcPr>
          <w:p w14:paraId="4755E53E"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45485DC1"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044193FA" w14:textId="77777777" w:rsidR="00A67676" w:rsidRPr="008B0FE6" w:rsidRDefault="00A67676" w:rsidP="00644038">
            <w:pPr>
              <w:rPr>
                <w:rFonts w:ascii="Calibri" w:eastAsia="Times New Roman" w:hAnsi="Calibri" w:cs="Times New Roman"/>
                <w:color w:val="000000"/>
              </w:rPr>
            </w:pPr>
            <w:r w:rsidRPr="00A532A3">
              <w:rPr>
                <w:rFonts w:ascii="Calibri" w:eastAsia="Times New Roman" w:hAnsi="Calibri" w:cs="Times New Roman"/>
                <w:color w:val="000000"/>
              </w:rPr>
              <w:t>Add</w:t>
            </w:r>
          </w:p>
        </w:tc>
        <w:tc>
          <w:tcPr>
            <w:tcW w:w="756" w:type="pct"/>
          </w:tcPr>
          <w:p w14:paraId="62D68FA5"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5C51A520"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Description</w:t>
            </w:r>
          </w:p>
        </w:tc>
      </w:tr>
      <w:tr w:rsidR="00A67676" w14:paraId="6C29ABD8" w14:textId="77777777" w:rsidTr="00644038">
        <w:tc>
          <w:tcPr>
            <w:tcW w:w="1512" w:type="pct"/>
          </w:tcPr>
          <w:p w14:paraId="6EF68D9F" w14:textId="77777777" w:rsidR="00A67676" w:rsidRPr="008B0FE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VenueURL</w:t>
            </w:r>
            <w:proofErr w:type="spellEnd"/>
          </w:p>
        </w:tc>
        <w:tc>
          <w:tcPr>
            <w:tcW w:w="710" w:type="pct"/>
          </w:tcPr>
          <w:p w14:paraId="03A3FFA1" w14:textId="77777777" w:rsidR="00A67676" w:rsidRPr="008B0FE6" w:rsidRDefault="00A67676" w:rsidP="00644038">
            <w:pPr>
              <w:rPr>
                <w:rFonts w:ascii="Calibri" w:eastAsia="Times New Roman" w:hAnsi="Calibri" w:cs="Times New Roman"/>
                <w:color w:val="000000"/>
              </w:rPr>
            </w:pPr>
            <w:r>
              <w:rPr>
                <w:rFonts w:ascii="Calibri" w:eastAsia="Times New Roman" w:hAnsi="Calibri" w:cs="Times New Roman"/>
                <w:color w:val="000000"/>
              </w:rPr>
              <w:t>String</w:t>
            </w:r>
          </w:p>
        </w:tc>
        <w:tc>
          <w:tcPr>
            <w:tcW w:w="364" w:type="pct"/>
          </w:tcPr>
          <w:p w14:paraId="4592887F"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218B5524" w14:textId="77777777" w:rsidR="00A67676" w:rsidRPr="008B0FE6" w:rsidRDefault="00A67676" w:rsidP="00644038">
            <w:pPr>
              <w:rPr>
                <w:rFonts w:ascii="Calibri" w:eastAsia="Times New Roman" w:hAnsi="Calibri" w:cs="Times New Roman"/>
                <w:color w:val="000000"/>
              </w:rPr>
            </w:pPr>
            <w:r w:rsidRPr="00A532A3">
              <w:rPr>
                <w:rFonts w:ascii="Calibri" w:eastAsia="Times New Roman" w:hAnsi="Calibri" w:cs="Times New Roman"/>
                <w:color w:val="000000"/>
              </w:rPr>
              <w:t>Add</w:t>
            </w:r>
          </w:p>
        </w:tc>
        <w:tc>
          <w:tcPr>
            <w:tcW w:w="756" w:type="pct"/>
          </w:tcPr>
          <w:p w14:paraId="794E1A38"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4450D5DF"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URL</w:t>
            </w:r>
          </w:p>
        </w:tc>
      </w:tr>
      <w:tr w:rsidR="00A67676" w14:paraId="651AA83E" w14:textId="77777777" w:rsidTr="00644038">
        <w:tc>
          <w:tcPr>
            <w:tcW w:w="1512" w:type="pct"/>
          </w:tcPr>
          <w:p w14:paraId="15B26386" w14:textId="77777777" w:rsidR="00A67676" w:rsidRPr="008B0FE6" w:rsidRDefault="00A67676" w:rsidP="00644038">
            <w:pPr>
              <w:rPr>
                <w:rFonts w:ascii="Calibri" w:eastAsia="Times New Roman" w:hAnsi="Calibri" w:cs="Times New Roman"/>
                <w:color w:val="000000"/>
              </w:rPr>
            </w:pPr>
            <w:proofErr w:type="spellStart"/>
            <w:r w:rsidRPr="008B0FE6">
              <w:rPr>
                <w:rFonts w:ascii="Calibri" w:eastAsia="Times New Roman" w:hAnsi="Calibri" w:cs="Times New Roman"/>
                <w:color w:val="000000"/>
              </w:rPr>
              <w:t>YammerTag</w:t>
            </w:r>
            <w:proofErr w:type="spellEnd"/>
          </w:p>
        </w:tc>
        <w:tc>
          <w:tcPr>
            <w:tcW w:w="710" w:type="pct"/>
          </w:tcPr>
          <w:p w14:paraId="77A0CE70" w14:textId="77777777" w:rsidR="00A6767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String</w:t>
            </w:r>
          </w:p>
        </w:tc>
        <w:tc>
          <w:tcPr>
            <w:tcW w:w="364" w:type="pct"/>
          </w:tcPr>
          <w:p w14:paraId="6F1C98D1"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No</w:t>
            </w:r>
          </w:p>
        </w:tc>
        <w:tc>
          <w:tcPr>
            <w:tcW w:w="382" w:type="pct"/>
          </w:tcPr>
          <w:p w14:paraId="371F8D20" w14:textId="77777777" w:rsidR="00A67676" w:rsidRDefault="00A67676" w:rsidP="00644038">
            <w:pPr>
              <w:rPr>
                <w:rFonts w:ascii="Calibri" w:eastAsia="Times New Roman" w:hAnsi="Calibri" w:cs="Times New Roman"/>
                <w:color w:val="000000"/>
              </w:rPr>
            </w:pPr>
            <w:r w:rsidRPr="00A532A3">
              <w:rPr>
                <w:rFonts w:ascii="Calibri" w:eastAsia="Times New Roman" w:hAnsi="Calibri" w:cs="Times New Roman"/>
                <w:color w:val="000000"/>
              </w:rPr>
              <w:t>Add</w:t>
            </w:r>
          </w:p>
        </w:tc>
        <w:tc>
          <w:tcPr>
            <w:tcW w:w="756" w:type="pct"/>
          </w:tcPr>
          <w:p w14:paraId="5075E090" w14:textId="77777777" w:rsidR="00A67676" w:rsidRPr="008B0FE6" w:rsidRDefault="00A67676" w:rsidP="00644038">
            <w:pPr>
              <w:rPr>
                <w:rFonts w:ascii="Calibri" w:eastAsia="Times New Roman" w:hAnsi="Calibri" w:cs="Times New Roman"/>
                <w:color w:val="000000"/>
              </w:rPr>
            </w:pPr>
            <w:r w:rsidRPr="008B0FE6">
              <w:rPr>
                <w:rFonts w:ascii="Calibri" w:eastAsia="Times New Roman" w:hAnsi="Calibri" w:cs="Times New Roman"/>
                <w:color w:val="000000"/>
              </w:rPr>
              <w:t> </w:t>
            </w:r>
          </w:p>
        </w:tc>
        <w:tc>
          <w:tcPr>
            <w:tcW w:w="1276" w:type="pct"/>
          </w:tcPr>
          <w:p w14:paraId="5534C948" w14:textId="77777777" w:rsidR="00A67676" w:rsidRDefault="00A67676" w:rsidP="00644038">
            <w:pPr>
              <w:rPr>
                <w:rFonts w:ascii="Calibri" w:eastAsia="Times New Roman" w:hAnsi="Calibri" w:cs="Times New Roman"/>
                <w:color w:val="000000"/>
              </w:rPr>
            </w:pPr>
            <w:r>
              <w:rPr>
                <w:rFonts w:ascii="Calibri" w:eastAsia="Times New Roman" w:hAnsi="Calibri" w:cs="Times New Roman"/>
                <w:color w:val="000000"/>
              </w:rPr>
              <w:t>EDT: Description</w:t>
            </w:r>
          </w:p>
        </w:tc>
      </w:tr>
    </w:tbl>
    <w:p w14:paraId="531DFE77" w14:textId="77777777" w:rsidR="00A67676" w:rsidRDefault="00A67676" w:rsidP="00272F2F">
      <w:pPr>
        <w:rPr>
          <w:rStyle w:val="DAXTRValue"/>
        </w:rPr>
      </w:pPr>
    </w:p>
    <w:p w14:paraId="16E52F25" w14:textId="77777777" w:rsidR="00272F2F" w:rsidRDefault="00272F2F" w:rsidP="00272F2F"/>
    <w:p w14:paraId="714E66D2" w14:textId="77777777" w:rsidR="00272F2F" w:rsidRDefault="00272F2F" w:rsidP="00272F2F">
      <w:pPr>
        <w:rPr>
          <w:rStyle w:val="DAXTRCaption"/>
        </w:rPr>
      </w:pPr>
      <w:r>
        <w:t xml:space="preserve">68. Switch to the </w:t>
      </w:r>
      <w:r w:rsidRPr="009743FF">
        <w:rPr>
          <w:rStyle w:val="DAXTRCaption"/>
        </w:rPr>
        <w:t>Event preferences</w:t>
      </w:r>
      <w:r>
        <w:rPr>
          <w:rStyle w:val="DAXTRCaption"/>
        </w:rPr>
        <w:t xml:space="preserve"> tab on the </w:t>
      </w:r>
      <w:r w:rsidRPr="009743FF">
        <w:rPr>
          <w:rStyle w:val="DAXTRCaption"/>
        </w:rPr>
        <w:t>Event</w:t>
      </w:r>
      <w:r>
        <w:rPr>
          <w:rStyle w:val="DAXTRCaption"/>
        </w:rPr>
        <w:t xml:space="preserve"> form.</w:t>
      </w:r>
    </w:p>
    <w:p w14:paraId="67CB88F6" w14:textId="77777777" w:rsidR="00272F2F" w:rsidRDefault="00272F2F" w:rsidP="00272F2F"/>
    <w:p w14:paraId="06523D2E" w14:textId="77777777" w:rsidR="00272F2F" w:rsidRDefault="00272F2F" w:rsidP="00272F2F">
      <w:r>
        <w:rPr>
          <w:noProof/>
          <w:lang w:val="en-US"/>
        </w:rPr>
        <w:drawing>
          <wp:inline distT="0" distB="0" distL="0" distR="0" wp14:anchorId="156CE49B" wp14:editId="0D8ACB87">
            <wp:extent cx="5943600" cy="316547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1C01D233" w14:textId="77777777" w:rsidR="00272F2F" w:rsidRDefault="00272F2F" w:rsidP="00272F2F"/>
    <w:p w14:paraId="6387217A" w14:textId="77777777" w:rsidR="00AF52EB" w:rsidRDefault="00AF52EB" w:rsidP="00272F2F"/>
    <w:p w14:paraId="44840333" w14:textId="77777777" w:rsidR="00AF52EB" w:rsidRDefault="00AF52EB" w:rsidP="00272F2F"/>
    <w:p w14:paraId="177B87F5" w14:textId="77777777" w:rsidR="00AF52EB" w:rsidRDefault="00AF52EB" w:rsidP="00272F2F"/>
    <w:p w14:paraId="791B7FF7" w14:textId="77777777" w:rsidR="00AF52EB" w:rsidRDefault="00AF52EB" w:rsidP="00272F2F"/>
    <w:p w14:paraId="2F092F40" w14:textId="77777777" w:rsidR="00AF52EB" w:rsidRDefault="00AF52EB" w:rsidP="00272F2F"/>
    <w:p w14:paraId="0CE9A2C1" w14:textId="77777777" w:rsidR="00272F2F" w:rsidRDefault="00272F2F" w:rsidP="00272F2F"/>
    <w:p w14:paraId="7A1590BD" w14:textId="77777777" w:rsidR="00272F2F" w:rsidRDefault="00272F2F" w:rsidP="00272F2F">
      <w:pPr>
        <w:rPr>
          <w:rStyle w:val="DAXTRCaption"/>
        </w:rPr>
      </w:pPr>
      <w:r>
        <w:lastRenderedPageBreak/>
        <w:t xml:space="preserve">69. Switch to the </w:t>
      </w:r>
      <w:r w:rsidRPr="009743FF">
        <w:rPr>
          <w:rStyle w:val="DAXTRCaption"/>
        </w:rPr>
        <w:t>Food preferences</w:t>
      </w:r>
      <w:r>
        <w:rPr>
          <w:rStyle w:val="DAXTRCaption"/>
        </w:rPr>
        <w:t xml:space="preserve"> tab on the </w:t>
      </w:r>
      <w:r w:rsidRPr="009743FF">
        <w:rPr>
          <w:rStyle w:val="DAXTRCaption"/>
        </w:rPr>
        <w:t>Event</w:t>
      </w:r>
      <w:r>
        <w:rPr>
          <w:rStyle w:val="DAXTRCaption"/>
        </w:rPr>
        <w:t xml:space="preserve"> form.</w:t>
      </w:r>
    </w:p>
    <w:p w14:paraId="285E9F91" w14:textId="77777777" w:rsidR="00272F2F" w:rsidRDefault="00272F2F" w:rsidP="00272F2F"/>
    <w:p w14:paraId="511C4FB9" w14:textId="77777777" w:rsidR="00272F2F" w:rsidRDefault="00272F2F" w:rsidP="00272F2F">
      <w:r>
        <w:rPr>
          <w:noProof/>
          <w:lang w:val="en-US"/>
        </w:rPr>
        <w:drawing>
          <wp:inline distT="0" distB="0" distL="0" distR="0" wp14:anchorId="20AEBCE2" wp14:editId="6A90DE79">
            <wp:extent cx="5943600" cy="316547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462B4213" w14:textId="77777777" w:rsidR="00272F2F" w:rsidRDefault="00272F2F" w:rsidP="00272F2F"/>
    <w:p w14:paraId="0492B2E4" w14:textId="77777777" w:rsidR="00272F2F" w:rsidRDefault="00272F2F" w:rsidP="00272F2F"/>
    <w:p w14:paraId="0AE57C18" w14:textId="77777777" w:rsidR="00272F2F" w:rsidRDefault="00272F2F" w:rsidP="00272F2F">
      <w:r>
        <w:t>70. Make sure the selection is changed in table Food preferences to:</w:t>
      </w:r>
    </w:p>
    <w:tbl>
      <w:tblPr>
        <w:tblStyle w:val="TableGrid"/>
        <w:tblW w:w="0" w:type="auto"/>
        <w:tblLook w:val="04A0" w:firstRow="1" w:lastRow="0" w:firstColumn="1" w:lastColumn="0" w:noHBand="0" w:noVBand="1"/>
      </w:tblPr>
      <w:tblGrid>
        <w:gridCol w:w="4675"/>
        <w:gridCol w:w="4675"/>
      </w:tblGrid>
      <w:tr w:rsidR="00272F2F" w14:paraId="45D8C413" w14:textId="77777777" w:rsidTr="00C6201E">
        <w:tc>
          <w:tcPr>
            <w:tcW w:w="4675" w:type="dxa"/>
          </w:tcPr>
          <w:p w14:paraId="20D65F17" w14:textId="77777777" w:rsidR="00272F2F" w:rsidRPr="009743FF" w:rsidRDefault="00272F2F" w:rsidP="00C6201E">
            <w:pPr>
              <w:rPr>
                <w:b/>
              </w:rPr>
            </w:pPr>
          </w:p>
        </w:tc>
        <w:tc>
          <w:tcPr>
            <w:tcW w:w="4675" w:type="dxa"/>
          </w:tcPr>
          <w:p w14:paraId="5B0ABBF0" w14:textId="77777777" w:rsidR="00272F2F" w:rsidRPr="009743FF" w:rsidRDefault="00272F2F" w:rsidP="00C6201E">
            <w:pPr>
              <w:rPr>
                <w:b/>
              </w:rPr>
            </w:pPr>
            <w:r>
              <w:rPr>
                <w:b/>
              </w:rPr>
              <w:t>Food preference name</w:t>
            </w:r>
          </w:p>
        </w:tc>
      </w:tr>
      <w:tr w:rsidR="00272F2F" w14:paraId="554C5EAF" w14:textId="77777777" w:rsidTr="00C6201E">
        <w:tc>
          <w:tcPr>
            <w:tcW w:w="4675" w:type="dxa"/>
          </w:tcPr>
          <w:p w14:paraId="27E6D73C" w14:textId="77777777" w:rsidR="00272F2F" w:rsidRPr="009743FF" w:rsidRDefault="00272F2F" w:rsidP="00C6201E">
            <w:r>
              <w:t>false</w:t>
            </w:r>
          </w:p>
        </w:tc>
        <w:tc>
          <w:tcPr>
            <w:tcW w:w="4675" w:type="dxa"/>
          </w:tcPr>
          <w:p w14:paraId="5DDBD377" w14:textId="77777777" w:rsidR="00272F2F" w:rsidRDefault="00272F2F" w:rsidP="00C6201E">
            <w:r>
              <w:t xml:space="preserve">North </w:t>
            </w:r>
            <w:proofErr w:type="spellStart"/>
            <w:r>
              <w:t>indian</w:t>
            </w:r>
            <w:proofErr w:type="spellEnd"/>
          </w:p>
        </w:tc>
      </w:tr>
    </w:tbl>
    <w:p w14:paraId="6DD95356" w14:textId="77777777" w:rsidR="00272F2F" w:rsidRDefault="00272F2F" w:rsidP="00272F2F"/>
    <w:p w14:paraId="455EFC6F" w14:textId="77777777" w:rsidR="00272F2F" w:rsidRDefault="00272F2F" w:rsidP="00272F2F"/>
    <w:p w14:paraId="68070145" w14:textId="77777777" w:rsidR="00272F2F" w:rsidRDefault="00272F2F" w:rsidP="00272F2F">
      <w:pPr>
        <w:rPr>
          <w:rStyle w:val="DAXTRValue"/>
        </w:rPr>
      </w:pPr>
      <w:r>
        <w:t xml:space="preserve">69. </w:t>
      </w:r>
      <w:proofErr w:type="gramStart"/>
      <w:r>
        <w:t>Change  from</w:t>
      </w:r>
      <w:proofErr w:type="gramEnd"/>
      <w:r>
        <w:t xml:space="preserve"> '</w:t>
      </w:r>
      <w:r w:rsidRPr="009743FF">
        <w:rPr>
          <w:rStyle w:val="DAXTRValue"/>
        </w:rPr>
        <w:t>false</w:t>
      </w:r>
      <w:r>
        <w:rPr>
          <w:rStyle w:val="DAXTRValue"/>
        </w:rPr>
        <w:t>' to '</w:t>
      </w:r>
      <w:r w:rsidRPr="009743FF">
        <w:rPr>
          <w:rStyle w:val="DAXTRValue"/>
        </w:rPr>
        <w:t>true</w:t>
      </w:r>
      <w:r>
        <w:rPr>
          <w:rStyle w:val="DAXTRValue"/>
        </w:rPr>
        <w:t>'.</w:t>
      </w:r>
    </w:p>
    <w:p w14:paraId="6FC890D3" w14:textId="77777777" w:rsidR="00272F2F" w:rsidRDefault="00272F2F" w:rsidP="00272F2F"/>
    <w:p w14:paraId="7C68E9E8" w14:textId="77777777" w:rsidR="00272F2F" w:rsidRDefault="00272F2F" w:rsidP="00272F2F">
      <w:r>
        <w:t>72. Make sure the selection is changed in table Food preferences to:</w:t>
      </w:r>
    </w:p>
    <w:tbl>
      <w:tblPr>
        <w:tblStyle w:val="TableGrid"/>
        <w:tblW w:w="0" w:type="auto"/>
        <w:tblLook w:val="04A0" w:firstRow="1" w:lastRow="0" w:firstColumn="1" w:lastColumn="0" w:noHBand="0" w:noVBand="1"/>
      </w:tblPr>
      <w:tblGrid>
        <w:gridCol w:w="4675"/>
        <w:gridCol w:w="4675"/>
      </w:tblGrid>
      <w:tr w:rsidR="00272F2F" w14:paraId="75F29A41" w14:textId="77777777" w:rsidTr="00C6201E">
        <w:tc>
          <w:tcPr>
            <w:tcW w:w="4675" w:type="dxa"/>
          </w:tcPr>
          <w:p w14:paraId="5FE261D7" w14:textId="77777777" w:rsidR="00272F2F" w:rsidRPr="009743FF" w:rsidRDefault="00272F2F" w:rsidP="00C6201E">
            <w:pPr>
              <w:rPr>
                <w:b/>
              </w:rPr>
            </w:pPr>
          </w:p>
        </w:tc>
        <w:tc>
          <w:tcPr>
            <w:tcW w:w="4675" w:type="dxa"/>
          </w:tcPr>
          <w:p w14:paraId="0AD058FD" w14:textId="77777777" w:rsidR="00272F2F" w:rsidRPr="009743FF" w:rsidRDefault="00272F2F" w:rsidP="00C6201E">
            <w:pPr>
              <w:rPr>
                <w:b/>
              </w:rPr>
            </w:pPr>
            <w:r>
              <w:rPr>
                <w:b/>
              </w:rPr>
              <w:t>Food preference name</w:t>
            </w:r>
          </w:p>
        </w:tc>
      </w:tr>
      <w:tr w:rsidR="00272F2F" w14:paraId="439BBBA9" w14:textId="77777777" w:rsidTr="00C6201E">
        <w:tc>
          <w:tcPr>
            <w:tcW w:w="4675" w:type="dxa"/>
          </w:tcPr>
          <w:p w14:paraId="7714A03A" w14:textId="77777777" w:rsidR="00272F2F" w:rsidRPr="009743FF" w:rsidRDefault="00272F2F" w:rsidP="00C6201E">
            <w:r>
              <w:t>false</w:t>
            </w:r>
          </w:p>
        </w:tc>
        <w:tc>
          <w:tcPr>
            <w:tcW w:w="4675" w:type="dxa"/>
          </w:tcPr>
          <w:p w14:paraId="6D53D192" w14:textId="77777777" w:rsidR="00272F2F" w:rsidRDefault="00272F2F" w:rsidP="00C6201E">
            <w:r>
              <w:t>Italian</w:t>
            </w:r>
          </w:p>
        </w:tc>
      </w:tr>
    </w:tbl>
    <w:p w14:paraId="487B1258" w14:textId="77777777" w:rsidR="00272F2F" w:rsidRDefault="00272F2F" w:rsidP="00272F2F"/>
    <w:p w14:paraId="347B8C8A" w14:textId="77777777" w:rsidR="00272F2F" w:rsidRDefault="00272F2F" w:rsidP="00272F2F"/>
    <w:p w14:paraId="02CB6A6B" w14:textId="77777777" w:rsidR="00272F2F" w:rsidRDefault="00272F2F" w:rsidP="00272F2F">
      <w:pPr>
        <w:rPr>
          <w:rStyle w:val="DAXTRValue"/>
        </w:rPr>
      </w:pPr>
      <w:r>
        <w:t xml:space="preserve">71. </w:t>
      </w:r>
      <w:proofErr w:type="gramStart"/>
      <w:r>
        <w:t>Change  from</w:t>
      </w:r>
      <w:proofErr w:type="gramEnd"/>
      <w:r>
        <w:t xml:space="preserve"> '</w:t>
      </w:r>
      <w:r w:rsidRPr="009743FF">
        <w:rPr>
          <w:rStyle w:val="DAXTRValue"/>
        </w:rPr>
        <w:t>false</w:t>
      </w:r>
      <w:r>
        <w:rPr>
          <w:rStyle w:val="DAXTRValue"/>
        </w:rPr>
        <w:t>' to '</w:t>
      </w:r>
      <w:r w:rsidRPr="009743FF">
        <w:rPr>
          <w:rStyle w:val="DAXTRValue"/>
        </w:rPr>
        <w:t>true</w:t>
      </w:r>
      <w:r>
        <w:rPr>
          <w:rStyle w:val="DAXTRValue"/>
        </w:rPr>
        <w:t>'.</w:t>
      </w:r>
    </w:p>
    <w:p w14:paraId="50BE4E02" w14:textId="77777777" w:rsidR="00272F2F" w:rsidRDefault="00272F2F" w:rsidP="00272F2F"/>
    <w:p w14:paraId="2FC372FA" w14:textId="77777777" w:rsidR="00272F2F" w:rsidRDefault="00272F2F" w:rsidP="00272F2F">
      <w:pPr>
        <w:rPr>
          <w:rStyle w:val="DAXTRCaption"/>
        </w:rPr>
      </w:pPr>
      <w:r>
        <w:t xml:space="preserve">74. Switch to the </w:t>
      </w:r>
      <w:r w:rsidRPr="009743FF">
        <w:rPr>
          <w:rStyle w:val="DAXTRCaption"/>
        </w:rPr>
        <w:t>Pickup drop locations</w:t>
      </w:r>
      <w:r>
        <w:rPr>
          <w:rStyle w:val="DAXTRCaption"/>
        </w:rPr>
        <w:t xml:space="preserve"> tab on the </w:t>
      </w:r>
      <w:r w:rsidRPr="009743FF">
        <w:rPr>
          <w:rStyle w:val="DAXTRCaption"/>
        </w:rPr>
        <w:t>Event</w:t>
      </w:r>
      <w:r>
        <w:rPr>
          <w:rStyle w:val="DAXTRCaption"/>
        </w:rPr>
        <w:t xml:space="preserve"> form.</w:t>
      </w:r>
    </w:p>
    <w:p w14:paraId="781EBFE7" w14:textId="77777777" w:rsidR="00272F2F" w:rsidRDefault="00272F2F" w:rsidP="00272F2F"/>
    <w:p w14:paraId="4EB4EE03" w14:textId="77777777" w:rsidR="00272F2F" w:rsidRDefault="00272F2F" w:rsidP="00272F2F">
      <w:pPr>
        <w:rPr>
          <w:rStyle w:val="DAXTRCaption"/>
        </w:rPr>
      </w:pPr>
      <w:r>
        <w:t xml:space="preserve">75. Click the </w:t>
      </w:r>
      <w:proofErr w:type="spellStart"/>
      <w:r w:rsidRPr="009743FF">
        <w:rPr>
          <w:rStyle w:val="DAXTRCaption"/>
        </w:rPr>
        <w:t>Pickupdrop</w:t>
      </w:r>
      <w:proofErr w:type="spellEnd"/>
      <w:r w:rsidRPr="009743FF">
        <w:rPr>
          <w:rStyle w:val="DAXTRCaption"/>
        </w:rPr>
        <w:t xml:space="preserve"> location</w:t>
      </w:r>
      <w:r>
        <w:rPr>
          <w:rStyle w:val="DAXTRCaption"/>
        </w:rPr>
        <w:t xml:space="preserve"> button.</w:t>
      </w:r>
    </w:p>
    <w:p w14:paraId="0E1BD4EA" w14:textId="77777777" w:rsidR="00272F2F" w:rsidRDefault="00272F2F" w:rsidP="00272F2F"/>
    <w:p w14:paraId="5CC3D718" w14:textId="77777777" w:rsidR="00272F2F" w:rsidRPr="00272F2F" w:rsidRDefault="00272F2F" w:rsidP="00272F2F">
      <w:pPr>
        <w:pStyle w:val="DAXTRFormOpen"/>
        <w:numPr>
          <w:ilvl w:val="0"/>
          <w:numId w:val="46"/>
        </w:numPr>
        <w:rPr>
          <w:b/>
        </w:rPr>
      </w:pPr>
      <w:bookmarkStart w:id="47" w:name="_Toc401525548"/>
      <w:bookmarkStart w:id="48" w:name="_Toc401579047"/>
      <w:r w:rsidRPr="00272F2F">
        <w:rPr>
          <w:b/>
        </w:rPr>
        <w:lastRenderedPageBreak/>
        <w:t>Form name: Pickup drop location</w:t>
      </w:r>
      <w:bookmarkEnd w:id="47"/>
      <w:bookmarkEnd w:id="48"/>
    </w:p>
    <w:p w14:paraId="601F9580" w14:textId="77777777" w:rsidR="00272F2F" w:rsidRDefault="00272F2F" w:rsidP="00272F2F">
      <w:pPr>
        <w:rPr>
          <w:rStyle w:val="DAXTRCaption"/>
        </w:rPr>
      </w:pPr>
      <w:r>
        <w:t xml:space="preserve">76. Switch to the </w:t>
      </w:r>
      <w:r w:rsidRPr="009743FF">
        <w:rPr>
          <w:rStyle w:val="DAXTRCaption"/>
        </w:rPr>
        <w:t>Food preferences</w:t>
      </w:r>
      <w:r>
        <w:rPr>
          <w:rStyle w:val="DAXTRCaption"/>
        </w:rPr>
        <w:t xml:space="preserve"> tab on the </w:t>
      </w:r>
      <w:r w:rsidRPr="009743FF">
        <w:rPr>
          <w:rStyle w:val="DAXTRCaption"/>
        </w:rPr>
        <w:t>Event</w:t>
      </w:r>
      <w:r>
        <w:rPr>
          <w:rStyle w:val="DAXTRCaption"/>
        </w:rPr>
        <w:t xml:space="preserve"> form.</w:t>
      </w:r>
    </w:p>
    <w:p w14:paraId="36B72AEA" w14:textId="77777777" w:rsidR="00272F2F" w:rsidRDefault="00272F2F" w:rsidP="00272F2F"/>
    <w:p w14:paraId="2BF61D90" w14:textId="77777777" w:rsidR="00272F2F" w:rsidRDefault="00272F2F" w:rsidP="00272F2F">
      <w:r>
        <w:rPr>
          <w:noProof/>
          <w:lang w:val="en-US"/>
        </w:rPr>
        <w:drawing>
          <wp:inline distT="0" distB="0" distL="0" distR="0" wp14:anchorId="52B3C6E2" wp14:editId="55E1C0C4">
            <wp:extent cx="5943600" cy="316547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1BD8ECE4" w14:textId="77777777" w:rsidR="00272F2F" w:rsidRDefault="00272F2F" w:rsidP="00272F2F"/>
    <w:p w14:paraId="6C04968E" w14:textId="77777777" w:rsidR="00272F2F" w:rsidRDefault="00272F2F" w:rsidP="00272F2F"/>
    <w:p w14:paraId="0710BA7A" w14:textId="77777777" w:rsidR="00272F2F" w:rsidRDefault="00272F2F" w:rsidP="00272F2F">
      <w:r>
        <w:t>77. Make sure the selection is changed in table Pickup drop location to:</w:t>
      </w:r>
    </w:p>
    <w:tbl>
      <w:tblPr>
        <w:tblStyle w:val="TableGrid"/>
        <w:tblW w:w="0" w:type="auto"/>
        <w:tblLook w:val="04A0" w:firstRow="1" w:lastRow="0" w:firstColumn="1" w:lastColumn="0" w:noHBand="0" w:noVBand="1"/>
      </w:tblPr>
      <w:tblGrid>
        <w:gridCol w:w="1870"/>
        <w:gridCol w:w="1870"/>
        <w:gridCol w:w="1870"/>
        <w:gridCol w:w="1870"/>
        <w:gridCol w:w="1870"/>
      </w:tblGrid>
      <w:tr w:rsidR="00272F2F" w14:paraId="1DDF21A7" w14:textId="77777777" w:rsidTr="00C6201E">
        <w:tc>
          <w:tcPr>
            <w:tcW w:w="1870" w:type="dxa"/>
          </w:tcPr>
          <w:p w14:paraId="27CE9B96" w14:textId="77777777" w:rsidR="00272F2F" w:rsidRPr="009743FF" w:rsidRDefault="00272F2F" w:rsidP="00C6201E">
            <w:pPr>
              <w:rPr>
                <w:b/>
              </w:rPr>
            </w:pPr>
          </w:p>
        </w:tc>
        <w:tc>
          <w:tcPr>
            <w:tcW w:w="1870" w:type="dxa"/>
          </w:tcPr>
          <w:p w14:paraId="3C3384FC" w14:textId="77777777" w:rsidR="00272F2F" w:rsidRPr="009743FF" w:rsidRDefault="00272F2F" w:rsidP="00C6201E">
            <w:pPr>
              <w:rPr>
                <w:b/>
              </w:rPr>
            </w:pPr>
            <w:proofErr w:type="spellStart"/>
            <w:r>
              <w:rPr>
                <w:b/>
              </w:rPr>
              <w:t>Pickupdrop</w:t>
            </w:r>
            <w:proofErr w:type="spellEnd"/>
            <w:r>
              <w:rPr>
                <w:b/>
              </w:rPr>
              <w:t xml:space="preserve"> location Id</w:t>
            </w:r>
          </w:p>
        </w:tc>
        <w:tc>
          <w:tcPr>
            <w:tcW w:w="1870" w:type="dxa"/>
          </w:tcPr>
          <w:p w14:paraId="1F8199EE" w14:textId="77777777" w:rsidR="00272F2F" w:rsidRPr="009743FF" w:rsidRDefault="00272F2F" w:rsidP="00C6201E">
            <w:pPr>
              <w:rPr>
                <w:b/>
              </w:rPr>
            </w:pPr>
            <w:r>
              <w:rPr>
                <w:b/>
              </w:rPr>
              <w:t>Name or description</w:t>
            </w:r>
          </w:p>
        </w:tc>
        <w:tc>
          <w:tcPr>
            <w:tcW w:w="1870" w:type="dxa"/>
          </w:tcPr>
          <w:p w14:paraId="49FB05E5" w14:textId="77777777" w:rsidR="00272F2F" w:rsidRPr="009743FF" w:rsidRDefault="00272F2F" w:rsidP="00C6201E">
            <w:pPr>
              <w:rPr>
                <w:b/>
              </w:rPr>
            </w:pPr>
            <w:r>
              <w:rPr>
                <w:b/>
              </w:rPr>
              <w:t>Pickup location</w:t>
            </w:r>
          </w:p>
        </w:tc>
        <w:tc>
          <w:tcPr>
            <w:tcW w:w="1870" w:type="dxa"/>
          </w:tcPr>
          <w:p w14:paraId="3E1DF224" w14:textId="77777777" w:rsidR="00272F2F" w:rsidRPr="009743FF" w:rsidRDefault="00272F2F" w:rsidP="00C6201E">
            <w:pPr>
              <w:rPr>
                <w:b/>
              </w:rPr>
            </w:pPr>
            <w:r>
              <w:rPr>
                <w:b/>
              </w:rPr>
              <w:t>Drop location</w:t>
            </w:r>
          </w:p>
        </w:tc>
      </w:tr>
      <w:tr w:rsidR="00272F2F" w14:paraId="4B172836" w14:textId="77777777" w:rsidTr="00C6201E">
        <w:tc>
          <w:tcPr>
            <w:tcW w:w="1870" w:type="dxa"/>
          </w:tcPr>
          <w:p w14:paraId="141ABD97" w14:textId="77777777" w:rsidR="00272F2F" w:rsidRPr="009743FF" w:rsidRDefault="00272F2F" w:rsidP="00C6201E">
            <w:r>
              <w:t>false</w:t>
            </w:r>
          </w:p>
        </w:tc>
        <w:tc>
          <w:tcPr>
            <w:tcW w:w="1870" w:type="dxa"/>
          </w:tcPr>
          <w:p w14:paraId="60E80CFD" w14:textId="77777777" w:rsidR="00272F2F" w:rsidRDefault="00272F2F" w:rsidP="00C6201E">
            <w:r>
              <w:t>LOC-000002</w:t>
            </w:r>
          </w:p>
        </w:tc>
        <w:tc>
          <w:tcPr>
            <w:tcW w:w="1870" w:type="dxa"/>
          </w:tcPr>
          <w:p w14:paraId="41473C86" w14:textId="77777777" w:rsidR="00272F2F" w:rsidRDefault="00272F2F" w:rsidP="00C6201E">
            <w:r>
              <w:t>Accounts</w:t>
            </w:r>
          </w:p>
        </w:tc>
        <w:tc>
          <w:tcPr>
            <w:tcW w:w="1870" w:type="dxa"/>
          </w:tcPr>
          <w:p w14:paraId="64E9A8C2" w14:textId="77777777" w:rsidR="00272F2F" w:rsidRDefault="00272F2F" w:rsidP="00C6201E">
            <w:r>
              <w:t>Yes</w:t>
            </w:r>
          </w:p>
        </w:tc>
        <w:tc>
          <w:tcPr>
            <w:tcW w:w="1870" w:type="dxa"/>
          </w:tcPr>
          <w:p w14:paraId="72FC10A3" w14:textId="77777777" w:rsidR="00272F2F" w:rsidRDefault="00272F2F" w:rsidP="00C6201E">
            <w:r>
              <w:t>Yes</w:t>
            </w:r>
          </w:p>
        </w:tc>
      </w:tr>
    </w:tbl>
    <w:p w14:paraId="526E8824" w14:textId="77777777" w:rsidR="00272F2F" w:rsidRDefault="00272F2F" w:rsidP="00272F2F"/>
    <w:p w14:paraId="7569B5D3" w14:textId="77777777" w:rsidR="00272F2F" w:rsidRDefault="00272F2F" w:rsidP="00272F2F"/>
    <w:p w14:paraId="73715D4E" w14:textId="77777777" w:rsidR="00272F2F" w:rsidRDefault="00272F2F" w:rsidP="00272F2F">
      <w:pPr>
        <w:rPr>
          <w:rStyle w:val="DAXTRValue"/>
        </w:rPr>
      </w:pPr>
      <w:r>
        <w:t xml:space="preserve">76. </w:t>
      </w:r>
      <w:proofErr w:type="gramStart"/>
      <w:r>
        <w:t>Change  from</w:t>
      </w:r>
      <w:proofErr w:type="gramEnd"/>
      <w:r>
        <w:t xml:space="preserve"> '</w:t>
      </w:r>
      <w:r w:rsidRPr="009743FF">
        <w:rPr>
          <w:rStyle w:val="DAXTRValue"/>
        </w:rPr>
        <w:t>false</w:t>
      </w:r>
      <w:r>
        <w:rPr>
          <w:rStyle w:val="DAXTRValue"/>
        </w:rPr>
        <w:t>' to '</w:t>
      </w:r>
      <w:r w:rsidRPr="009743FF">
        <w:rPr>
          <w:rStyle w:val="DAXTRValue"/>
        </w:rPr>
        <w:t>true</w:t>
      </w:r>
      <w:r>
        <w:rPr>
          <w:rStyle w:val="DAXTRValue"/>
        </w:rPr>
        <w:t>'.</w:t>
      </w:r>
    </w:p>
    <w:p w14:paraId="5F156AB3" w14:textId="77777777" w:rsidR="00272F2F" w:rsidRDefault="00272F2F" w:rsidP="00272F2F"/>
    <w:p w14:paraId="53AB4E7C" w14:textId="77777777" w:rsidR="00272F2F" w:rsidRDefault="00272F2F" w:rsidP="00272F2F">
      <w:r>
        <w:t>79. Make sure the selection is changed in table Pickup drop location to:</w:t>
      </w:r>
    </w:p>
    <w:tbl>
      <w:tblPr>
        <w:tblStyle w:val="TableGrid"/>
        <w:tblW w:w="0" w:type="auto"/>
        <w:tblLook w:val="04A0" w:firstRow="1" w:lastRow="0" w:firstColumn="1" w:lastColumn="0" w:noHBand="0" w:noVBand="1"/>
      </w:tblPr>
      <w:tblGrid>
        <w:gridCol w:w="1870"/>
        <w:gridCol w:w="1870"/>
        <w:gridCol w:w="1870"/>
        <w:gridCol w:w="1870"/>
        <w:gridCol w:w="1870"/>
      </w:tblGrid>
      <w:tr w:rsidR="00272F2F" w14:paraId="04BC7734" w14:textId="77777777" w:rsidTr="00C6201E">
        <w:tc>
          <w:tcPr>
            <w:tcW w:w="1870" w:type="dxa"/>
          </w:tcPr>
          <w:p w14:paraId="6DEED5BE" w14:textId="77777777" w:rsidR="00272F2F" w:rsidRPr="009743FF" w:rsidRDefault="00272F2F" w:rsidP="00C6201E">
            <w:pPr>
              <w:rPr>
                <w:b/>
              </w:rPr>
            </w:pPr>
          </w:p>
        </w:tc>
        <w:tc>
          <w:tcPr>
            <w:tcW w:w="1870" w:type="dxa"/>
          </w:tcPr>
          <w:p w14:paraId="7E8ACD09" w14:textId="77777777" w:rsidR="00272F2F" w:rsidRPr="009743FF" w:rsidRDefault="00272F2F" w:rsidP="00C6201E">
            <w:pPr>
              <w:rPr>
                <w:b/>
              </w:rPr>
            </w:pPr>
            <w:proofErr w:type="spellStart"/>
            <w:r>
              <w:rPr>
                <w:b/>
              </w:rPr>
              <w:t>Pickupdrop</w:t>
            </w:r>
            <w:proofErr w:type="spellEnd"/>
            <w:r>
              <w:rPr>
                <w:b/>
              </w:rPr>
              <w:t xml:space="preserve"> location Id</w:t>
            </w:r>
          </w:p>
        </w:tc>
        <w:tc>
          <w:tcPr>
            <w:tcW w:w="1870" w:type="dxa"/>
          </w:tcPr>
          <w:p w14:paraId="2DE8CB94" w14:textId="77777777" w:rsidR="00272F2F" w:rsidRPr="009743FF" w:rsidRDefault="00272F2F" w:rsidP="00C6201E">
            <w:pPr>
              <w:rPr>
                <w:b/>
              </w:rPr>
            </w:pPr>
            <w:r>
              <w:rPr>
                <w:b/>
              </w:rPr>
              <w:t>Name or description</w:t>
            </w:r>
          </w:p>
        </w:tc>
        <w:tc>
          <w:tcPr>
            <w:tcW w:w="1870" w:type="dxa"/>
          </w:tcPr>
          <w:p w14:paraId="56D6C99A" w14:textId="77777777" w:rsidR="00272F2F" w:rsidRPr="009743FF" w:rsidRDefault="00272F2F" w:rsidP="00C6201E">
            <w:pPr>
              <w:rPr>
                <w:b/>
              </w:rPr>
            </w:pPr>
            <w:r>
              <w:rPr>
                <w:b/>
              </w:rPr>
              <w:t>Pickup location</w:t>
            </w:r>
          </w:p>
        </w:tc>
        <w:tc>
          <w:tcPr>
            <w:tcW w:w="1870" w:type="dxa"/>
          </w:tcPr>
          <w:p w14:paraId="0900F4D0" w14:textId="77777777" w:rsidR="00272F2F" w:rsidRPr="009743FF" w:rsidRDefault="00272F2F" w:rsidP="00C6201E">
            <w:pPr>
              <w:rPr>
                <w:b/>
              </w:rPr>
            </w:pPr>
            <w:r>
              <w:rPr>
                <w:b/>
              </w:rPr>
              <w:t>Drop location</w:t>
            </w:r>
          </w:p>
        </w:tc>
      </w:tr>
      <w:tr w:rsidR="00272F2F" w14:paraId="62175BD1" w14:textId="77777777" w:rsidTr="00C6201E">
        <w:tc>
          <w:tcPr>
            <w:tcW w:w="1870" w:type="dxa"/>
          </w:tcPr>
          <w:p w14:paraId="4D35BCBD" w14:textId="77777777" w:rsidR="00272F2F" w:rsidRPr="009743FF" w:rsidRDefault="00272F2F" w:rsidP="00C6201E">
            <w:r>
              <w:t>false</w:t>
            </w:r>
          </w:p>
        </w:tc>
        <w:tc>
          <w:tcPr>
            <w:tcW w:w="1870" w:type="dxa"/>
          </w:tcPr>
          <w:p w14:paraId="21967701" w14:textId="77777777" w:rsidR="00272F2F" w:rsidRDefault="00272F2F" w:rsidP="00C6201E">
            <w:r>
              <w:t>LOC-000001</w:t>
            </w:r>
          </w:p>
        </w:tc>
        <w:tc>
          <w:tcPr>
            <w:tcW w:w="1870" w:type="dxa"/>
          </w:tcPr>
          <w:p w14:paraId="24601AC3" w14:textId="77777777" w:rsidR="00272F2F" w:rsidRDefault="00272F2F" w:rsidP="00C6201E">
            <w:r>
              <w:t>Head Office</w:t>
            </w:r>
          </w:p>
        </w:tc>
        <w:tc>
          <w:tcPr>
            <w:tcW w:w="1870" w:type="dxa"/>
          </w:tcPr>
          <w:p w14:paraId="15EF6390" w14:textId="77777777" w:rsidR="00272F2F" w:rsidRDefault="00272F2F" w:rsidP="00C6201E">
            <w:r>
              <w:t>Yes</w:t>
            </w:r>
          </w:p>
        </w:tc>
        <w:tc>
          <w:tcPr>
            <w:tcW w:w="1870" w:type="dxa"/>
          </w:tcPr>
          <w:p w14:paraId="1BCB520C" w14:textId="77777777" w:rsidR="00272F2F" w:rsidRDefault="00272F2F" w:rsidP="00C6201E">
            <w:r>
              <w:t>Yes</w:t>
            </w:r>
          </w:p>
        </w:tc>
      </w:tr>
    </w:tbl>
    <w:p w14:paraId="352A4960" w14:textId="77777777" w:rsidR="00272F2F" w:rsidRDefault="00272F2F" w:rsidP="00272F2F"/>
    <w:p w14:paraId="324DC9A8" w14:textId="77777777" w:rsidR="00272F2F" w:rsidRDefault="00272F2F" w:rsidP="00272F2F"/>
    <w:p w14:paraId="6D3E0D71" w14:textId="77777777" w:rsidR="00272F2F" w:rsidRDefault="00272F2F" w:rsidP="00272F2F">
      <w:pPr>
        <w:rPr>
          <w:rStyle w:val="DAXTRValue"/>
        </w:rPr>
      </w:pPr>
      <w:r>
        <w:t xml:space="preserve">78. </w:t>
      </w:r>
      <w:proofErr w:type="gramStart"/>
      <w:r>
        <w:t>Change  from</w:t>
      </w:r>
      <w:proofErr w:type="gramEnd"/>
      <w:r>
        <w:t xml:space="preserve"> '</w:t>
      </w:r>
      <w:r w:rsidRPr="009743FF">
        <w:rPr>
          <w:rStyle w:val="DAXTRValue"/>
        </w:rPr>
        <w:t>false</w:t>
      </w:r>
      <w:r>
        <w:rPr>
          <w:rStyle w:val="DAXTRValue"/>
        </w:rPr>
        <w:t>' to '</w:t>
      </w:r>
      <w:r w:rsidRPr="009743FF">
        <w:rPr>
          <w:rStyle w:val="DAXTRValue"/>
        </w:rPr>
        <w:t>true</w:t>
      </w:r>
      <w:r>
        <w:rPr>
          <w:rStyle w:val="DAXTRValue"/>
        </w:rPr>
        <w:t>'.</w:t>
      </w:r>
    </w:p>
    <w:p w14:paraId="009698F9" w14:textId="77777777" w:rsidR="00272F2F" w:rsidRDefault="00272F2F" w:rsidP="00272F2F"/>
    <w:p w14:paraId="2C7731BE" w14:textId="77777777" w:rsidR="00272F2F" w:rsidRDefault="00272F2F" w:rsidP="00272F2F">
      <w:r>
        <w:t>81. Make sure the selection is changed in table Pickup drop location to:</w:t>
      </w:r>
    </w:p>
    <w:tbl>
      <w:tblPr>
        <w:tblStyle w:val="TableGrid"/>
        <w:tblW w:w="0" w:type="auto"/>
        <w:tblLook w:val="04A0" w:firstRow="1" w:lastRow="0" w:firstColumn="1" w:lastColumn="0" w:noHBand="0" w:noVBand="1"/>
      </w:tblPr>
      <w:tblGrid>
        <w:gridCol w:w="1870"/>
        <w:gridCol w:w="1870"/>
        <w:gridCol w:w="1870"/>
        <w:gridCol w:w="1870"/>
        <w:gridCol w:w="1870"/>
      </w:tblGrid>
      <w:tr w:rsidR="00272F2F" w14:paraId="56B29906" w14:textId="77777777" w:rsidTr="00C6201E">
        <w:tc>
          <w:tcPr>
            <w:tcW w:w="1870" w:type="dxa"/>
          </w:tcPr>
          <w:p w14:paraId="73BC2315" w14:textId="77777777" w:rsidR="00272F2F" w:rsidRPr="009743FF" w:rsidRDefault="00272F2F" w:rsidP="00C6201E">
            <w:pPr>
              <w:rPr>
                <w:b/>
              </w:rPr>
            </w:pPr>
          </w:p>
        </w:tc>
        <w:tc>
          <w:tcPr>
            <w:tcW w:w="1870" w:type="dxa"/>
          </w:tcPr>
          <w:p w14:paraId="139AD8E7" w14:textId="77777777" w:rsidR="00272F2F" w:rsidRPr="009743FF" w:rsidRDefault="00272F2F" w:rsidP="00C6201E">
            <w:pPr>
              <w:rPr>
                <w:b/>
              </w:rPr>
            </w:pPr>
            <w:proofErr w:type="spellStart"/>
            <w:r>
              <w:rPr>
                <w:b/>
              </w:rPr>
              <w:t>Pickupdrop</w:t>
            </w:r>
            <w:proofErr w:type="spellEnd"/>
            <w:r>
              <w:rPr>
                <w:b/>
              </w:rPr>
              <w:t xml:space="preserve"> location Id</w:t>
            </w:r>
          </w:p>
        </w:tc>
        <w:tc>
          <w:tcPr>
            <w:tcW w:w="1870" w:type="dxa"/>
          </w:tcPr>
          <w:p w14:paraId="367FBFF4" w14:textId="77777777" w:rsidR="00272F2F" w:rsidRPr="009743FF" w:rsidRDefault="00272F2F" w:rsidP="00C6201E">
            <w:pPr>
              <w:rPr>
                <w:b/>
              </w:rPr>
            </w:pPr>
            <w:r>
              <w:rPr>
                <w:b/>
              </w:rPr>
              <w:t>Name or description</w:t>
            </w:r>
          </w:p>
        </w:tc>
        <w:tc>
          <w:tcPr>
            <w:tcW w:w="1870" w:type="dxa"/>
          </w:tcPr>
          <w:p w14:paraId="5DF3C9A8" w14:textId="77777777" w:rsidR="00272F2F" w:rsidRPr="009743FF" w:rsidRDefault="00272F2F" w:rsidP="00C6201E">
            <w:pPr>
              <w:rPr>
                <w:b/>
              </w:rPr>
            </w:pPr>
            <w:r>
              <w:rPr>
                <w:b/>
              </w:rPr>
              <w:t>Pickup location</w:t>
            </w:r>
          </w:p>
        </w:tc>
        <w:tc>
          <w:tcPr>
            <w:tcW w:w="1870" w:type="dxa"/>
          </w:tcPr>
          <w:p w14:paraId="6C8C1FF3" w14:textId="77777777" w:rsidR="00272F2F" w:rsidRPr="009743FF" w:rsidRDefault="00272F2F" w:rsidP="00C6201E">
            <w:pPr>
              <w:rPr>
                <w:b/>
              </w:rPr>
            </w:pPr>
            <w:r>
              <w:rPr>
                <w:b/>
              </w:rPr>
              <w:t>Drop location</w:t>
            </w:r>
          </w:p>
        </w:tc>
      </w:tr>
      <w:tr w:rsidR="00272F2F" w14:paraId="44CC84E7" w14:textId="77777777" w:rsidTr="00C6201E">
        <w:tc>
          <w:tcPr>
            <w:tcW w:w="1870" w:type="dxa"/>
          </w:tcPr>
          <w:p w14:paraId="1CA55CD0" w14:textId="77777777" w:rsidR="00272F2F" w:rsidRPr="009743FF" w:rsidRDefault="00272F2F" w:rsidP="00C6201E">
            <w:r>
              <w:lastRenderedPageBreak/>
              <w:t>false</w:t>
            </w:r>
          </w:p>
        </w:tc>
        <w:tc>
          <w:tcPr>
            <w:tcW w:w="1870" w:type="dxa"/>
          </w:tcPr>
          <w:p w14:paraId="0EE6650B" w14:textId="77777777" w:rsidR="00272F2F" w:rsidRDefault="00272F2F" w:rsidP="00C6201E">
            <w:r>
              <w:t>LOC-000003</w:t>
            </w:r>
          </w:p>
        </w:tc>
        <w:tc>
          <w:tcPr>
            <w:tcW w:w="1870" w:type="dxa"/>
          </w:tcPr>
          <w:p w14:paraId="37BF036E" w14:textId="77777777" w:rsidR="00272F2F" w:rsidRDefault="00272F2F" w:rsidP="00C6201E">
            <w:r>
              <w:t>Office</w:t>
            </w:r>
          </w:p>
        </w:tc>
        <w:tc>
          <w:tcPr>
            <w:tcW w:w="1870" w:type="dxa"/>
          </w:tcPr>
          <w:p w14:paraId="35F361C9" w14:textId="77777777" w:rsidR="00272F2F" w:rsidRDefault="00272F2F" w:rsidP="00C6201E">
            <w:r>
              <w:t>Yes</w:t>
            </w:r>
          </w:p>
        </w:tc>
        <w:tc>
          <w:tcPr>
            <w:tcW w:w="1870" w:type="dxa"/>
          </w:tcPr>
          <w:p w14:paraId="54FB3928" w14:textId="77777777" w:rsidR="00272F2F" w:rsidRDefault="00272F2F" w:rsidP="00C6201E">
            <w:r>
              <w:t>Yes</w:t>
            </w:r>
          </w:p>
        </w:tc>
      </w:tr>
    </w:tbl>
    <w:p w14:paraId="751375CB" w14:textId="77777777" w:rsidR="00272F2F" w:rsidRDefault="00272F2F" w:rsidP="00272F2F"/>
    <w:p w14:paraId="069AF1D3" w14:textId="77777777" w:rsidR="00272F2F" w:rsidRDefault="00272F2F" w:rsidP="00272F2F"/>
    <w:p w14:paraId="013BCF8C" w14:textId="77777777" w:rsidR="00272F2F" w:rsidRDefault="00272F2F" w:rsidP="00272F2F">
      <w:pPr>
        <w:rPr>
          <w:rStyle w:val="DAXTRCaption"/>
        </w:rPr>
      </w:pPr>
      <w:r>
        <w:t xml:space="preserve">82. Click the </w:t>
      </w:r>
      <w:r w:rsidRPr="009743FF">
        <w:rPr>
          <w:rStyle w:val="DAXTRCaption"/>
        </w:rPr>
        <w:t>Close</w:t>
      </w:r>
      <w:r>
        <w:rPr>
          <w:rStyle w:val="DAXTRCaption"/>
        </w:rPr>
        <w:t xml:space="preserve"> toolbar button.</w:t>
      </w:r>
    </w:p>
    <w:p w14:paraId="6E95E18F" w14:textId="77777777" w:rsidR="00272F2F" w:rsidRDefault="00272F2F" w:rsidP="00272F2F"/>
    <w:p w14:paraId="06FB1188" w14:textId="77777777" w:rsidR="00272F2F" w:rsidRDefault="00272F2F" w:rsidP="00272F2F">
      <w:pPr>
        <w:rPr>
          <w:rStyle w:val="DAXTRValue"/>
        </w:rPr>
      </w:pPr>
      <w:r>
        <w:t xml:space="preserve">82. </w:t>
      </w:r>
      <w:proofErr w:type="gramStart"/>
      <w:r>
        <w:t>Change  from</w:t>
      </w:r>
      <w:proofErr w:type="gramEnd"/>
      <w:r>
        <w:t xml:space="preserve"> '</w:t>
      </w:r>
      <w:r w:rsidRPr="009743FF">
        <w:rPr>
          <w:rStyle w:val="DAXTRValue"/>
        </w:rPr>
        <w:t>false</w:t>
      </w:r>
      <w:r>
        <w:rPr>
          <w:rStyle w:val="DAXTRValue"/>
        </w:rPr>
        <w:t>' to '</w:t>
      </w:r>
      <w:r w:rsidRPr="009743FF">
        <w:rPr>
          <w:rStyle w:val="DAXTRValue"/>
        </w:rPr>
        <w:t>true</w:t>
      </w:r>
      <w:r>
        <w:rPr>
          <w:rStyle w:val="DAXTRValue"/>
        </w:rPr>
        <w:t>'.</w:t>
      </w:r>
    </w:p>
    <w:p w14:paraId="68DC40AE" w14:textId="77777777" w:rsidR="00272F2F" w:rsidRDefault="00272F2F" w:rsidP="00272F2F"/>
    <w:p w14:paraId="64AA4ED7" w14:textId="77777777" w:rsidR="00272F2F" w:rsidRDefault="00272F2F" w:rsidP="00272F2F">
      <w:pPr>
        <w:rPr>
          <w:rStyle w:val="DAXTRCaption"/>
        </w:rPr>
      </w:pPr>
      <w:r>
        <w:t xml:space="preserve">84. Close the </w:t>
      </w:r>
      <w:r w:rsidRPr="009743FF">
        <w:rPr>
          <w:rStyle w:val="DAXTRCaption"/>
        </w:rPr>
        <w:t>Pickup drop location</w:t>
      </w:r>
      <w:r>
        <w:rPr>
          <w:rStyle w:val="DAXTRCaption"/>
        </w:rPr>
        <w:t xml:space="preserve"> form.</w:t>
      </w:r>
    </w:p>
    <w:p w14:paraId="749F8311" w14:textId="77777777" w:rsidR="00272F2F" w:rsidRDefault="00272F2F" w:rsidP="00272F2F"/>
    <w:p w14:paraId="267411C6" w14:textId="77777777" w:rsidR="00272F2F" w:rsidRDefault="00272F2F" w:rsidP="00272F2F">
      <w:pPr>
        <w:rPr>
          <w:rStyle w:val="DAXTRCaption"/>
        </w:rPr>
      </w:pPr>
      <w:r>
        <w:t xml:space="preserve">85. Switch to the </w:t>
      </w:r>
      <w:r w:rsidRPr="009743FF">
        <w:rPr>
          <w:rStyle w:val="DAXTRCaption"/>
        </w:rPr>
        <w:t>Allergies</w:t>
      </w:r>
      <w:r>
        <w:rPr>
          <w:rStyle w:val="DAXTRCaption"/>
        </w:rPr>
        <w:t xml:space="preserve"> tab on the </w:t>
      </w:r>
      <w:r w:rsidRPr="009743FF">
        <w:rPr>
          <w:rStyle w:val="DAXTRCaption"/>
        </w:rPr>
        <w:t>Event</w:t>
      </w:r>
      <w:r>
        <w:rPr>
          <w:rStyle w:val="DAXTRCaption"/>
        </w:rPr>
        <w:t xml:space="preserve"> form.</w:t>
      </w:r>
    </w:p>
    <w:p w14:paraId="4DDA904D" w14:textId="77777777" w:rsidR="00272F2F" w:rsidRDefault="00272F2F" w:rsidP="00272F2F"/>
    <w:p w14:paraId="54DEBCBA" w14:textId="77777777" w:rsidR="00272F2F" w:rsidRDefault="00272F2F" w:rsidP="00272F2F">
      <w:r>
        <w:rPr>
          <w:noProof/>
          <w:lang w:val="en-US"/>
        </w:rPr>
        <w:drawing>
          <wp:inline distT="0" distB="0" distL="0" distR="0" wp14:anchorId="50ACF1EC" wp14:editId="15C9D8F5">
            <wp:extent cx="5943600" cy="316547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3165475"/>
                    </a:xfrm>
                    <a:prstGeom prst="rect">
                      <a:avLst/>
                    </a:prstGeom>
                  </pic:spPr>
                </pic:pic>
              </a:graphicData>
            </a:graphic>
          </wp:inline>
        </w:drawing>
      </w:r>
    </w:p>
    <w:p w14:paraId="7FFB14D7" w14:textId="77777777" w:rsidR="00272F2F" w:rsidRDefault="00272F2F" w:rsidP="00272F2F"/>
    <w:p w14:paraId="5E5B842C" w14:textId="77777777" w:rsidR="00272F2F" w:rsidRDefault="00272F2F" w:rsidP="00272F2F"/>
    <w:p w14:paraId="77EA86CA" w14:textId="77777777" w:rsidR="00272F2F" w:rsidRDefault="00272F2F" w:rsidP="00272F2F">
      <w:pPr>
        <w:rPr>
          <w:rStyle w:val="DAXTRValue"/>
        </w:rPr>
      </w:pPr>
      <w:r>
        <w:t xml:space="preserve">85. </w:t>
      </w:r>
      <w:proofErr w:type="gramStart"/>
      <w:r>
        <w:t>Change  from</w:t>
      </w:r>
      <w:proofErr w:type="gramEnd"/>
      <w:r>
        <w:t xml:space="preserve"> '</w:t>
      </w:r>
      <w:r w:rsidRPr="009743FF">
        <w:rPr>
          <w:rStyle w:val="DAXTRValue"/>
        </w:rPr>
        <w:t>false</w:t>
      </w:r>
      <w:r>
        <w:rPr>
          <w:rStyle w:val="DAXTRValue"/>
        </w:rPr>
        <w:t>' to '</w:t>
      </w:r>
      <w:r w:rsidRPr="009743FF">
        <w:rPr>
          <w:rStyle w:val="DAXTRValue"/>
        </w:rPr>
        <w:t>true</w:t>
      </w:r>
      <w:r>
        <w:rPr>
          <w:rStyle w:val="DAXTRValue"/>
        </w:rPr>
        <w:t>'.</w:t>
      </w:r>
    </w:p>
    <w:p w14:paraId="7B41E86B" w14:textId="77777777" w:rsidR="00272F2F" w:rsidRDefault="00272F2F" w:rsidP="00272F2F"/>
    <w:p w14:paraId="2A7E4696" w14:textId="77777777" w:rsidR="00272F2F" w:rsidRDefault="00272F2F" w:rsidP="00272F2F">
      <w:r>
        <w:t>87. Make sure the selection is changed in table Allergies master to:</w:t>
      </w:r>
    </w:p>
    <w:tbl>
      <w:tblPr>
        <w:tblStyle w:val="TableGrid"/>
        <w:tblW w:w="0" w:type="auto"/>
        <w:tblLook w:val="04A0" w:firstRow="1" w:lastRow="0" w:firstColumn="1" w:lastColumn="0" w:noHBand="0" w:noVBand="1"/>
      </w:tblPr>
      <w:tblGrid>
        <w:gridCol w:w="4675"/>
        <w:gridCol w:w="4675"/>
      </w:tblGrid>
      <w:tr w:rsidR="00272F2F" w14:paraId="312F367A" w14:textId="77777777" w:rsidTr="00C6201E">
        <w:tc>
          <w:tcPr>
            <w:tcW w:w="4675" w:type="dxa"/>
          </w:tcPr>
          <w:p w14:paraId="4966A9C1" w14:textId="77777777" w:rsidR="00272F2F" w:rsidRPr="009743FF" w:rsidRDefault="00272F2F" w:rsidP="00C6201E">
            <w:pPr>
              <w:rPr>
                <w:b/>
              </w:rPr>
            </w:pPr>
          </w:p>
        </w:tc>
        <w:tc>
          <w:tcPr>
            <w:tcW w:w="4675" w:type="dxa"/>
          </w:tcPr>
          <w:p w14:paraId="028B32F9" w14:textId="77777777" w:rsidR="00272F2F" w:rsidRPr="009743FF" w:rsidRDefault="00272F2F" w:rsidP="00C6201E">
            <w:pPr>
              <w:rPr>
                <w:b/>
              </w:rPr>
            </w:pPr>
            <w:r>
              <w:rPr>
                <w:b/>
              </w:rPr>
              <w:t>Allergies</w:t>
            </w:r>
          </w:p>
        </w:tc>
      </w:tr>
      <w:tr w:rsidR="00272F2F" w14:paraId="336708D5" w14:textId="77777777" w:rsidTr="00C6201E">
        <w:tc>
          <w:tcPr>
            <w:tcW w:w="4675" w:type="dxa"/>
          </w:tcPr>
          <w:p w14:paraId="7B49ACC1" w14:textId="77777777" w:rsidR="00272F2F" w:rsidRPr="009743FF" w:rsidRDefault="00272F2F" w:rsidP="00C6201E">
            <w:r>
              <w:t>false</w:t>
            </w:r>
          </w:p>
        </w:tc>
        <w:tc>
          <w:tcPr>
            <w:tcW w:w="4675" w:type="dxa"/>
          </w:tcPr>
          <w:p w14:paraId="54754F10" w14:textId="77777777" w:rsidR="00272F2F" w:rsidRDefault="00272F2F" w:rsidP="00C6201E">
            <w:r>
              <w:t>Cold</w:t>
            </w:r>
          </w:p>
        </w:tc>
      </w:tr>
    </w:tbl>
    <w:p w14:paraId="12CA9C10" w14:textId="77777777" w:rsidR="00272F2F" w:rsidRDefault="00272F2F" w:rsidP="00272F2F"/>
    <w:p w14:paraId="01D1CCA3" w14:textId="77777777" w:rsidR="00272F2F" w:rsidRDefault="00272F2F" w:rsidP="00272F2F"/>
    <w:p w14:paraId="68A42CE1" w14:textId="77777777" w:rsidR="00272F2F" w:rsidRDefault="00272F2F" w:rsidP="00272F2F">
      <w:pPr>
        <w:rPr>
          <w:rStyle w:val="DAXTRValue"/>
        </w:rPr>
      </w:pPr>
      <w:r>
        <w:t xml:space="preserve">86. </w:t>
      </w:r>
      <w:proofErr w:type="gramStart"/>
      <w:r>
        <w:t>Change  from</w:t>
      </w:r>
      <w:proofErr w:type="gramEnd"/>
      <w:r>
        <w:t xml:space="preserve"> '</w:t>
      </w:r>
      <w:r w:rsidRPr="009743FF">
        <w:rPr>
          <w:rStyle w:val="DAXTRValue"/>
        </w:rPr>
        <w:t>false</w:t>
      </w:r>
      <w:r>
        <w:rPr>
          <w:rStyle w:val="DAXTRValue"/>
        </w:rPr>
        <w:t>' to '</w:t>
      </w:r>
      <w:r w:rsidRPr="009743FF">
        <w:rPr>
          <w:rStyle w:val="DAXTRValue"/>
        </w:rPr>
        <w:t>true</w:t>
      </w:r>
      <w:r>
        <w:rPr>
          <w:rStyle w:val="DAXTRValue"/>
        </w:rPr>
        <w:t>'.</w:t>
      </w:r>
    </w:p>
    <w:p w14:paraId="7D5A9F42" w14:textId="77777777" w:rsidR="00272F2F" w:rsidRDefault="00272F2F" w:rsidP="00272F2F"/>
    <w:p w14:paraId="189CB0EC" w14:textId="77777777" w:rsidR="00272F2F" w:rsidRDefault="00272F2F" w:rsidP="00272F2F">
      <w:r>
        <w:lastRenderedPageBreak/>
        <w:t>89. Make sure the selection is changed in table Allergies master to:</w:t>
      </w:r>
    </w:p>
    <w:tbl>
      <w:tblPr>
        <w:tblStyle w:val="TableGrid"/>
        <w:tblW w:w="0" w:type="auto"/>
        <w:tblLook w:val="04A0" w:firstRow="1" w:lastRow="0" w:firstColumn="1" w:lastColumn="0" w:noHBand="0" w:noVBand="1"/>
      </w:tblPr>
      <w:tblGrid>
        <w:gridCol w:w="4675"/>
        <w:gridCol w:w="4675"/>
      </w:tblGrid>
      <w:tr w:rsidR="00272F2F" w14:paraId="41C993C0" w14:textId="77777777" w:rsidTr="00C6201E">
        <w:tc>
          <w:tcPr>
            <w:tcW w:w="4675" w:type="dxa"/>
          </w:tcPr>
          <w:p w14:paraId="4E3C10A5" w14:textId="77777777" w:rsidR="00272F2F" w:rsidRPr="009743FF" w:rsidRDefault="00272F2F" w:rsidP="00C6201E">
            <w:pPr>
              <w:rPr>
                <w:b/>
              </w:rPr>
            </w:pPr>
          </w:p>
        </w:tc>
        <w:tc>
          <w:tcPr>
            <w:tcW w:w="4675" w:type="dxa"/>
          </w:tcPr>
          <w:p w14:paraId="71576BA5" w14:textId="77777777" w:rsidR="00272F2F" w:rsidRPr="009743FF" w:rsidRDefault="00272F2F" w:rsidP="00C6201E">
            <w:pPr>
              <w:rPr>
                <w:b/>
              </w:rPr>
            </w:pPr>
            <w:r>
              <w:rPr>
                <w:b/>
              </w:rPr>
              <w:t>Allergies</w:t>
            </w:r>
          </w:p>
        </w:tc>
      </w:tr>
      <w:tr w:rsidR="00272F2F" w14:paraId="1510FCC4" w14:textId="77777777" w:rsidTr="00C6201E">
        <w:tc>
          <w:tcPr>
            <w:tcW w:w="4675" w:type="dxa"/>
          </w:tcPr>
          <w:p w14:paraId="6D35FB7F" w14:textId="77777777" w:rsidR="00272F2F" w:rsidRPr="009743FF" w:rsidRDefault="00272F2F" w:rsidP="00C6201E">
            <w:r>
              <w:t>false</w:t>
            </w:r>
          </w:p>
        </w:tc>
        <w:tc>
          <w:tcPr>
            <w:tcW w:w="4675" w:type="dxa"/>
          </w:tcPr>
          <w:p w14:paraId="4AFE33AB" w14:textId="77777777" w:rsidR="00272F2F" w:rsidRDefault="00272F2F" w:rsidP="00C6201E">
            <w:r>
              <w:t>Hot</w:t>
            </w:r>
          </w:p>
        </w:tc>
      </w:tr>
    </w:tbl>
    <w:p w14:paraId="47BDB648" w14:textId="77777777" w:rsidR="00272F2F" w:rsidRDefault="00272F2F" w:rsidP="00272F2F"/>
    <w:p w14:paraId="5406C225" w14:textId="77777777" w:rsidR="00272F2F" w:rsidRDefault="00272F2F" w:rsidP="00272F2F"/>
    <w:p w14:paraId="2252E50D" w14:textId="77777777" w:rsidR="00272F2F" w:rsidRDefault="00272F2F" w:rsidP="00272F2F">
      <w:pPr>
        <w:rPr>
          <w:rStyle w:val="DAXTRCaption"/>
        </w:rPr>
      </w:pPr>
      <w:r>
        <w:t xml:space="preserve">90. Click the </w:t>
      </w:r>
      <w:r w:rsidRPr="009743FF">
        <w:rPr>
          <w:rStyle w:val="DAXTRCaption"/>
        </w:rPr>
        <w:t>Close</w:t>
      </w:r>
      <w:r>
        <w:rPr>
          <w:rStyle w:val="DAXTRCaption"/>
        </w:rPr>
        <w:t xml:space="preserve"> toolbar button.</w:t>
      </w:r>
    </w:p>
    <w:p w14:paraId="6129F4DE" w14:textId="77777777" w:rsidR="00272F2F" w:rsidRDefault="00272F2F" w:rsidP="00272F2F"/>
    <w:p w14:paraId="21A3DDFD" w14:textId="77777777" w:rsidR="00272F2F" w:rsidRDefault="00272F2F" w:rsidP="00272F2F">
      <w:pPr>
        <w:rPr>
          <w:rStyle w:val="DAXTRValue"/>
        </w:rPr>
      </w:pPr>
      <w:r>
        <w:t xml:space="preserve">90. </w:t>
      </w:r>
      <w:proofErr w:type="gramStart"/>
      <w:r>
        <w:t>Change  from</w:t>
      </w:r>
      <w:proofErr w:type="gramEnd"/>
      <w:r>
        <w:t xml:space="preserve"> '</w:t>
      </w:r>
      <w:r w:rsidRPr="009743FF">
        <w:rPr>
          <w:rStyle w:val="DAXTRValue"/>
        </w:rPr>
        <w:t>false</w:t>
      </w:r>
      <w:r>
        <w:rPr>
          <w:rStyle w:val="DAXTRValue"/>
        </w:rPr>
        <w:t>' to '</w:t>
      </w:r>
      <w:r w:rsidRPr="009743FF">
        <w:rPr>
          <w:rStyle w:val="DAXTRValue"/>
        </w:rPr>
        <w:t>true</w:t>
      </w:r>
      <w:r>
        <w:rPr>
          <w:rStyle w:val="DAXTRValue"/>
        </w:rPr>
        <w:t>'.</w:t>
      </w:r>
    </w:p>
    <w:p w14:paraId="2687F79F" w14:textId="77777777" w:rsidR="00272F2F" w:rsidRDefault="00272F2F" w:rsidP="00272F2F"/>
    <w:p w14:paraId="493357E4" w14:textId="77777777" w:rsidR="00272F2F" w:rsidRDefault="00272F2F" w:rsidP="00272F2F">
      <w:pPr>
        <w:rPr>
          <w:rStyle w:val="DAXTRCaption"/>
        </w:rPr>
      </w:pPr>
      <w:r>
        <w:t xml:space="preserve">92. Close the </w:t>
      </w:r>
      <w:r w:rsidRPr="009743FF">
        <w:rPr>
          <w:rStyle w:val="DAXTRCaption"/>
        </w:rPr>
        <w:t>Event</w:t>
      </w:r>
      <w:r>
        <w:rPr>
          <w:rStyle w:val="DAXTRCaption"/>
        </w:rPr>
        <w:t xml:space="preserve"> form.</w:t>
      </w:r>
    </w:p>
    <w:p w14:paraId="51BFAA75" w14:textId="77777777" w:rsidR="00272F2F" w:rsidRDefault="00272F2F" w:rsidP="00272F2F"/>
    <w:p w14:paraId="6FC3FCD7" w14:textId="26F39391" w:rsidR="00272F2F" w:rsidRPr="00272F2F" w:rsidRDefault="00272F2F" w:rsidP="00272F2F">
      <w:pPr>
        <w:rPr>
          <w:b/>
        </w:rPr>
      </w:pPr>
      <w:r>
        <w:t xml:space="preserve">93. Click the </w:t>
      </w:r>
      <w:r w:rsidRPr="009743FF">
        <w:rPr>
          <w:rStyle w:val="DAXTRCaption"/>
        </w:rPr>
        <w:t>Event -&gt; Attendees Information -&gt; Attendees Information</w:t>
      </w:r>
      <w:r>
        <w:rPr>
          <w:rStyle w:val="DAXTRCaption"/>
        </w:rPr>
        <w:t xml:space="preserve"> button.</w:t>
      </w:r>
    </w:p>
    <w:p w14:paraId="4CC7A630" w14:textId="77777777" w:rsidR="00272F2F" w:rsidRDefault="00272F2F" w:rsidP="00272F2F"/>
    <w:p w14:paraId="3BF5C78A" w14:textId="0E66824B" w:rsidR="00D84773" w:rsidRPr="00AF52EB" w:rsidRDefault="00272F2F" w:rsidP="00D84773">
      <w:r>
        <w:t xml:space="preserve">94. Click the </w:t>
      </w:r>
      <w:r w:rsidRPr="009743FF">
        <w:rPr>
          <w:rStyle w:val="DAXTRCaption"/>
        </w:rPr>
        <w:t>Close</w:t>
      </w:r>
      <w:r>
        <w:rPr>
          <w:rStyle w:val="DAXTRCaption"/>
        </w:rPr>
        <w:t xml:space="preserve"> button.</w:t>
      </w:r>
      <w:bookmarkStart w:id="49" w:name="_GoBack"/>
      <w:bookmarkEnd w:id="49"/>
    </w:p>
    <w:p w14:paraId="23C63096" w14:textId="772AB4AA" w:rsidR="00231901" w:rsidRDefault="00231901" w:rsidP="00231901">
      <w:pPr>
        <w:pStyle w:val="Heading1"/>
      </w:pPr>
      <w:bookmarkStart w:id="50" w:name="_Toc387607343"/>
      <w:bookmarkStart w:id="51" w:name="_Toc389319323"/>
      <w:bookmarkStart w:id="52" w:name="_Toc389321921"/>
      <w:bookmarkStart w:id="53" w:name="_Toc387607374"/>
      <w:bookmarkStart w:id="54" w:name="_Toc389319354"/>
      <w:bookmarkStart w:id="55" w:name="_Toc389321952"/>
      <w:bookmarkStart w:id="56" w:name="_Ref258922507"/>
      <w:bookmarkStart w:id="57" w:name="_Toc260298272"/>
      <w:bookmarkStart w:id="58" w:name="_Toc401579048"/>
      <w:bookmarkEnd w:id="50"/>
      <w:bookmarkEnd w:id="51"/>
      <w:bookmarkEnd w:id="52"/>
      <w:bookmarkEnd w:id="53"/>
      <w:bookmarkEnd w:id="54"/>
      <w:bookmarkEnd w:id="55"/>
      <w:r>
        <w:t>Security Definitions and Role Mapping</w:t>
      </w:r>
      <w:bookmarkEnd w:id="56"/>
      <w:bookmarkEnd w:id="57"/>
      <w:bookmarkEnd w:id="58"/>
    </w:p>
    <w:p w14:paraId="0542A65D" w14:textId="77777777" w:rsidR="00231901" w:rsidRPr="00231901" w:rsidRDefault="00231901" w:rsidP="00231901">
      <w:pPr>
        <w:pStyle w:val="Heading2"/>
        <w:keepLines w:val="0"/>
        <w:numPr>
          <w:ilvl w:val="1"/>
          <w:numId w:val="28"/>
        </w:numPr>
        <w:tabs>
          <w:tab w:val="left" w:pos="851"/>
        </w:tabs>
        <w:spacing w:before="120"/>
        <w:jc w:val="left"/>
      </w:pPr>
      <w:bookmarkStart w:id="59" w:name="_Toc260298273"/>
      <w:bookmarkStart w:id="60" w:name="_Toc401579049"/>
      <w:r w:rsidRPr="00231901">
        <w:t>Privilege Definition</w:t>
      </w:r>
      <w:bookmarkEnd w:id="59"/>
      <w:bookmarkEnd w:id="60"/>
    </w:p>
    <w:tbl>
      <w:tblPr>
        <w:tblStyle w:val="ListTable3-Accent1"/>
        <w:tblW w:w="5000" w:type="pct"/>
        <w:tblLook w:val="04A0" w:firstRow="1" w:lastRow="0" w:firstColumn="1" w:lastColumn="0" w:noHBand="0" w:noVBand="1"/>
      </w:tblPr>
      <w:tblGrid>
        <w:gridCol w:w="602"/>
        <w:gridCol w:w="2094"/>
        <w:gridCol w:w="2573"/>
        <w:gridCol w:w="1528"/>
        <w:gridCol w:w="1622"/>
        <w:gridCol w:w="2031"/>
      </w:tblGrid>
      <w:tr w:rsidR="00231901" w14:paraId="0E15E6C1" w14:textId="77777777" w:rsidTr="002319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 w:type="pct"/>
            <w:hideMark/>
          </w:tcPr>
          <w:p w14:paraId="18990059" w14:textId="77777777" w:rsidR="00231901" w:rsidRPr="00231901" w:rsidRDefault="00231901" w:rsidP="0069167D">
            <w:pPr>
              <w:rPr>
                <w:rFonts w:cstheme="minorHAnsi"/>
                <w:b w:val="0"/>
                <w:szCs w:val="20"/>
              </w:rPr>
            </w:pPr>
            <w:r w:rsidRPr="00231901">
              <w:rPr>
                <w:rFonts w:cstheme="minorHAnsi"/>
                <w:szCs w:val="20"/>
              </w:rPr>
              <w:t>No.</w:t>
            </w:r>
          </w:p>
        </w:tc>
        <w:tc>
          <w:tcPr>
            <w:tcW w:w="1002" w:type="pct"/>
            <w:hideMark/>
          </w:tcPr>
          <w:p w14:paraId="40AF2827" w14:textId="35E9FA56" w:rsidR="00231901" w:rsidRPr="00231901" w:rsidRDefault="00231901" w:rsidP="00231901">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Privilege Name</w:t>
            </w:r>
          </w:p>
        </w:tc>
        <w:tc>
          <w:tcPr>
            <w:tcW w:w="1231" w:type="pct"/>
          </w:tcPr>
          <w:p w14:paraId="1AA4477F" w14:textId="519044E9" w:rsidR="00231901" w:rsidRPr="00231901" w:rsidRDefault="00231901" w:rsidP="00231901">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Additional Information</w:t>
            </w:r>
          </w:p>
        </w:tc>
        <w:tc>
          <w:tcPr>
            <w:tcW w:w="731" w:type="pct"/>
            <w:hideMark/>
          </w:tcPr>
          <w:p w14:paraId="2B57991F" w14:textId="77777777" w:rsidR="00231901" w:rsidRPr="00231901" w:rsidRDefault="00231901" w:rsidP="0069167D">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Req. No.</w:t>
            </w:r>
          </w:p>
        </w:tc>
        <w:tc>
          <w:tcPr>
            <w:tcW w:w="776" w:type="pct"/>
          </w:tcPr>
          <w:p w14:paraId="5A9A06C3" w14:textId="64A9777A" w:rsidR="00231901" w:rsidRPr="00231901" w:rsidRDefault="00231901" w:rsidP="00231901">
            <w:pPr>
              <w:cnfStyle w:val="100000000000" w:firstRow="1" w:lastRow="0" w:firstColumn="0" w:lastColumn="0" w:oddVBand="0" w:evenVBand="0" w:oddHBand="0" w:evenHBand="0" w:firstRowFirstColumn="0" w:firstRowLastColumn="0" w:lastRowFirstColumn="0" w:lastRowLastColumn="0"/>
              <w:rPr>
                <w:rFonts w:cstheme="minorHAnsi"/>
                <w:b w:val="0"/>
                <w:caps/>
                <w:szCs w:val="20"/>
              </w:rPr>
            </w:pPr>
            <w:r w:rsidRPr="00231901">
              <w:rPr>
                <w:rFonts w:cstheme="minorHAnsi"/>
                <w:szCs w:val="20"/>
              </w:rPr>
              <w:t>Access Level</w:t>
            </w:r>
          </w:p>
        </w:tc>
        <w:tc>
          <w:tcPr>
            <w:tcW w:w="973" w:type="pct"/>
          </w:tcPr>
          <w:p w14:paraId="62025223" w14:textId="0AC6DE7D" w:rsidR="00231901" w:rsidRPr="00231901" w:rsidRDefault="00231901" w:rsidP="00231901">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Entry Point</w:t>
            </w:r>
          </w:p>
        </w:tc>
      </w:tr>
      <w:tr w:rsidR="00231901" w14:paraId="3D009052"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hideMark/>
          </w:tcPr>
          <w:p w14:paraId="79422C03" w14:textId="77777777" w:rsidR="00231901" w:rsidRPr="00231901" w:rsidRDefault="00231901" w:rsidP="0069167D">
            <w:pPr>
              <w:rPr>
                <w:rFonts w:cstheme="minorHAnsi"/>
                <w:szCs w:val="20"/>
              </w:rPr>
            </w:pPr>
            <w:r w:rsidRPr="00231901">
              <w:rPr>
                <w:rFonts w:cstheme="minorHAnsi"/>
                <w:szCs w:val="20"/>
              </w:rPr>
              <w:t>1.</w:t>
            </w:r>
          </w:p>
        </w:tc>
        <w:tc>
          <w:tcPr>
            <w:tcW w:w="1002" w:type="pct"/>
          </w:tcPr>
          <w:p w14:paraId="7A9F6E3D"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231" w:type="pct"/>
          </w:tcPr>
          <w:p w14:paraId="515523CD"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731" w:type="pct"/>
          </w:tcPr>
          <w:p w14:paraId="4A4B633D"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776" w:type="pct"/>
          </w:tcPr>
          <w:p w14:paraId="492AE6FD"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973" w:type="pct"/>
          </w:tcPr>
          <w:p w14:paraId="0DEC4ADC"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231901" w14:paraId="024DE8FB" w14:textId="77777777" w:rsidTr="00231901">
        <w:tc>
          <w:tcPr>
            <w:cnfStyle w:val="001000000000" w:firstRow="0" w:lastRow="0" w:firstColumn="1" w:lastColumn="0" w:oddVBand="0" w:evenVBand="0" w:oddHBand="0" w:evenHBand="0" w:firstRowFirstColumn="0" w:firstRowLastColumn="0" w:lastRowFirstColumn="0" w:lastRowLastColumn="0"/>
            <w:tcW w:w="288" w:type="pct"/>
            <w:hideMark/>
          </w:tcPr>
          <w:p w14:paraId="59AD6EAE" w14:textId="77777777" w:rsidR="00231901" w:rsidRPr="00231901" w:rsidRDefault="00231901" w:rsidP="0069167D">
            <w:pPr>
              <w:rPr>
                <w:rFonts w:cstheme="minorHAnsi"/>
                <w:szCs w:val="20"/>
              </w:rPr>
            </w:pPr>
            <w:r w:rsidRPr="00231901">
              <w:rPr>
                <w:rFonts w:cstheme="minorHAnsi"/>
                <w:szCs w:val="20"/>
              </w:rPr>
              <w:t>2.</w:t>
            </w:r>
          </w:p>
        </w:tc>
        <w:tc>
          <w:tcPr>
            <w:tcW w:w="1002" w:type="pct"/>
          </w:tcPr>
          <w:p w14:paraId="6D7C01B1"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231" w:type="pct"/>
          </w:tcPr>
          <w:p w14:paraId="4959E680"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731" w:type="pct"/>
          </w:tcPr>
          <w:p w14:paraId="18EC9871"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776" w:type="pct"/>
          </w:tcPr>
          <w:p w14:paraId="47A0D5A8"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973" w:type="pct"/>
          </w:tcPr>
          <w:p w14:paraId="00316720"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231901" w14:paraId="39E4A81B"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 w:type="pct"/>
            <w:hideMark/>
          </w:tcPr>
          <w:p w14:paraId="01EF9B10" w14:textId="77777777" w:rsidR="00231901" w:rsidRPr="00231901" w:rsidRDefault="00231901" w:rsidP="0069167D">
            <w:pPr>
              <w:rPr>
                <w:rFonts w:cstheme="minorHAnsi"/>
                <w:szCs w:val="20"/>
              </w:rPr>
            </w:pPr>
            <w:r w:rsidRPr="00231901">
              <w:rPr>
                <w:rFonts w:cstheme="minorHAnsi"/>
                <w:szCs w:val="20"/>
              </w:rPr>
              <w:t>3.</w:t>
            </w:r>
          </w:p>
        </w:tc>
        <w:tc>
          <w:tcPr>
            <w:tcW w:w="1002" w:type="pct"/>
          </w:tcPr>
          <w:p w14:paraId="601C674D"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231" w:type="pct"/>
          </w:tcPr>
          <w:p w14:paraId="3CB3DF42"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731" w:type="pct"/>
          </w:tcPr>
          <w:p w14:paraId="5B88C6E2"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776" w:type="pct"/>
          </w:tcPr>
          <w:p w14:paraId="2942B920"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973" w:type="pct"/>
          </w:tcPr>
          <w:p w14:paraId="7FC4BF1D" w14:textId="77777777" w:rsidR="00231901" w:rsidRPr="00231901" w:rsidRDefault="00231901" w:rsidP="002934AB">
            <w:pPr>
              <w:keepNext/>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71BD7C20" w14:textId="1BF7AB79" w:rsidR="002934AB" w:rsidRPr="002934AB" w:rsidRDefault="002934AB">
      <w:pPr>
        <w:pStyle w:val="Caption"/>
        <w:rPr>
          <w:i/>
        </w:rPr>
      </w:pPr>
      <w:bookmarkStart w:id="61" w:name="_Toc260298274"/>
      <w:bookmarkStart w:id="62" w:name="_Toc401579062"/>
      <w:r w:rsidRPr="002934AB">
        <w:rPr>
          <w:i/>
        </w:rPr>
        <w:t xml:space="preserve">Table </w:t>
      </w:r>
      <w:r w:rsidRPr="002934AB">
        <w:rPr>
          <w:i/>
        </w:rPr>
        <w:fldChar w:fldCharType="begin"/>
      </w:r>
      <w:r w:rsidRPr="002934AB">
        <w:rPr>
          <w:i/>
        </w:rPr>
        <w:instrText xml:space="preserve"> SEQ Table \* ARABIC </w:instrText>
      </w:r>
      <w:r w:rsidRPr="002934AB">
        <w:rPr>
          <w:i/>
        </w:rPr>
        <w:fldChar w:fldCharType="separate"/>
      </w:r>
      <w:r w:rsidR="00B87EF7">
        <w:rPr>
          <w:i/>
          <w:noProof/>
        </w:rPr>
        <w:t>7</w:t>
      </w:r>
      <w:r w:rsidRPr="002934AB">
        <w:rPr>
          <w:i/>
        </w:rPr>
        <w:fldChar w:fldCharType="end"/>
      </w:r>
      <w:r w:rsidRPr="002934AB">
        <w:rPr>
          <w:i/>
        </w:rPr>
        <w:t xml:space="preserve"> : Privilege Definition</w:t>
      </w:r>
      <w:bookmarkEnd w:id="62"/>
    </w:p>
    <w:p w14:paraId="1411F54B" w14:textId="77777777" w:rsidR="00231901" w:rsidRPr="00231901" w:rsidRDefault="00231901" w:rsidP="00231901">
      <w:pPr>
        <w:pStyle w:val="Heading2"/>
        <w:keepLines w:val="0"/>
        <w:numPr>
          <w:ilvl w:val="1"/>
          <w:numId w:val="28"/>
        </w:numPr>
        <w:tabs>
          <w:tab w:val="left" w:pos="851"/>
        </w:tabs>
        <w:spacing w:before="120"/>
        <w:jc w:val="left"/>
      </w:pPr>
      <w:bookmarkStart w:id="63" w:name="_Toc401579050"/>
      <w:r w:rsidRPr="00231901">
        <w:t>Privilege to Duty Mapping</w:t>
      </w:r>
      <w:bookmarkEnd w:id="61"/>
      <w:bookmarkEnd w:id="63"/>
    </w:p>
    <w:tbl>
      <w:tblPr>
        <w:tblStyle w:val="ListTable3-Accent1"/>
        <w:tblW w:w="5000" w:type="pct"/>
        <w:tblLook w:val="04A0" w:firstRow="1" w:lastRow="0" w:firstColumn="1" w:lastColumn="0" w:noHBand="0" w:noVBand="1"/>
      </w:tblPr>
      <w:tblGrid>
        <w:gridCol w:w="821"/>
        <w:gridCol w:w="4228"/>
        <w:gridCol w:w="5401"/>
      </w:tblGrid>
      <w:tr w:rsidR="00231901" w14:paraId="220D8825" w14:textId="77777777" w:rsidTr="002319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3" w:type="pct"/>
            <w:hideMark/>
          </w:tcPr>
          <w:p w14:paraId="5143E30F" w14:textId="77777777" w:rsidR="00231901" w:rsidRPr="00231901" w:rsidRDefault="00231901" w:rsidP="0069167D">
            <w:pPr>
              <w:rPr>
                <w:rFonts w:cstheme="minorHAnsi"/>
                <w:b w:val="0"/>
                <w:szCs w:val="20"/>
              </w:rPr>
            </w:pPr>
            <w:r w:rsidRPr="00231901">
              <w:rPr>
                <w:rFonts w:cstheme="minorHAnsi"/>
                <w:szCs w:val="20"/>
              </w:rPr>
              <w:t>No.</w:t>
            </w:r>
          </w:p>
        </w:tc>
        <w:tc>
          <w:tcPr>
            <w:tcW w:w="2023" w:type="pct"/>
            <w:hideMark/>
          </w:tcPr>
          <w:p w14:paraId="346A8487" w14:textId="77777777" w:rsidR="00231901" w:rsidRPr="00231901" w:rsidRDefault="00231901" w:rsidP="0069167D">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Privilege Name</w:t>
            </w:r>
          </w:p>
        </w:tc>
        <w:tc>
          <w:tcPr>
            <w:tcW w:w="2584" w:type="pct"/>
            <w:hideMark/>
          </w:tcPr>
          <w:p w14:paraId="756AECDB" w14:textId="7953612E" w:rsidR="00231901" w:rsidRPr="00231901" w:rsidRDefault="00231901" w:rsidP="00231901">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Duty Name</w:t>
            </w:r>
          </w:p>
        </w:tc>
      </w:tr>
      <w:tr w:rsidR="00231901" w14:paraId="523526F7"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hideMark/>
          </w:tcPr>
          <w:p w14:paraId="7C2CAD35" w14:textId="77777777" w:rsidR="00231901" w:rsidRPr="00231901" w:rsidRDefault="00231901" w:rsidP="0069167D">
            <w:pPr>
              <w:rPr>
                <w:rFonts w:cstheme="minorHAnsi"/>
                <w:szCs w:val="20"/>
              </w:rPr>
            </w:pPr>
            <w:r w:rsidRPr="00231901">
              <w:rPr>
                <w:rFonts w:cstheme="minorHAnsi"/>
                <w:szCs w:val="20"/>
              </w:rPr>
              <w:t>1.</w:t>
            </w:r>
          </w:p>
        </w:tc>
        <w:tc>
          <w:tcPr>
            <w:tcW w:w="2023" w:type="pct"/>
          </w:tcPr>
          <w:p w14:paraId="58FDCC2E"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2584" w:type="pct"/>
          </w:tcPr>
          <w:p w14:paraId="1B8ED95B"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231901" w14:paraId="1B8DA70A" w14:textId="77777777" w:rsidTr="00231901">
        <w:tc>
          <w:tcPr>
            <w:cnfStyle w:val="001000000000" w:firstRow="0" w:lastRow="0" w:firstColumn="1" w:lastColumn="0" w:oddVBand="0" w:evenVBand="0" w:oddHBand="0" w:evenHBand="0" w:firstRowFirstColumn="0" w:firstRowLastColumn="0" w:lastRowFirstColumn="0" w:lastRowLastColumn="0"/>
            <w:tcW w:w="393" w:type="pct"/>
            <w:hideMark/>
          </w:tcPr>
          <w:p w14:paraId="5C24A054" w14:textId="77777777" w:rsidR="00231901" w:rsidRPr="00231901" w:rsidRDefault="00231901" w:rsidP="0069167D">
            <w:pPr>
              <w:rPr>
                <w:rFonts w:cstheme="minorHAnsi"/>
                <w:szCs w:val="20"/>
              </w:rPr>
            </w:pPr>
            <w:r w:rsidRPr="00231901">
              <w:rPr>
                <w:rFonts w:cstheme="minorHAnsi"/>
                <w:szCs w:val="20"/>
              </w:rPr>
              <w:t>2.</w:t>
            </w:r>
          </w:p>
        </w:tc>
        <w:tc>
          <w:tcPr>
            <w:tcW w:w="2023" w:type="pct"/>
          </w:tcPr>
          <w:p w14:paraId="0427A51D"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2584" w:type="pct"/>
          </w:tcPr>
          <w:p w14:paraId="7FF600E7"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231901" w14:paraId="704D9C52"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pct"/>
          </w:tcPr>
          <w:p w14:paraId="244DEDB2" w14:textId="77777777" w:rsidR="00231901" w:rsidRPr="00231901" w:rsidRDefault="00231901" w:rsidP="0069167D">
            <w:pPr>
              <w:rPr>
                <w:rFonts w:cstheme="minorHAnsi"/>
                <w:szCs w:val="20"/>
              </w:rPr>
            </w:pPr>
            <w:r w:rsidRPr="00231901">
              <w:rPr>
                <w:rFonts w:cstheme="minorHAnsi"/>
                <w:szCs w:val="20"/>
              </w:rPr>
              <w:t>3.</w:t>
            </w:r>
          </w:p>
        </w:tc>
        <w:tc>
          <w:tcPr>
            <w:tcW w:w="2023" w:type="pct"/>
          </w:tcPr>
          <w:p w14:paraId="5CA48EF1"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2584" w:type="pct"/>
          </w:tcPr>
          <w:p w14:paraId="300CA61E" w14:textId="77777777" w:rsidR="00231901" w:rsidRPr="00231901" w:rsidRDefault="00231901" w:rsidP="002934AB">
            <w:pPr>
              <w:keepNext/>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1CD49F07" w14:textId="114B2603" w:rsidR="002934AB" w:rsidRPr="002934AB" w:rsidRDefault="002934AB">
      <w:pPr>
        <w:pStyle w:val="Caption"/>
        <w:rPr>
          <w:i/>
        </w:rPr>
      </w:pPr>
      <w:bookmarkStart w:id="64" w:name="_Toc260298275"/>
      <w:bookmarkStart w:id="65" w:name="_Toc401579063"/>
      <w:r w:rsidRPr="002934AB">
        <w:rPr>
          <w:i/>
        </w:rPr>
        <w:t xml:space="preserve">Table </w:t>
      </w:r>
      <w:r w:rsidRPr="002934AB">
        <w:rPr>
          <w:i/>
        </w:rPr>
        <w:fldChar w:fldCharType="begin"/>
      </w:r>
      <w:r w:rsidRPr="002934AB">
        <w:rPr>
          <w:i/>
        </w:rPr>
        <w:instrText xml:space="preserve"> SEQ Table \* ARABIC </w:instrText>
      </w:r>
      <w:r w:rsidRPr="002934AB">
        <w:rPr>
          <w:i/>
        </w:rPr>
        <w:fldChar w:fldCharType="separate"/>
      </w:r>
      <w:r w:rsidR="00B87EF7">
        <w:rPr>
          <w:i/>
          <w:noProof/>
        </w:rPr>
        <w:t>8</w:t>
      </w:r>
      <w:r w:rsidRPr="002934AB">
        <w:rPr>
          <w:i/>
        </w:rPr>
        <w:fldChar w:fldCharType="end"/>
      </w:r>
      <w:r w:rsidRPr="002934AB">
        <w:rPr>
          <w:i/>
        </w:rPr>
        <w:t xml:space="preserve"> : Privilege to Duty Mapping</w:t>
      </w:r>
      <w:bookmarkEnd w:id="65"/>
    </w:p>
    <w:p w14:paraId="6C72E44E" w14:textId="77777777" w:rsidR="00231901" w:rsidRPr="00231901" w:rsidRDefault="00231901" w:rsidP="00231901">
      <w:pPr>
        <w:pStyle w:val="Heading2"/>
        <w:keepLines w:val="0"/>
        <w:numPr>
          <w:ilvl w:val="1"/>
          <w:numId w:val="28"/>
        </w:numPr>
        <w:tabs>
          <w:tab w:val="left" w:pos="851"/>
        </w:tabs>
        <w:spacing w:before="120"/>
        <w:jc w:val="left"/>
      </w:pPr>
      <w:bookmarkStart w:id="66" w:name="_Toc401579051"/>
      <w:r w:rsidRPr="00231901">
        <w:t>Duty Definition</w:t>
      </w:r>
      <w:bookmarkEnd w:id="64"/>
      <w:bookmarkEnd w:id="66"/>
    </w:p>
    <w:tbl>
      <w:tblPr>
        <w:tblStyle w:val="ListTable3-Accent1"/>
        <w:tblW w:w="5000" w:type="pct"/>
        <w:tblLook w:val="04A0" w:firstRow="1" w:lastRow="0" w:firstColumn="1" w:lastColumn="0" w:noHBand="0" w:noVBand="1"/>
      </w:tblPr>
      <w:tblGrid>
        <w:gridCol w:w="776"/>
        <w:gridCol w:w="3513"/>
        <w:gridCol w:w="3791"/>
        <w:gridCol w:w="2370"/>
      </w:tblGrid>
      <w:tr w:rsidR="00231901" w14:paraId="37C763E0" w14:textId="77777777" w:rsidTr="002319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1" w:type="pct"/>
            <w:hideMark/>
          </w:tcPr>
          <w:p w14:paraId="314F790E" w14:textId="77777777" w:rsidR="00231901" w:rsidRPr="00231901" w:rsidRDefault="00231901" w:rsidP="0069167D">
            <w:pPr>
              <w:rPr>
                <w:rFonts w:cstheme="minorHAnsi"/>
                <w:b w:val="0"/>
                <w:szCs w:val="20"/>
              </w:rPr>
            </w:pPr>
            <w:r w:rsidRPr="00231901">
              <w:rPr>
                <w:rFonts w:cstheme="minorHAnsi"/>
                <w:szCs w:val="20"/>
              </w:rPr>
              <w:t>No.</w:t>
            </w:r>
          </w:p>
        </w:tc>
        <w:tc>
          <w:tcPr>
            <w:tcW w:w="1681" w:type="pct"/>
            <w:hideMark/>
          </w:tcPr>
          <w:p w14:paraId="50E3D378" w14:textId="77777777" w:rsidR="00231901" w:rsidRPr="00231901" w:rsidRDefault="00231901" w:rsidP="0069167D">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Duty Name</w:t>
            </w:r>
          </w:p>
        </w:tc>
        <w:tc>
          <w:tcPr>
            <w:tcW w:w="1814" w:type="pct"/>
            <w:hideMark/>
          </w:tcPr>
          <w:p w14:paraId="4F348413" w14:textId="2A738138" w:rsidR="00231901" w:rsidRPr="00231901" w:rsidRDefault="00231901" w:rsidP="00231901">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Additional Information</w:t>
            </w:r>
          </w:p>
        </w:tc>
        <w:tc>
          <w:tcPr>
            <w:tcW w:w="1134" w:type="pct"/>
            <w:hideMark/>
          </w:tcPr>
          <w:p w14:paraId="2CBBB2CE" w14:textId="3E80C3C4" w:rsidR="00231901" w:rsidRPr="00231901" w:rsidRDefault="00231901" w:rsidP="00231901">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Process Cycle</w:t>
            </w:r>
          </w:p>
        </w:tc>
      </w:tr>
      <w:tr w:rsidR="00231901" w14:paraId="60A9F38F"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 w:type="pct"/>
            <w:hideMark/>
          </w:tcPr>
          <w:p w14:paraId="774F5672" w14:textId="77777777" w:rsidR="00231901" w:rsidRPr="00231901" w:rsidRDefault="00231901" w:rsidP="0069167D">
            <w:pPr>
              <w:rPr>
                <w:rFonts w:cstheme="minorHAnsi"/>
                <w:szCs w:val="20"/>
              </w:rPr>
            </w:pPr>
            <w:r w:rsidRPr="00231901">
              <w:rPr>
                <w:rFonts w:cstheme="minorHAnsi"/>
                <w:szCs w:val="20"/>
              </w:rPr>
              <w:t>1.</w:t>
            </w:r>
          </w:p>
        </w:tc>
        <w:tc>
          <w:tcPr>
            <w:tcW w:w="1681" w:type="pct"/>
          </w:tcPr>
          <w:p w14:paraId="39B45DF5"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14" w:type="pct"/>
          </w:tcPr>
          <w:p w14:paraId="5785544C"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134" w:type="pct"/>
            <w:hideMark/>
          </w:tcPr>
          <w:p w14:paraId="30FFCEB6"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231901" w14:paraId="6E58A1B4" w14:textId="77777777" w:rsidTr="00231901">
        <w:tc>
          <w:tcPr>
            <w:cnfStyle w:val="001000000000" w:firstRow="0" w:lastRow="0" w:firstColumn="1" w:lastColumn="0" w:oddVBand="0" w:evenVBand="0" w:oddHBand="0" w:evenHBand="0" w:firstRowFirstColumn="0" w:firstRowLastColumn="0" w:lastRowFirstColumn="0" w:lastRowLastColumn="0"/>
            <w:tcW w:w="371" w:type="pct"/>
            <w:hideMark/>
          </w:tcPr>
          <w:p w14:paraId="72F18DD0" w14:textId="77777777" w:rsidR="00231901" w:rsidRPr="00231901" w:rsidRDefault="00231901" w:rsidP="0069167D">
            <w:pPr>
              <w:rPr>
                <w:rFonts w:cstheme="minorHAnsi"/>
                <w:szCs w:val="20"/>
              </w:rPr>
            </w:pPr>
            <w:r w:rsidRPr="00231901">
              <w:rPr>
                <w:rFonts w:cstheme="minorHAnsi"/>
                <w:szCs w:val="20"/>
              </w:rPr>
              <w:t>2.</w:t>
            </w:r>
          </w:p>
        </w:tc>
        <w:tc>
          <w:tcPr>
            <w:tcW w:w="1681" w:type="pct"/>
          </w:tcPr>
          <w:p w14:paraId="37DA4EBD"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814" w:type="pct"/>
          </w:tcPr>
          <w:p w14:paraId="4D0B6AF9"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134" w:type="pct"/>
            <w:hideMark/>
          </w:tcPr>
          <w:p w14:paraId="4A13A2C8"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231901" w14:paraId="6E85E874"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 w:type="pct"/>
            <w:hideMark/>
          </w:tcPr>
          <w:p w14:paraId="5940686E" w14:textId="77777777" w:rsidR="00231901" w:rsidRPr="00231901" w:rsidRDefault="00231901" w:rsidP="0069167D">
            <w:pPr>
              <w:rPr>
                <w:rFonts w:cstheme="minorHAnsi"/>
                <w:szCs w:val="20"/>
              </w:rPr>
            </w:pPr>
            <w:r w:rsidRPr="00231901">
              <w:rPr>
                <w:rFonts w:cstheme="minorHAnsi"/>
                <w:szCs w:val="20"/>
              </w:rPr>
              <w:t>3.</w:t>
            </w:r>
          </w:p>
        </w:tc>
        <w:tc>
          <w:tcPr>
            <w:tcW w:w="1681" w:type="pct"/>
          </w:tcPr>
          <w:p w14:paraId="16F32F7C"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14" w:type="pct"/>
          </w:tcPr>
          <w:p w14:paraId="0A7174A1"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134" w:type="pct"/>
            <w:hideMark/>
          </w:tcPr>
          <w:p w14:paraId="3D93EA07" w14:textId="77777777" w:rsidR="00231901" w:rsidRPr="00231901" w:rsidRDefault="00231901" w:rsidP="002934AB">
            <w:pPr>
              <w:keepNext/>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2B8C0AB0" w14:textId="52A064B3" w:rsidR="002934AB" w:rsidRPr="002934AB" w:rsidRDefault="002934AB">
      <w:pPr>
        <w:pStyle w:val="Caption"/>
        <w:rPr>
          <w:i/>
        </w:rPr>
      </w:pPr>
      <w:bookmarkStart w:id="67" w:name="_Toc260298276"/>
      <w:bookmarkStart w:id="68" w:name="_Toc401579064"/>
      <w:r w:rsidRPr="002934AB">
        <w:rPr>
          <w:i/>
        </w:rPr>
        <w:t xml:space="preserve">Table </w:t>
      </w:r>
      <w:r w:rsidRPr="002934AB">
        <w:rPr>
          <w:i/>
        </w:rPr>
        <w:fldChar w:fldCharType="begin"/>
      </w:r>
      <w:r w:rsidRPr="002934AB">
        <w:rPr>
          <w:i/>
        </w:rPr>
        <w:instrText xml:space="preserve"> SEQ Table \* ARABIC </w:instrText>
      </w:r>
      <w:r w:rsidRPr="002934AB">
        <w:rPr>
          <w:i/>
        </w:rPr>
        <w:fldChar w:fldCharType="separate"/>
      </w:r>
      <w:r w:rsidR="00B87EF7">
        <w:rPr>
          <w:i/>
          <w:noProof/>
        </w:rPr>
        <w:t>9</w:t>
      </w:r>
      <w:r w:rsidRPr="002934AB">
        <w:rPr>
          <w:i/>
        </w:rPr>
        <w:fldChar w:fldCharType="end"/>
      </w:r>
      <w:r w:rsidRPr="002934AB">
        <w:rPr>
          <w:i/>
        </w:rPr>
        <w:t xml:space="preserve"> : Duty Definition</w:t>
      </w:r>
      <w:bookmarkEnd w:id="68"/>
    </w:p>
    <w:p w14:paraId="2233A925" w14:textId="77777777" w:rsidR="00231901" w:rsidRPr="00231901" w:rsidRDefault="00231901" w:rsidP="00231901">
      <w:pPr>
        <w:pStyle w:val="Heading2"/>
        <w:keepLines w:val="0"/>
        <w:numPr>
          <w:ilvl w:val="1"/>
          <w:numId w:val="28"/>
        </w:numPr>
        <w:tabs>
          <w:tab w:val="left" w:pos="851"/>
        </w:tabs>
        <w:spacing w:before="120"/>
        <w:jc w:val="left"/>
      </w:pPr>
      <w:bookmarkStart w:id="69" w:name="_Toc401579052"/>
      <w:r w:rsidRPr="00231901">
        <w:t>Duty to Role Mapping</w:t>
      </w:r>
      <w:bookmarkEnd w:id="67"/>
      <w:bookmarkEnd w:id="69"/>
    </w:p>
    <w:tbl>
      <w:tblPr>
        <w:tblStyle w:val="ListTable3-Accent1"/>
        <w:tblW w:w="5000" w:type="pct"/>
        <w:tblLook w:val="04A0" w:firstRow="1" w:lastRow="0" w:firstColumn="1" w:lastColumn="0" w:noHBand="0" w:noVBand="1"/>
      </w:tblPr>
      <w:tblGrid>
        <w:gridCol w:w="1029"/>
        <w:gridCol w:w="4538"/>
        <w:gridCol w:w="4883"/>
      </w:tblGrid>
      <w:tr w:rsidR="00231901" w14:paraId="1855F158" w14:textId="77777777" w:rsidTr="002319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92" w:type="pct"/>
            <w:hideMark/>
          </w:tcPr>
          <w:p w14:paraId="406C8597" w14:textId="77777777" w:rsidR="00231901" w:rsidRPr="00231901" w:rsidRDefault="00231901" w:rsidP="0069167D">
            <w:pPr>
              <w:rPr>
                <w:rFonts w:cstheme="minorHAnsi"/>
                <w:b w:val="0"/>
                <w:szCs w:val="20"/>
              </w:rPr>
            </w:pPr>
            <w:r w:rsidRPr="00231901">
              <w:rPr>
                <w:rFonts w:cstheme="minorHAnsi"/>
                <w:szCs w:val="20"/>
              </w:rPr>
              <w:t>No.</w:t>
            </w:r>
          </w:p>
        </w:tc>
        <w:tc>
          <w:tcPr>
            <w:tcW w:w="2171" w:type="pct"/>
            <w:hideMark/>
          </w:tcPr>
          <w:p w14:paraId="1E4DB5F8" w14:textId="77777777" w:rsidR="00231901" w:rsidRPr="00231901" w:rsidRDefault="00231901" w:rsidP="0069167D">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Duty Name</w:t>
            </w:r>
          </w:p>
        </w:tc>
        <w:tc>
          <w:tcPr>
            <w:tcW w:w="2336" w:type="pct"/>
          </w:tcPr>
          <w:p w14:paraId="264AA2D8" w14:textId="7927C187" w:rsidR="00231901" w:rsidRPr="00231901" w:rsidRDefault="00231901" w:rsidP="00231901">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231901">
              <w:rPr>
                <w:rFonts w:cstheme="minorHAnsi"/>
                <w:szCs w:val="20"/>
              </w:rPr>
              <w:t>Role Name</w:t>
            </w:r>
          </w:p>
        </w:tc>
      </w:tr>
      <w:tr w:rsidR="00231901" w14:paraId="14E4DFD7"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hideMark/>
          </w:tcPr>
          <w:p w14:paraId="34186B47" w14:textId="77777777" w:rsidR="00231901" w:rsidRPr="00231901" w:rsidRDefault="00231901" w:rsidP="0069167D">
            <w:pPr>
              <w:rPr>
                <w:rFonts w:cstheme="minorHAnsi"/>
                <w:szCs w:val="20"/>
              </w:rPr>
            </w:pPr>
            <w:r w:rsidRPr="00231901">
              <w:rPr>
                <w:rFonts w:cstheme="minorHAnsi"/>
                <w:szCs w:val="20"/>
              </w:rPr>
              <w:t>1.</w:t>
            </w:r>
          </w:p>
        </w:tc>
        <w:tc>
          <w:tcPr>
            <w:tcW w:w="2171" w:type="pct"/>
          </w:tcPr>
          <w:p w14:paraId="27D84003"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2336" w:type="pct"/>
          </w:tcPr>
          <w:p w14:paraId="2E1C75ED"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231901" w14:paraId="6A6AF910" w14:textId="77777777" w:rsidTr="00231901">
        <w:tc>
          <w:tcPr>
            <w:cnfStyle w:val="001000000000" w:firstRow="0" w:lastRow="0" w:firstColumn="1" w:lastColumn="0" w:oddVBand="0" w:evenVBand="0" w:oddHBand="0" w:evenHBand="0" w:firstRowFirstColumn="0" w:firstRowLastColumn="0" w:lastRowFirstColumn="0" w:lastRowLastColumn="0"/>
            <w:tcW w:w="492" w:type="pct"/>
            <w:hideMark/>
          </w:tcPr>
          <w:p w14:paraId="2B6BED4F" w14:textId="77777777" w:rsidR="00231901" w:rsidRPr="00231901" w:rsidRDefault="00231901" w:rsidP="0069167D">
            <w:pPr>
              <w:rPr>
                <w:rFonts w:cstheme="minorHAnsi"/>
                <w:szCs w:val="20"/>
              </w:rPr>
            </w:pPr>
            <w:r w:rsidRPr="00231901">
              <w:rPr>
                <w:rFonts w:cstheme="minorHAnsi"/>
                <w:szCs w:val="20"/>
              </w:rPr>
              <w:t>2.</w:t>
            </w:r>
          </w:p>
        </w:tc>
        <w:tc>
          <w:tcPr>
            <w:tcW w:w="2171" w:type="pct"/>
          </w:tcPr>
          <w:p w14:paraId="667BBDFF"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2336" w:type="pct"/>
          </w:tcPr>
          <w:p w14:paraId="3434D8B9" w14:textId="77777777" w:rsidR="00231901" w:rsidRPr="00231901" w:rsidRDefault="00231901" w:rsidP="0069167D">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231901" w14:paraId="63E03EF0" w14:textId="77777777" w:rsidTr="00231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 w:type="pct"/>
            <w:hideMark/>
          </w:tcPr>
          <w:p w14:paraId="24E1BC12" w14:textId="77777777" w:rsidR="00231901" w:rsidRPr="00231901" w:rsidRDefault="00231901" w:rsidP="0069167D">
            <w:pPr>
              <w:rPr>
                <w:rFonts w:cstheme="minorHAnsi"/>
                <w:szCs w:val="20"/>
              </w:rPr>
            </w:pPr>
            <w:r w:rsidRPr="00231901">
              <w:rPr>
                <w:rFonts w:cstheme="minorHAnsi"/>
                <w:szCs w:val="20"/>
              </w:rPr>
              <w:t>3.</w:t>
            </w:r>
          </w:p>
        </w:tc>
        <w:tc>
          <w:tcPr>
            <w:tcW w:w="2171" w:type="pct"/>
          </w:tcPr>
          <w:p w14:paraId="02F8CF8A" w14:textId="77777777" w:rsidR="00231901" w:rsidRPr="00231901" w:rsidRDefault="00231901" w:rsidP="0069167D">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2336" w:type="pct"/>
          </w:tcPr>
          <w:p w14:paraId="1E3EA22C" w14:textId="77777777" w:rsidR="00231901" w:rsidRPr="00231901" w:rsidRDefault="00231901" w:rsidP="002934AB">
            <w:pPr>
              <w:keepNext/>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6A44389B" w14:textId="68D74BC5" w:rsidR="00C5705F" w:rsidRPr="002934AB" w:rsidRDefault="002934AB" w:rsidP="002934AB">
      <w:pPr>
        <w:pStyle w:val="Caption"/>
        <w:rPr>
          <w:rFonts w:eastAsiaTheme="minorEastAsia"/>
          <w:i/>
        </w:rPr>
      </w:pPr>
      <w:bookmarkStart w:id="70" w:name="_Toc401579065"/>
      <w:r w:rsidRPr="002934AB">
        <w:rPr>
          <w:i/>
        </w:rPr>
        <w:t xml:space="preserve">Table </w:t>
      </w:r>
      <w:r w:rsidRPr="002934AB">
        <w:rPr>
          <w:i/>
        </w:rPr>
        <w:fldChar w:fldCharType="begin"/>
      </w:r>
      <w:r w:rsidRPr="002934AB">
        <w:rPr>
          <w:i/>
        </w:rPr>
        <w:instrText xml:space="preserve"> SEQ Table \* ARABIC </w:instrText>
      </w:r>
      <w:r w:rsidRPr="002934AB">
        <w:rPr>
          <w:i/>
        </w:rPr>
        <w:fldChar w:fldCharType="separate"/>
      </w:r>
      <w:r w:rsidR="00B87EF7">
        <w:rPr>
          <w:i/>
          <w:noProof/>
        </w:rPr>
        <w:t>10</w:t>
      </w:r>
      <w:r w:rsidRPr="002934AB">
        <w:rPr>
          <w:i/>
        </w:rPr>
        <w:fldChar w:fldCharType="end"/>
      </w:r>
      <w:r w:rsidRPr="002934AB">
        <w:rPr>
          <w:i/>
        </w:rPr>
        <w:t xml:space="preserve"> : Duty to Role Mapping</w:t>
      </w:r>
      <w:bookmarkEnd w:id="70"/>
    </w:p>
    <w:p w14:paraId="141BD5B5" w14:textId="77777777" w:rsidR="00974539" w:rsidRDefault="00974539">
      <w:pPr>
        <w:spacing w:line="276" w:lineRule="auto"/>
        <w:jc w:val="left"/>
        <w:rPr>
          <w:rFonts w:ascii="Segoe UI Light" w:eastAsiaTheme="minorEastAsia" w:hAnsi="Segoe UI Light" w:cs="Times New Roman"/>
          <w:sz w:val="28"/>
          <w:szCs w:val="20"/>
          <w:lang w:val="en-US"/>
        </w:rPr>
      </w:pPr>
      <w:r>
        <w:rPr>
          <w:rFonts w:eastAsiaTheme="minorEastAsia"/>
        </w:rPr>
        <w:lastRenderedPageBreak/>
        <w:br w:type="page"/>
      </w:r>
    </w:p>
    <w:p w14:paraId="6ECD0CEF" w14:textId="4D60C2BE" w:rsidR="003C79D1" w:rsidRDefault="003C79D1" w:rsidP="003C79D1">
      <w:pPr>
        <w:pStyle w:val="Heading1"/>
        <w:rPr>
          <w:rFonts w:eastAsiaTheme="minorEastAsia"/>
        </w:rPr>
      </w:pPr>
      <w:bookmarkStart w:id="71" w:name="_Toc401579053"/>
      <w:r>
        <w:rPr>
          <w:rFonts w:eastAsiaTheme="minorEastAsia"/>
        </w:rPr>
        <w:lastRenderedPageBreak/>
        <w:t>Unit Testing</w:t>
      </w:r>
      <w:bookmarkEnd w:id="71"/>
    </w:p>
    <w:p w14:paraId="39186376" w14:textId="77777777" w:rsidR="002934AB" w:rsidRPr="002934AB" w:rsidRDefault="002934AB" w:rsidP="002934AB">
      <w:pPr>
        <w:pStyle w:val="Bodycopy"/>
        <w:rPr>
          <w:rFonts w:eastAsiaTheme="minorEastAsia"/>
        </w:rPr>
      </w:pPr>
    </w:p>
    <w:p w14:paraId="72777BBF" w14:textId="3D5DD52D" w:rsidR="003C79D1" w:rsidRDefault="003C79D1" w:rsidP="003C79D1">
      <w:pPr>
        <w:pStyle w:val="Heading2"/>
      </w:pPr>
      <w:bookmarkStart w:id="72" w:name="_Toc401579054"/>
      <w:r>
        <w:t>Data Requirements</w:t>
      </w:r>
      <w:bookmarkEnd w:id="72"/>
    </w:p>
    <w:p w14:paraId="03C84F8B" w14:textId="77777777" w:rsidR="002934AB" w:rsidRPr="002934AB" w:rsidRDefault="002934AB" w:rsidP="002934AB"/>
    <w:p w14:paraId="593E12A3" w14:textId="50207A85" w:rsidR="003C79D1" w:rsidRDefault="003C79D1" w:rsidP="003C79D1">
      <w:pPr>
        <w:pStyle w:val="Heading2"/>
      </w:pPr>
      <w:bookmarkStart w:id="73" w:name="_Toc401579055"/>
      <w:r>
        <w:t>Unit Test Plan</w:t>
      </w:r>
      <w:bookmarkEnd w:id="73"/>
    </w:p>
    <w:p w14:paraId="54A372EE" w14:textId="6574B074" w:rsidR="002934AB" w:rsidRDefault="002934AB" w:rsidP="002934AB"/>
    <w:p w14:paraId="377A5F3B" w14:textId="77777777" w:rsidR="002934AB" w:rsidRDefault="002934AB">
      <w:pPr>
        <w:spacing w:line="276" w:lineRule="auto"/>
        <w:jc w:val="left"/>
        <w:rPr>
          <w:rFonts w:ascii="Segoe UI Light" w:eastAsia="Times New Roman" w:hAnsi="Segoe UI Light" w:cs="Times New Roman"/>
          <w:sz w:val="28"/>
          <w:szCs w:val="20"/>
          <w:lang w:val="en-US"/>
        </w:rPr>
      </w:pPr>
      <w:r>
        <w:br w:type="page"/>
      </w:r>
    </w:p>
    <w:p w14:paraId="26B0BDF9" w14:textId="43B9DA64" w:rsidR="002934AB" w:rsidRDefault="002934AB" w:rsidP="002934AB">
      <w:pPr>
        <w:pStyle w:val="Heading1"/>
      </w:pPr>
      <w:bookmarkStart w:id="74" w:name="_Toc401579056"/>
      <w:r>
        <w:lastRenderedPageBreak/>
        <w:t>Acceptance</w:t>
      </w:r>
      <w:bookmarkEnd w:id="74"/>
    </w:p>
    <w:p w14:paraId="45FE3165" w14:textId="77777777" w:rsidR="002934AB" w:rsidRDefault="002934AB" w:rsidP="002934AB">
      <w:pPr>
        <w:pStyle w:val="Bodycopy"/>
      </w:pPr>
    </w:p>
    <w:p w14:paraId="370F93E9" w14:textId="77777777" w:rsidR="00974539" w:rsidRDefault="00974539" w:rsidP="002934AB">
      <w:pPr>
        <w:pStyle w:val="Bodycopy"/>
      </w:pPr>
    </w:p>
    <w:tbl>
      <w:tblPr>
        <w:tblStyle w:val="TableGrid"/>
        <w:tblW w:w="0" w:type="auto"/>
        <w:tblLook w:val="04A0" w:firstRow="1" w:lastRow="0" w:firstColumn="1" w:lastColumn="0" w:noHBand="0" w:noVBand="1"/>
      </w:tblPr>
      <w:tblGrid>
        <w:gridCol w:w="5225"/>
        <w:gridCol w:w="5225"/>
      </w:tblGrid>
      <w:tr w:rsidR="00797DEA" w14:paraId="5E71E945" w14:textId="77777777" w:rsidTr="00974539">
        <w:tc>
          <w:tcPr>
            <w:tcW w:w="10450" w:type="dxa"/>
            <w:gridSpan w:val="2"/>
            <w:tcBorders>
              <w:top w:val="nil"/>
              <w:left w:val="nil"/>
              <w:right w:val="nil"/>
            </w:tcBorders>
            <w:shd w:val="clear" w:color="auto" w:fill="002050" w:themeFill="text2"/>
            <w:vAlign w:val="center"/>
          </w:tcPr>
          <w:p w14:paraId="0E228C6D" w14:textId="144D0104" w:rsidR="00797DEA" w:rsidRPr="00974539" w:rsidRDefault="00797DEA" w:rsidP="00974539">
            <w:pPr>
              <w:pStyle w:val="Bodycopy"/>
              <w:rPr>
                <w:rFonts w:asciiTheme="majorHAnsi" w:hAnsiTheme="majorHAnsi" w:cstheme="majorHAnsi"/>
                <w:sz w:val="22"/>
              </w:rPr>
            </w:pPr>
            <w:r w:rsidRPr="00974539">
              <w:rPr>
                <w:rFonts w:asciiTheme="majorHAnsi" w:hAnsiTheme="majorHAnsi" w:cstheme="majorHAnsi"/>
                <w:sz w:val="22"/>
              </w:rPr>
              <w:t>Microsoft Acceptance</w:t>
            </w:r>
          </w:p>
        </w:tc>
      </w:tr>
      <w:tr w:rsidR="00974539" w14:paraId="14B81854" w14:textId="77777777" w:rsidTr="00974539">
        <w:trPr>
          <w:trHeight w:val="480"/>
        </w:trPr>
        <w:tc>
          <w:tcPr>
            <w:tcW w:w="5225" w:type="dxa"/>
            <w:vMerge w:val="restart"/>
            <w:tcBorders>
              <w:top w:val="nil"/>
              <w:left w:val="nil"/>
              <w:bottom w:val="nil"/>
              <w:right w:val="nil"/>
            </w:tcBorders>
            <w:shd w:val="clear" w:color="auto" w:fill="D3E4FF" w:themeFill="accent1" w:themeFillTint="1A"/>
          </w:tcPr>
          <w:p w14:paraId="59509077" w14:textId="77777777" w:rsidR="00974539" w:rsidRPr="00974539" w:rsidRDefault="00974539" w:rsidP="002934AB">
            <w:pPr>
              <w:pStyle w:val="Bodycopy"/>
              <w:rPr>
                <w:rFonts w:asciiTheme="majorHAnsi" w:hAnsiTheme="majorHAnsi" w:cstheme="majorHAnsi"/>
                <w:sz w:val="22"/>
              </w:rPr>
            </w:pPr>
          </w:p>
          <w:p w14:paraId="06E3E945" w14:textId="77777777" w:rsidR="00974539" w:rsidRDefault="00974539" w:rsidP="002934AB">
            <w:pPr>
              <w:pStyle w:val="Bodycopy"/>
              <w:rPr>
                <w:rFonts w:asciiTheme="majorHAnsi" w:hAnsiTheme="majorHAnsi" w:cstheme="majorHAnsi"/>
                <w:sz w:val="22"/>
              </w:rPr>
            </w:pPr>
          </w:p>
          <w:p w14:paraId="530ED455" w14:textId="02C2FC00" w:rsidR="00974539" w:rsidRPr="00974539" w:rsidRDefault="00974539" w:rsidP="002934AB">
            <w:pPr>
              <w:pStyle w:val="Bodycopy"/>
              <w:rPr>
                <w:rFonts w:asciiTheme="majorHAnsi" w:hAnsiTheme="majorHAnsi" w:cstheme="majorHAnsi"/>
                <w:sz w:val="22"/>
              </w:rPr>
            </w:pPr>
            <w:r w:rsidRPr="00974539">
              <w:rPr>
                <w:rFonts w:asciiTheme="majorHAnsi" w:hAnsiTheme="majorHAnsi" w:cstheme="majorHAnsi"/>
                <w:sz w:val="22"/>
              </w:rPr>
              <w:t>Microsoft Solution Architect</w:t>
            </w:r>
          </w:p>
        </w:tc>
        <w:tc>
          <w:tcPr>
            <w:tcW w:w="5225" w:type="dxa"/>
            <w:tcBorders>
              <w:left w:val="nil"/>
              <w:right w:val="nil"/>
            </w:tcBorders>
            <w:shd w:val="clear" w:color="auto" w:fill="D3E4FF" w:themeFill="accent1" w:themeFillTint="1A"/>
          </w:tcPr>
          <w:p w14:paraId="7BB5DFE7" w14:textId="77777777" w:rsidR="00974539" w:rsidRPr="00974539" w:rsidRDefault="00974539" w:rsidP="002934AB">
            <w:pPr>
              <w:pStyle w:val="Bodycopy"/>
              <w:rPr>
                <w:rFonts w:asciiTheme="majorHAnsi" w:hAnsiTheme="majorHAnsi" w:cstheme="majorHAnsi"/>
                <w:sz w:val="22"/>
              </w:rPr>
            </w:pPr>
          </w:p>
          <w:p w14:paraId="7AF499AA" w14:textId="77777777" w:rsidR="00974539" w:rsidRPr="00974539" w:rsidRDefault="00974539" w:rsidP="002934AB">
            <w:pPr>
              <w:pStyle w:val="Bodycopy"/>
              <w:rPr>
                <w:rFonts w:asciiTheme="majorHAnsi" w:hAnsiTheme="majorHAnsi" w:cstheme="majorHAnsi"/>
                <w:sz w:val="22"/>
              </w:rPr>
            </w:pPr>
          </w:p>
        </w:tc>
      </w:tr>
      <w:tr w:rsidR="00974539" w14:paraId="0E296847" w14:textId="77777777" w:rsidTr="00974539">
        <w:trPr>
          <w:trHeight w:val="480"/>
        </w:trPr>
        <w:tc>
          <w:tcPr>
            <w:tcW w:w="5225" w:type="dxa"/>
            <w:vMerge/>
            <w:tcBorders>
              <w:top w:val="nil"/>
              <w:left w:val="nil"/>
              <w:bottom w:val="nil"/>
              <w:right w:val="nil"/>
            </w:tcBorders>
            <w:shd w:val="clear" w:color="auto" w:fill="D3E4FF" w:themeFill="accent1" w:themeFillTint="1A"/>
          </w:tcPr>
          <w:p w14:paraId="1E00A63C" w14:textId="77777777" w:rsidR="00974539" w:rsidRPr="00974539" w:rsidRDefault="00974539" w:rsidP="002934AB">
            <w:pPr>
              <w:pStyle w:val="Bodycopy"/>
              <w:rPr>
                <w:rFonts w:asciiTheme="majorHAnsi" w:hAnsiTheme="majorHAnsi" w:cstheme="majorHAnsi"/>
                <w:sz w:val="22"/>
              </w:rPr>
            </w:pPr>
          </w:p>
        </w:tc>
        <w:tc>
          <w:tcPr>
            <w:tcW w:w="5225" w:type="dxa"/>
            <w:tcBorders>
              <w:left w:val="nil"/>
              <w:right w:val="nil"/>
            </w:tcBorders>
            <w:shd w:val="clear" w:color="auto" w:fill="D3E4FF" w:themeFill="accent1" w:themeFillTint="1A"/>
          </w:tcPr>
          <w:p w14:paraId="19F604F8" w14:textId="29B39D46" w:rsidR="00974539" w:rsidRPr="00974539" w:rsidRDefault="00974539" w:rsidP="00974539">
            <w:pPr>
              <w:pStyle w:val="Bodycopy"/>
              <w:rPr>
                <w:rFonts w:asciiTheme="majorHAnsi" w:hAnsiTheme="majorHAnsi" w:cstheme="majorHAnsi"/>
                <w:sz w:val="22"/>
              </w:rPr>
            </w:pPr>
            <w:r w:rsidRPr="00974539">
              <w:rPr>
                <w:rFonts w:asciiTheme="majorHAnsi" w:hAnsiTheme="majorHAnsi" w:cstheme="majorHAnsi"/>
                <w:sz w:val="22"/>
              </w:rPr>
              <w:t xml:space="preserve">Date : </w:t>
            </w:r>
          </w:p>
        </w:tc>
      </w:tr>
      <w:tr w:rsidR="00974539" w14:paraId="027ADFE8" w14:textId="77777777" w:rsidTr="00974539">
        <w:trPr>
          <w:trHeight w:val="480"/>
        </w:trPr>
        <w:tc>
          <w:tcPr>
            <w:tcW w:w="5225" w:type="dxa"/>
            <w:vMerge w:val="restart"/>
            <w:tcBorders>
              <w:top w:val="nil"/>
              <w:left w:val="nil"/>
              <w:bottom w:val="nil"/>
              <w:right w:val="nil"/>
            </w:tcBorders>
            <w:shd w:val="clear" w:color="auto" w:fill="D3E4FF" w:themeFill="accent1" w:themeFillTint="1A"/>
          </w:tcPr>
          <w:p w14:paraId="0D4A4C84" w14:textId="77777777" w:rsidR="00974539" w:rsidRPr="00974539" w:rsidRDefault="00974539" w:rsidP="002934AB">
            <w:pPr>
              <w:pStyle w:val="Bodycopy"/>
              <w:rPr>
                <w:rFonts w:asciiTheme="majorHAnsi" w:hAnsiTheme="majorHAnsi" w:cstheme="majorHAnsi"/>
                <w:sz w:val="22"/>
              </w:rPr>
            </w:pPr>
          </w:p>
          <w:p w14:paraId="581709E8" w14:textId="77777777" w:rsidR="00974539" w:rsidRDefault="00974539" w:rsidP="002934AB">
            <w:pPr>
              <w:pStyle w:val="Bodycopy"/>
              <w:rPr>
                <w:rFonts w:asciiTheme="majorHAnsi" w:hAnsiTheme="majorHAnsi" w:cstheme="majorHAnsi"/>
                <w:sz w:val="22"/>
              </w:rPr>
            </w:pPr>
          </w:p>
          <w:p w14:paraId="758A14DF" w14:textId="7666267D" w:rsidR="00974539" w:rsidRPr="00974539" w:rsidRDefault="00974539" w:rsidP="002934AB">
            <w:pPr>
              <w:pStyle w:val="Bodycopy"/>
              <w:rPr>
                <w:rFonts w:asciiTheme="majorHAnsi" w:hAnsiTheme="majorHAnsi" w:cstheme="majorHAnsi"/>
                <w:sz w:val="22"/>
              </w:rPr>
            </w:pPr>
            <w:r w:rsidRPr="00974539">
              <w:rPr>
                <w:rFonts w:asciiTheme="majorHAnsi" w:hAnsiTheme="majorHAnsi" w:cstheme="majorHAnsi"/>
                <w:sz w:val="22"/>
              </w:rPr>
              <w:t>Microsoft Project Manager</w:t>
            </w:r>
          </w:p>
        </w:tc>
        <w:tc>
          <w:tcPr>
            <w:tcW w:w="5225" w:type="dxa"/>
            <w:tcBorders>
              <w:left w:val="nil"/>
              <w:right w:val="nil"/>
            </w:tcBorders>
            <w:shd w:val="clear" w:color="auto" w:fill="D3E4FF" w:themeFill="accent1" w:themeFillTint="1A"/>
          </w:tcPr>
          <w:p w14:paraId="0B5B9B5B" w14:textId="77777777" w:rsidR="00974539" w:rsidRPr="00974539" w:rsidRDefault="00974539" w:rsidP="002934AB">
            <w:pPr>
              <w:pStyle w:val="Bodycopy"/>
              <w:rPr>
                <w:rFonts w:asciiTheme="majorHAnsi" w:hAnsiTheme="majorHAnsi" w:cstheme="majorHAnsi"/>
                <w:sz w:val="22"/>
              </w:rPr>
            </w:pPr>
          </w:p>
          <w:p w14:paraId="4D4F9E5B" w14:textId="77777777" w:rsidR="00974539" w:rsidRPr="00974539" w:rsidRDefault="00974539" w:rsidP="002934AB">
            <w:pPr>
              <w:pStyle w:val="Bodycopy"/>
              <w:rPr>
                <w:rFonts w:asciiTheme="majorHAnsi" w:hAnsiTheme="majorHAnsi" w:cstheme="majorHAnsi"/>
                <w:sz w:val="22"/>
              </w:rPr>
            </w:pPr>
          </w:p>
        </w:tc>
      </w:tr>
      <w:tr w:rsidR="00974539" w14:paraId="469F77D5" w14:textId="77777777" w:rsidTr="00974539">
        <w:trPr>
          <w:trHeight w:val="480"/>
        </w:trPr>
        <w:tc>
          <w:tcPr>
            <w:tcW w:w="5225" w:type="dxa"/>
            <w:vMerge/>
            <w:tcBorders>
              <w:top w:val="nil"/>
              <w:left w:val="nil"/>
              <w:bottom w:val="nil"/>
              <w:right w:val="nil"/>
            </w:tcBorders>
            <w:shd w:val="clear" w:color="auto" w:fill="D3E4FF" w:themeFill="accent1" w:themeFillTint="1A"/>
          </w:tcPr>
          <w:p w14:paraId="5739666E" w14:textId="77777777" w:rsidR="00974539" w:rsidRPr="00974539" w:rsidRDefault="00974539" w:rsidP="002934AB">
            <w:pPr>
              <w:pStyle w:val="Bodycopy"/>
              <w:rPr>
                <w:rFonts w:asciiTheme="majorHAnsi" w:hAnsiTheme="majorHAnsi" w:cstheme="majorHAnsi"/>
                <w:sz w:val="22"/>
              </w:rPr>
            </w:pPr>
          </w:p>
        </w:tc>
        <w:tc>
          <w:tcPr>
            <w:tcW w:w="5225" w:type="dxa"/>
            <w:tcBorders>
              <w:left w:val="nil"/>
              <w:right w:val="nil"/>
            </w:tcBorders>
            <w:shd w:val="clear" w:color="auto" w:fill="D3E4FF" w:themeFill="accent1" w:themeFillTint="1A"/>
          </w:tcPr>
          <w:p w14:paraId="501B6932" w14:textId="541471A5" w:rsidR="00974539" w:rsidRPr="00974539" w:rsidRDefault="00974539" w:rsidP="002934AB">
            <w:pPr>
              <w:pStyle w:val="Bodycopy"/>
              <w:rPr>
                <w:rFonts w:asciiTheme="majorHAnsi" w:hAnsiTheme="majorHAnsi" w:cstheme="majorHAnsi"/>
                <w:sz w:val="22"/>
              </w:rPr>
            </w:pPr>
            <w:r w:rsidRPr="00974539">
              <w:rPr>
                <w:rFonts w:asciiTheme="majorHAnsi" w:hAnsiTheme="majorHAnsi" w:cstheme="majorHAnsi"/>
                <w:sz w:val="22"/>
              </w:rPr>
              <w:t>Date :</w:t>
            </w:r>
          </w:p>
        </w:tc>
      </w:tr>
      <w:tr w:rsidR="00797DEA" w14:paraId="2B7CE8FC" w14:textId="77777777" w:rsidTr="00974539">
        <w:tc>
          <w:tcPr>
            <w:tcW w:w="10450" w:type="dxa"/>
            <w:gridSpan w:val="2"/>
            <w:tcBorders>
              <w:left w:val="nil"/>
              <w:right w:val="nil"/>
            </w:tcBorders>
            <w:shd w:val="clear" w:color="auto" w:fill="002050" w:themeFill="text2"/>
            <w:vAlign w:val="center"/>
          </w:tcPr>
          <w:p w14:paraId="0E6DF5D7" w14:textId="29349020" w:rsidR="00797DEA" w:rsidRPr="00974539" w:rsidRDefault="001816D6" w:rsidP="00974539">
            <w:pPr>
              <w:pStyle w:val="Bodycopy"/>
              <w:rPr>
                <w:rFonts w:asciiTheme="majorHAnsi" w:hAnsiTheme="majorHAnsi" w:cstheme="majorHAnsi"/>
                <w:sz w:val="22"/>
              </w:rPr>
            </w:pPr>
            <w:sdt>
              <w:sdtPr>
                <w:rPr>
                  <w:rFonts w:asciiTheme="majorHAnsi" w:hAnsiTheme="majorHAnsi" w:cstheme="majorHAnsi"/>
                  <w:sz w:val="22"/>
                </w:rPr>
                <w:alias w:val="Company"/>
                <w:tag w:val=""/>
                <w:id w:val="-496880253"/>
                <w:placeholder>
                  <w:docPart w:val="B5229F501C884E9F9865D485AEC8E20B"/>
                </w:placeholder>
                <w:showingPlcHdr/>
                <w:dataBinding w:prefixMappings="xmlns:ns0='http://schemas.openxmlformats.org/officeDocument/2006/extended-properties' " w:xpath="/ns0:Properties[1]/ns0:Company[1]" w:storeItemID="{6668398D-A668-4E3E-A5EB-62B293D839F1}"/>
                <w:text/>
              </w:sdtPr>
              <w:sdtContent>
                <w:r w:rsidRPr="00F5329D">
                  <w:rPr>
                    <w:rStyle w:val="PlaceholderText"/>
                  </w:rPr>
                  <w:t>[Company]</w:t>
                </w:r>
              </w:sdtContent>
            </w:sdt>
            <w:r w:rsidR="00797DEA" w:rsidRPr="00974539">
              <w:rPr>
                <w:rFonts w:asciiTheme="majorHAnsi" w:hAnsiTheme="majorHAnsi" w:cstheme="majorHAnsi"/>
                <w:sz w:val="22"/>
              </w:rPr>
              <w:t xml:space="preserve"> Acceptance</w:t>
            </w:r>
          </w:p>
        </w:tc>
      </w:tr>
      <w:tr w:rsidR="00974539" w14:paraId="24F238DB" w14:textId="77777777" w:rsidTr="00974539">
        <w:trPr>
          <w:trHeight w:val="480"/>
        </w:trPr>
        <w:tc>
          <w:tcPr>
            <w:tcW w:w="5225" w:type="dxa"/>
            <w:vMerge w:val="restart"/>
            <w:tcBorders>
              <w:top w:val="nil"/>
              <w:left w:val="nil"/>
              <w:bottom w:val="nil"/>
              <w:right w:val="nil"/>
            </w:tcBorders>
            <w:shd w:val="clear" w:color="auto" w:fill="D3E4FF" w:themeFill="accent1" w:themeFillTint="1A"/>
          </w:tcPr>
          <w:p w14:paraId="1EE8170E" w14:textId="77777777" w:rsidR="00974539" w:rsidRPr="00974539" w:rsidRDefault="00974539" w:rsidP="00797DEA">
            <w:pPr>
              <w:pStyle w:val="Bodycopy"/>
              <w:rPr>
                <w:rFonts w:asciiTheme="majorHAnsi" w:hAnsiTheme="majorHAnsi" w:cstheme="majorHAnsi"/>
                <w:sz w:val="22"/>
              </w:rPr>
            </w:pPr>
          </w:p>
          <w:p w14:paraId="7078A354" w14:textId="77777777" w:rsidR="00974539" w:rsidRDefault="00974539" w:rsidP="00797DEA">
            <w:pPr>
              <w:pStyle w:val="Bodycopy"/>
              <w:rPr>
                <w:rFonts w:asciiTheme="majorHAnsi" w:hAnsiTheme="majorHAnsi" w:cstheme="majorHAnsi"/>
                <w:sz w:val="22"/>
              </w:rPr>
            </w:pPr>
          </w:p>
          <w:p w14:paraId="7202E801" w14:textId="4C2F7D9E" w:rsidR="00974539" w:rsidRPr="00974539" w:rsidRDefault="001816D6" w:rsidP="00797DEA">
            <w:pPr>
              <w:pStyle w:val="Bodycopy"/>
              <w:rPr>
                <w:rFonts w:asciiTheme="majorHAnsi" w:hAnsiTheme="majorHAnsi" w:cstheme="majorHAnsi"/>
                <w:sz w:val="22"/>
              </w:rPr>
            </w:pPr>
            <w:sdt>
              <w:sdtPr>
                <w:rPr>
                  <w:rFonts w:asciiTheme="majorHAnsi" w:hAnsiTheme="majorHAnsi" w:cstheme="majorHAnsi"/>
                  <w:sz w:val="22"/>
                </w:rPr>
                <w:alias w:val="Company"/>
                <w:tag w:val=""/>
                <w:id w:val="-1960172744"/>
                <w:placeholder>
                  <w:docPart w:val="00E1EC7158F04562AD1076EC97F732C6"/>
                </w:placeholder>
                <w:showingPlcHdr/>
                <w:dataBinding w:prefixMappings="xmlns:ns0='http://schemas.openxmlformats.org/officeDocument/2006/extended-properties' " w:xpath="/ns0:Properties[1]/ns0:Company[1]" w:storeItemID="{6668398D-A668-4E3E-A5EB-62B293D839F1}"/>
                <w:text/>
              </w:sdtPr>
              <w:sdtContent>
                <w:r w:rsidRPr="00F5329D">
                  <w:rPr>
                    <w:rStyle w:val="PlaceholderText"/>
                  </w:rPr>
                  <w:t>[Company]</w:t>
                </w:r>
              </w:sdtContent>
            </w:sdt>
            <w:r w:rsidR="00974539" w:rsidRPr="00974539">
              <w:rPr>
                <w:rFonts w:asciiTheme="majorHAnsi" w:hAnsiTheme="majorHAnsi" w:cstheme="majorHAnsi"/>
                <w:sz w:val="22"/>
              </w:rPr>
              <w:t xml:space="preserve"> Business Owner</w:t>
            </w:r>
          </w:p>
        </w:tc>
        <w:tc>
          <w:tcPr>
            <w:tcW w:w="5225" w:type="dxa"/>
            <w:tcBorders>
              <w:left w:val="nil"/>
              <w:right w:val="nil"/>
            </w:tcBorders>
            <w:shd w:val="clear" w:color="auto" w:fill="D3E4FF" w:themeFill="accent1" w:themeFillTint="1A"/>
          </w:tcPr>
          <w:p w14:paraId="54639E0A" w14:textId="77777777" w:rsidR="00974539" w:rsidRPr="00974539" w:rsidRDefault="00974539" w:rsidP="002934AB">
            <w:pPr>
              <w:pStyle w:val="Bodycopy"/>
              <w:rPr>
                <w:rFonts w:asciiTheme="majorHAnsi" w:hAnsiTheme="majorHAnsi" w:cstheme="majorHAnsi"/>
                <w:sz w:val="22"/>
              </w:rPr>
            </w:pPr>
          </w:p>
          <w:p w14:paraId="748B741B" w14:textId="77777777" w:rsidR="00974539" w:rsidRPr="00974539" w:rsidRDefault="00974539" w:rsidP="002934AB">
            <w:pPr>
              <w:pStyle w:val="Bodycopy"/>
              <w:rPr>
                <w:rFonts w:asciiTheme="majorHAnsi" w:hAnsiTheme="majorHAnsi" w:cstheme="majorHAnsi"/>
                <w:sz w:val="22"/>
              </w:rPr>
            </w:pPr>
          </w:p>
        </w:tc>
      </w:tr>
      <w:tr w:rsidR="00974539" w14:paraId="645A55A8" w14:textId="77777777" w:rsidTr="00974539">
        <w:trPr>
          <w:trHeight w:val="480"/>
        </w:trPr>
        <w:tc>
          <w:tcPr>
            <w:tcW w:w="5225" w:type="dxa"/>
            <w:vMerge/>
            <w:tcBorders>
              <w:top w:val="nil"/>
              <w:left w:val="nil"/>
              <w:bottom w:val="nil"/>
              <w:right w:val="nil"/>
            </w:tcBorders>
            <w:shd w:val="clear" w:color="auto" w:fill="D3E4FF" w:themeFill="accent1" w:themeFillTint="1A"/>
          </w:tcPr>
          <w:p w14:paraId="295C49C8" w14:textId="77777777" w:rsidR="00974539" w:rsidRPr="00974539" w:rsidRDefault="00974539" w:rsidP="00797DEA">
            <w:pPr>
              <w:pStyle w:val="Bodycopy"/>
              <w:rPr>
                <w:rFonts w:asciiTheme="majorHAnsi" w:hAnsiTheme="majorHAnsi" w:cstheme="majorHAnsi"/>
                <w:sz w:val="22"/>
              </w:rPr>
            </w:pPr>
          </w:p>
        </w:tc>
        <w:tc>
          <w:tcPr>
            <w:tcW w:w="5225" w:type="dxa"/>
            <w:tcBorders>
              <w:left w:val="nil"/>
              <w:right w:val="nil"/>
            </w:tcBorders>
            <w:shd w:val="clear" w:color="auto" w:fill="D3E4FF" w:themeFill="accent1" w:themeFillTint="1A"/>
          </w:tcPr>
          <w:p w14:paraId="54874476" w14:textId="2F58AE32" w:rsidR="00974539" w:rsidRPr="00974539" w:rsidRDefault="00974539" w:rsidP="002934AB">
            <w:pPr>
              <w:pStyle w:val="Bodycopy"/>
              <w:rPr>
                <w:rFonts w:asciiTheme="majorHAnsi" w:hAnsiTheme="majorHAnsi" w:cstheme="majorHAnsi"/>
                <w:sz w:val="22"/>
              </w:rPr>
            </w:pPr>
            <w:r w:rsidRPr="00974539">
              <w:rPr>
                <w:rFonts w:asciiTheme="majorHAnsi" w:hAnsiTheme="majorHAnsi" w:cstheme="majorHAnsi"/>
                <w:sz w:val="22"/>
              </w:rPr>
              <w:t>Date :</w:t>
            </w:r>
          </w:p>
        </w:tc>
      </w:tr>
      <w:tr w:rsidR="00974539" w14:paraId="6E56E579" w14:textId="77777777" w:rsidTr="00974539">
        <w:trPr>
          <w:trHeight w:val="480"/>
        </w:trPr>
        <w:tc>
          <w:tcPr>
            <w:tcW w:w="5225" w:type="dxa"/>
            <w:vMerge w:val="restart"/>
            <w:tcBorders>
              <w:top w:val="nil"/>
              <w:left w:val="nil"/>
              <w:bottom w:val="nil"/>
              <w:right w:val="nil"/>
            </w:tcBorders>
            <w:shd w:val="clear" w:color="auto" w:fill="D3E4FF" w:themeFill="accent1" w:themeFillTint="1A"/>
          </w:tcPr>
          <w:p w14:paraId="6A49F699" w14:textId="77777777" w:rsidR="00974539" w:rsidRPr="00974539" w:rsidRDefault="00974539" w:rsidP="00797DEA">
            <w:pPr>
              <w:pStyle w:val="Bodycopy"/>
              <w:rPr>
                <w:rFonts w:asciiTheme="majorHAnsi" w:hAnsiTheme="majorHAnsi" w:cstheme="majorHAnsi"/>
                <w:sz w:val="22"/>
              </w:rPr>
            </w:pPr>
          </w:p>
          <w:p w14:paraId="5F1EAE3F" w14:textId="77777777" w:rsidR="00974539" w:rsidRDefault="00974539" w:rsidP="00797DEA">
            <w:pPr>
              <w:pStyle w:val="Bodycopy"/>
              <w:rPr>
                <w:rFonts w:asciiTheme="majorHAnsi" w:hAnsiTheme="majorHAnsi" w:cstheme="majorHAnsi"/>
                <w:sz w:val="22"/>
              </w:rPr>
            </w:pPr>
          </w:p>
          <w:p w14:paraId="7B7BE593" w14:textId="262EC16B" w:rsidR="00974539" w:rsidRPr="00974539" w:rsidRDefault="001816D6" w:rsidP="00797DEA">
            <w:pPr>
              <w:pStyle w:val="Bodycopy"/>
              <w:rPr>
                <w:rFonts w:asciiTheme="majorHAnsi" w:hAnsiTheme="majorHAnsi" w:cstheme="majorHAnsi"/>
                <w:sz w:val="22"/>
              </w:rPr>
            </w:pPr>
            <w:sdt>
              <w:sdtPr>
                <w:rPr>
                  <w:rFonts w:asciiTheme="majorHAnsi" w:hAnsiTheme="majorHAnsi" w:cstheme="majorHAnsi"/>
                  <w:sz w:val="22"/>
                </w:rPr>
                <w:alias w:val="Company"/>
                <w:tag w:val=""/>
                <w:id w:val="612332807"/>
                <w:placeholder>
                  <w:docPart w:val="5EE9EADA190C4574BA10AFEAB8EF411F"/>
                </w:placeholder>
                <w:showingPlcHdr/>
                <w:dataBinding w:prefixMappings="xmlns:ns0='http://schemas.openxmlformats.org/officeDocument/2006/extended-properties' " w:xpath="/ns0:Properties[1]/ns0:Company[1]" w:storeItemID="{6668398D-A668-4E3E-A5EB-62B293D839F1}"/>
                <w:text/>
              </w:sdtPr>
              <w:sdtContent>
                <w:r w:rsidRPr="00F5329D">
                  <w:rPr>
                    <w:rStyle w:val="PlaceholderText"/>
                  </w:rPr>
                  <w:t>[Company]</w:t>
                </w:r>
              </w:sdtContent>
            </w:sdt>
            <w:r w:rsidR="00974539" w:rsidRPr="00974539">
              <w:rPr>
                <w:rFonts w:asciiTheme="majorHAnsi" w:hAnsiTheme="majorHAnsi" w:cstheme="majorHAnsi"/>
                <w:sz w:val="22"/>
              </w:rPr>
              <w:t xml:space="preserve"> Project Manager</w:t>
            </w:r>
          </w:p>
        </w:tc>
        <w:tc>
          <w:tcPr>
            <w:tcW w:w="5225" w:type="dxa"/>
            <w:tcBorders>
              <w:left w:val="nil"/>
              <w:right w:val="nil"/>
            </w:tcBorders>
            <w:shd w:val="clear" w:color="auto" w:fill="D3E4FF" w:themeFill="accent1" w:themeFillTint="1A"/>
          </w:tcPr>
          <w:p w14:paraId="0CB2D761" w14:textId="77777777" w:rsidR="00974539" w:rsidRPr="00974539" w:rsidRDefault="00974539" w:rsidP="002934AB">
            <w:pPr>
              <w:pStyle w:val="Bodycopy"/>
              <w:rPr>
                <w:rFonts w:asciiTheme="majorHAnsi" w:hAnsiTheme="majorHAnsi" w:cstheme="majorHAnsi"/>
                <w:sz w:val="22"/>
              </w:rPr>
            </w:pPr>
          </w:p>
          <w:p w14:paraId="5B232532" w14:textId="77777777" w:rsidR="00974539" w:rsidRPr="00974539" w:rsidRDefault="00974539" w:rsidP="002934AB">
            <w:pPr>
              <w:pStyle w:val="Bodycopy"/>
              <w:rPr>
                <w:rFonts w:asciiTheme="majorHAnsi" w:hAnsiTheme="majorHAnsi" w:cstheme="majorHAnsi"/>
                <w:sz w:val="22"/>
              </w:rPr>
            </w:pPr>
          </w:p>
        </w:tc>
      </w:tr>
      <w:tr w:rsidR="00974539" w14:paraId="41EABC5F" w14:textId="77777777" w:rsidTr="00974539">
        <w:trPr>
          <w:trHeight w:val="480"/>
        </w:trPr>
        <w:tc>
          <w:tcPr>
            <w:tcW w:w="5225" w:type="dxa"/>
            <w:vMerge/>
            <w:tcBorders>
              <w:top w:val="nil"/>
              <w:left w:val="nil"/>
              <w:bottom w:val="nil"/>
              <w:right w:val="nil"/>
            </w:tcBorders>
            <w:shd w:val="clear" w:color="auto" w:fill="D3E4FF" w:themeFill="accent1" w:themeFillTint="1A"/>
          </w:tcPr>
          <w:p w14:paraId="558E2BD1" w14:textId="77777777" w:rsidR="00974539" w:rsidRPr="00974539" w:rsidRDefault="00974539" w:rsidP="00797DEA">
            <w:pPr>
              <w:pStyle w:val="Bodycopy"/>
              <w:rPr>
                <w:rFonts w:asciiTheme="majorHAnsi" w:hAnsiTheme="majorHAnsi" w:cstheme="majorHAnsi"/>
                <w:sz w:val="22"/>
              </w:rPr>
            </w:pPr>
          </w:p>
        </w:tc>
        <w:tc>
          <w:tcPr>
            <w:tcW w:w="5225" w:type="dxa"/>
            <w:tcBorders>
              <w:left w:val="nil"/>
              <w:bottom w:val="nil"/>
              <w:right w:val="nil"/>
            </w:tcBorders>
            <w:shd w:val="clear" w:color="auto" w:fill="D3E4FF" w:themeFill="accent1" w:themeFillTint="1A"/>
          </w:tcPr>
          <w:p w14:paraId="4A33D7CD" w14:textId="781F732D" w:rsidR="00974539" w:rsidRPr="00974539" w:rsidRDefault="00974539" w:rsidP="002934AB">
            <w:pPr>
              <w:pStyle w:val="Bodycopy"/>
              <w:rPr>
                <w:rFonts w:asciiTheme="majorHAnsi" w:hAnsiTheme="majorHAnsi" w:cstheme="majorHAnsi"/>
                <w:sz w:val="22"/>
              </w:rPr>
            </w:pPr>
            <w:r w:rsidRPr="00974539">
              <w:rPr>
                <w:rFonts w:asciiTheme="majorHAnsi" w:hAnsiTheme="majorHAnsi" w:cstheme="majorHAnsi"/>
                <w:sz w:val="22"/>
              </w:rPr>
              <w:t>Date :</w:t>
            </w:r>
          </w:p>
        </w:tc>
      </w:tr>
    </w:tbl>
    <w:p w14:paraId="4BFBFAFB" w14:textId="0DD7F6F0" w:rsidR="002934AB" w:rsidRPr="002934AB" w:rsidRDefault="002934AB" w:rsidP="002934AB">
      <w:pPr>
        <w:pStyle w:val="Bodycopy"/>
      </w:pPr>
    </w:p>
    <w:sectPr w:rsidR="002934AB" w:rsidRPr="002934AB" w:rsidSect="00E551CC">
      <w:headerReference w:type="default" r:id="rId28"/>
      <w:footerReference w:type="default" r:id="rId29"/>
      <w:pgSz w:w="11900" w:h="16840"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A8B84" w14:textId="77777777" w:rsidR="0023683F" w:rsidRPr="004E69A3" w:rsidRDefault="0023683F" w:rsidP="004E69A3">
      <w:pPr>
        <w:spacing w:after="0"/>
      </w:pPr>
      <w:r>
        <w:separator/>
      </w:r>
    </w:p>
  </w:endnote>
  <w:endnote w:type="continuationSeparator" w:id="0">
    <w:p w14:paraId="504A8BC2" w14:textId="77777777" w:rsidR="0023683F" w:rsidRPr="004E69A3" w:rsidRDefault="0023683F" w:rsidP="004E69A3">
      <w:pPr>
        <w:spacing w:after="0"/>
      </w:pPr>
      <w:r>
        <w:continuationSeparator/>
      </w:r>
    </w:p>
  </w:endnote>
  <w:endnote w:type="continuationNotice" w:id="1">
    <w:p w14:paraId="7C1CE19A" w14:textId="77777777" w:rsidR="0023683F" w:rsidRDefault="0023683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Pro-Light">
    <w:altName w:val="Segoe Pro Light"/>
    <w:panose1 w:val="00000000000000000000"/>
    <w:charset w:val="4D"/>
    <w:family w:val="auto"/>
    <w:notTrueType/>
    <w:pitch w:val="default"/>
    <w:sig w:usb0="00000003" w:usb1="00000000" w:usb2="00000000" w:usb3="00000000" w:csb0="00000001" w:csb1="00000000"/>
  </w:font>
  <w:font w:name="SegoePro-Semibold">
    <w:altName w:val="Segoe Pro Semibold"/>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SegoePro-LightItalic">
    <w:altName w:val="Segoe Pro Light"/>
    <w:panose1 w:val="00000000000000000000"/>
    <w:charset w:val="4D"/>
    <w:family w:val="auto"/>
    <w:notTrueType/>
    <w:pitch w:val="default"/>
    <w:sig w:usb0="00000003" w:usb1="00000000" w:usb2="00000000" w:usb3="00000000" w:csb0="00000001" w:csb1="00000000"/>
  </w:font>
  <w:font w:name="SegoePro">
    <w:altName w:val="Segoe Pro"/>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33076" w14:textId="77777777" w:rsidR="00644038" w:rsidRPr="007D6A31" w:rsidRDefault="00644038" w:rsidP="00F5075E">
    <w:pPr>
      <w:spacing w:after="0"/>
      <w:rPr>
        <w:rFonts w:asciiTheme="majorHAnsi" w:eastAsiaTheme="minorEastAsia" w:hAnsiTheme="majorHAnsi" w:cstheme="majorHAnsi"/>
        <w:noProof/>
        <w:sz w:val="18"/>
        <w:szCs w:val="18"/>
        <w:lang w:eastAsia="en-GB"/>
      </w:rPr>
    </w:pPr>
    <w:r w:rsidRPr="007D6A31">
      <w:rPr>
        <w:rFonts w:asciiTheme="majorHAnsi" w:eastAsiaTheme="minorEastAsia" w:hAnsiTheme="majorHAnsi" w:cstheme="majorHAnsi"/>
        <w:noProof/>
        <w:sz w:val="18"/>
        <w:szCs w:val="18"/>
        <w:lang w:val="en-US" w:eastAsia="en-GB"/>
      </w:rPr>
      <w:t>Microsoft Corporation | Dynamics AX R&amp;D Solution Architecture</w:t>
    </w:r>
  </w:p>
  <w:p w14:paraId="4FF7006C" w14:textId="41CB077C" w:rsidR="00644038" w:rsidRPr="007D6A31" w:rsidRDefault="00644038" w:rsidP="00F5075E">
    <w:pPr>
      <w:spacing w:after="0"/>
      <w:rPr>
        <w:rFonts w:asciiTheme="majorHAnsi" w:eastAsiaTheme="minorEastAsia" w:hAnsiTheme="majorHAnsi" w:cstheme="majorHAnsi"/>
        <w:noProof/>
        <w:sz w:val="18"/>
        <w:szCs w:val="18"/>
        <w:lang w:eastAsia="en-GB"/>
      </w:rPr>
    </w:pPr>
    <w:r w:rsidRPr="007D6A31">
      <w:rPr>
        <w:rFonts w:asciiTheme="majorHAnsi" w:eastAsiaTheme="minorEastAsia" w:hAnsiTheme="majorHAnsi" w:cstheme="majorHAnsi"/>
        <w:noProof/>
        <w:sz w:val="18"/>
        <w:szCs w:val="18"/>
        <w:lang w:eastAsia="en-GB"/>
      </w:rPr>
      <w:t xml:space="preserve">This document is confidential and intended only for the members of the </w:t>
    </w:r>
    <w:sdt>
      <w:sdtPr>
        <w:rPr>
          <w:rFonts w:asciiTheme="majorHAnsi" w:eastAsiaTheme="minorEastAsia" w:hAnsiTheme="majorHAnsi" w:cstheme="majorHAnsi"/>
          <w:noProof/>
          <w:sz w:val="18"/>
          <w:szCs w:val="18"/>
          <w:lang w:eastAsia="en-GB"/>
        </w:rPr>
        <w:alias w:val="Company"/>
        <w:tag w:val=""/>
        <w:id w:val="586653713"/>
        <w:placeholder>
          <w:docPart w:val="E878DD29BE4E4067BA88B99EC47DBFEE"/>
        </w:placeholder>
        <w:showingPlcHdr/>
        <w:dataBinding w:prefixMappings="xmlns:ns0='http://schemas.openxmlformats.org/officeDocument/2006/extended-properties' " w:xpath="/ns0:Properties[1]/ns0:Company[1]" w:storeItemID="{6668398D-A668-4E3E-A5EB-62B293D839F1}"/>
        <w:text/>
      </w:sdtPr>
      <w:sdtContent>
        <w:r w:rsidRPr="00F5329D">
          <w:rPr>
            <w:rStyle w:val="PlaceholderText"/>
          </w:rPr>
          <w:t>[Company]</w:t>
        </w:r>
      </w:sdtContent>
    </w:sdt>
    <w:r w:rsidRPr="007D6A31">
      <w:rPr>
        <w:rFonts w:asciiTheme="majorHAnsi" w:eastAsiaTheme="minorEastAsia" w:hAnsiTheme="majorHAnsi" w:cstheme="majorHAnsi"/>
        <w:noProof/>
        <w:sz w:val="18"/>
        <w:szCs w:val="18"/>
        <w:lang w:eastAsia="en-GB"/>
      </w:rPr>
      <w:t xml:space="preserve"> - </w:t>
    </w:r>
    <w:sdt>
      <w:sdtPr>
        <w:rPr>
          <w:rFonts w:asciiTheme="majorHAnsi" w:eastAsiaTheme="minorEastAsia" w:hAnsiTheme="majorHAnsi" w:cstheme="majorHAnsi"/>
          <w:noProof/>
          <w:sz w:val="18"/>
          <w:szCs w:val="18"/>
          <w:lang w:eastAsia="en-GB"/>
        </w:rPr>
        <w:alias w:val="Subject"/>
        <w:tag w:val=""/>
        <w:id w:val="-789428247"/>
        <w:placeholder>
          <w:docPart w:val="E7D257E97F7F4B5E9AFED86B648ACB7E"/>
        </w:placeholder>
        <w:dataBinding w:prefixMappings="xmlns:ns0='http://purl.org/dc/elements/1.1/' xmlns:ns1='http://schemas.openxmlformats.org/package/2006/metadata/core-properties' " w:xpath="/ns1:coreProperties[1]/ns0:subject[1]" w:storeItemID="{6C3C8BC8-F283-45AE-878A-BAB7291924A1}"/>
        <w:text/>
      </w:sdtPr>
      <w:sdtContent>
        <w:r>
          <w:rPr>
            <w:rFonts w:asciiTheme="majorHAnsi" w:eastAsiaTheme="minorEastAsia" w:hAnsiTheme="majorHAnsi" w:cstheme="majorHAnsi"/>
            <w:noProof/>
            <w:sz w:val="18"/>
            <w:szCs w:val="18"/>
            <w:lang w:val="en-US" w:eastAsia="en-GB"/>
          </w:rPr>
          <w:t>Event Management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10256" w14:textId="2EC57022" w:rsidR="00644038" w:rsidRPr="00F5075E" w:rsidRDefault="00644038" w:rsidP="007D6A31">
    <w:pPr>
      <w:spacing w:after="0"/>
      <w:rPr>
        <w:rFonts w:asciiTheme="majorHAnsi" w:eastAsiaTheme="minorEastAsia" w:hAnsiTheme="majorHAnsi" w:cstheme="majorHAnsi"/>
        <w:noProof/>
        <w:sz w:val="18"/>
        <w:szCs w:val="18"/>
        <w:lang w:eastAsia="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C5080" w14:textId="77777777" w:rsidR="0023683F" w:rsidRPr="004E69A3" w:rsidRDefault="0023683F" w:rsidP="004E69A3">
      <w:pPr>
        <w:spacing w:after="0"/>
      </w:pPr>
      <w:r>
        <w:separator/>
      </w:r>
    </w:p>
  </w:footnote>
  <w:footnote w:type="continuationSeparator" w:id="0">
    <w:p w14:paraId="15109010" w14:textId="77777777" w:rsidR="0023683F" w:rsidRPr="004E69A3" w:rsidRDefault="0023683F" w:rsidP="004E69A3">
      <w:pPr>
        <w:spacing w:after="0"/>
      </w:pPr>
      <w:r>
        <w:continuationSeparator/>
      </w:r>
    </w:p>
  </w:footnote>
  <w:footnote w:type="continuationNotice" w:id="1">
    <w:p w14:paraId="64586DFF" w14:textId="77777777" w:rsidR="0023683F" w:rsidRDefault="0023683F">
      <w:pPr>
        <w:spacing w:after="0"/>
      </w:pPr>
    </w:p>
  </w:footnote>
  <w:footnote w:id="2">
    <w:p w14:paraId="2A30AD4D" w14:textId="41763EBC" w:rsidR="00644038" w:rsidRDefault="00644038" w:rsidP="00C5705F">
      <w:pPr>
        <w:pStyle w:val="FootnoteText"/>
      </w:pPr>
      <w:r>
        <w:t xml:space="preserve"> </w:t>
      </w:r>
    </w:p>
  </w:footnote>
  <w:footnote w:id="3">
    <w:p w14:paraId="091D8513" w14:textId="02E1933F" w:rsidR="00644038" w:rsidRDefault="00644038" w:rsidP="00231901">
      <w:pPr>
        <w:pStyle w:val="FootnoteText"/>
      </w:pPr>
    </w:p>
  </w:footnote>
  <w:footnote w:id="4">
    <w:p w14:paraId="720CBFE4" w14:textId="77777777" w:rsidR="00644038" w:rsidRDefault="00644038" w:rsidP="0011050C">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proofErr w:type="spellStart"/>
      <w:r>
        <w:t>R</w:t>
      </w:r>
      <w:r w:rsidRPr="00847529">
        <w:t>ec</w:t>
      </w:r>
      <w:r>
        <w:t>I</w:t>
      </w:r>
      <w:r w:rsidRPr="00847529">
        <w:t>d</w:t>
      </w:r>
      <w:proofErr w:type="spellEnd"/>
      <w:r w:rsidRPr="00847529">
        <w:t xml:space="preserve">, </w:t>
      </w:r>
      <w:proofErr w:type="spellStart"/>
      <w:r>
        <w:t>F</w:t>
      </w:r>
      <w:r w:rsidRPr="00847529">
        <w:t>ield</w:t>
      </w:r>
      <w:r>
        <w:t>I</w:t>
      </w:r>
      <w:r w:rsidRPr="00847529">
        <w:t>d</w:t>
      </w:r>
      <w:proofErr w:type="spellEnd"/>
      <w:r w:rsidRPr="00847529">
        <w:t xml:space="preserve">&gt; can never be a candidate key because no candidate key can have a super key (the </w:t>
      </w:r>
      <w:proofErr w:type="spellStart"/>
      <w:r>
        <w:t>R</w:t>
      </w:r>
      <w:r w:rsidRPr="00847529">
        <w:t>ec</w:t>
      </w:r>
      <w:r>
        <w:t>I</w:t>
      </w:r>
      <w:r w:rsidRPr="00847529">
        <w:t>d</w:t>
      </w:r>
      <w:proofErr w:type="spellEnd"/>
      <w:r w:rsidRPr="00847529">
        <w:t>) as a proper subset.</w:t>
      </w:r>
    </w:p>
  </w:footnote>
  <w:footnote w:id="5">
    <w:p w14:paraId="54C4379E" w14:textId="77777777" w:rsidR="008B51AA" w:rsidRDefault="008B51AA" w:rsidP="008B51AA">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proofErr w:type="spellStart"/>
      <w:r>
        <w:t>R</w:t>
      </w:r>
      <w:r w:rsidRPr="00847529">
        <w:t>ec</w:t>
      </w:r>
      <w:r>
        <w:t>I</w:t>
      </w:r>
      <w:r w:rsidRPr="00847529">
        <w:t>d</w:t>
      </w:r>
      <w:proofErr w:type="spellEnd"/>
      <w:r w:rsidRPr="00847529">
        <w:t xml:space="preserve">, </w:t>
      </w:r>
      <w:proofErr w:type="spellStart"/>
      <w:r>
        <w:t>F</w:t>
      </w:r>
      <w:r w:rsidRPr="00847529">
        <w:t>ield</w:t>
      </w:r>
      <w:r>
        <w:t>I</w:t>
      </w:r>
      <w:r w:rsidRPr="00847529">
        <w:t>d</w:t>
      </w:r>
      <w:proofErr w:type="spellEnd"/>
      <w:r w:rsidRPr="00847529">
        <w:t xml:space="preserve">&gt; can never be a candidate key because no candidate key can have a super key (the </w:t>
      </w:r>
      <w:proofErr w:type="spellStart"/>
      <w:r>
        <w:t>R</w:t>
      </w:r>
      <w:r w:rsidRPr="00847529">
        <w:t>ec</w:t>
      </w:r>
      <w:r>
        <w:t>I</w:t>
      </w:r>
      <w:r w:rsidRPr="00847529">
        <w:t>d</w:t>
      </w:r>
      <w:proofErr w:type="spellEnd"/>
      <w:r w:rsidRPr="00847529">
        <w:t>) as a proper subset.</w:t>
      </w:r>
    </w:p>
  </w:footnote>
  <w:footnote w:id="6">
    <w:p w14:paraId="41904B0A" w14:textId="77777777" w:rsidR="00644038" w:rsidRDefault="00644038" w:rsidP="00692CB3">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proofErr w:type="spellStart"/>
      <w:r>
        <w:t>R</w:t>
      </w:r>
      <w:r w:rsidRPr="00847529">
        <w:t>ec</w:t>
      </w:r>
      <w:r>
        <w:t>I</w:t>
      </w:r>
      <w:r w:rsidRPr="00847529">
        <w:t>d</w:t>
      </w:r>
      <w:proofErr w:type="spellEnd"/>
      <w:r w:rsidRPr="00847529">
        <w:t xml:space="preserve">, </w:t>
      </w:r>
      <w:proofErr w:type="spellStart"/>
      <w:r>
        <w:t>F</w:t>
      </w:r>
      <w:r w:rsidRPr="00847529">
        <w:t>ield</w:t>
      </w:r>
      <w:r>
        <w:t>I</w:t>
      </w:r>
      <w:r w:rsidRPr="00847529">
        <w:t>d</w:t>
      </w:r>
      <w:proofErr w:type="spellEnd"/>
      <w:r w:rsidRPr="00847529">
        <w:t xml:space="preserve">&gt; can never be a candidate key because no candidate key can have a super key (the </w:t>
      </w:r>
      <w:proofErr w:type="spellStart"/>
      <w:r>
        <w:t>R</w:t>
      </w:r>
      <w:r w:rsidRPr="00847529">
        <w:t>ec</w:t>
      </w:r>
      <w:r>
        <w:t>I</w:t>
      </w:r>
      <w:r w:rsidRPr="00847529">
        <w:t>d</w:t>
      </w:r>
      <w:proofErr w:type="spellEnd"/>
      <w:r w:rsidRPr="00847529">
        <w:t>) as a proper subset.</w:t>
      </w:r>
    </w:p>
  </w:footnote>
  <w:footnote w:id="7">
    <w:p w14:paraId="13D72E01" w14:textId="77777777" w:rsidR="00644038" w:rsidRDefault="00644038" w:rsidP="00692CB3">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proofErr w:type="spellStart"/>
      <w:r>
        <w:t>R</w:t>
      </w:r>
      <w:r w:rsidRPr="00847529">
        <w:t>ec</w:t>
      </w:r>
      <w:r>
        <w:t>I</w:t>
      </w:r>
      <w:r w:rsidRPr="00847529">
        <w:t>d</w:t>
      </w:r>
      <w:proofErr w:type="spellEnd"/>
      <w:r w:rsidRPr="00847529">
        <w:t xml:space="preserve">, </w:t>
      </w:r>
      <w:proofErr w:type="spellStart"/>
      <w:r>
        <w:t>F</w:t>
      </w:r>
      <w:r w:rsidRPr="00847529">
        <w:t>ield</w:t>
      </w:r>
      <w:r>
        <w:t>I</w:t>
      </w:r>
      <w:r w:rsidRPr="00847529">
        <w:t>d</w:t>
      </w:r>
      <w:proofErr w:type="spellEnd"/>
      <w:r w:rsidRPr="00847529">
        <w:t xml:space="preserve">&gt; can never be a candidate key because no candidate key can have a super key (the </w:t>
      </w:r>
      <w:proofErr w:type="spellStart"/>
      <w:r>
        <w:t>R</w:t>
      </w:r>
      <w:r w:rsidRPr="00847529">
        <w:t>ec</w:t>
      </w:r>
      <w:r>
        <w:t>I</w:t>
      </w:r>
      <w:r w:rsidRPr="00847529">
        <w:t>d</w:t>
      </w:r>
      <w:proofErr w:type="spellEnd"/>
      <w:r w:rsidRPr="00847529">
        <w:t>) as a proper subset.</w:t>
      </w:r>
    </w:p>
  </w:footnote>
  <w:footnote w:id="8">
    <w:p w14:paraId="69C9E5D0" w14:textId="77777777" w:rsidR="00644038" w:rsidRDefault="00644038" w:rsidP="00692CB3">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proofErr w:type="spellStart"/>
      <w:r>
        <w:t>R</w:t>
      </w:r>
      <w:r w:rsidRPr="00847529">
        <w:t>ec</w:t>
      </w:r>
      <w:r>
        <w:t>I</w:t>
      </w:r>
      <w:r w:rsidRPr="00847529">
        <w:t>d</w:t>
      </w:r>
      <w:proofErr w:type="spellEnd"/>
      <w:r w:rsidRPr="00847529">
        <w:t xml:space="preserve">, </w:t>
      </w:r>
      <w:proofErr w:type="spellStart"/>
      <w:r>
        <w:t>F</w:t>
      </w:r>
      <w:r w:rsidRPr="00847529">
        <w:t>ield</w:t>
      </w:r>
      <w:r>
        <w:t>I</w:t>
      </w:r>
      <w:r w:rsidRPr="00847529">
        <w:t>d</w:t>
      </w:r>
      <w:proofErr w:type="spellEnd"/>
      <w:r w:rsidRPr="00847529">
        <w:t xml:space="preserve">&gt; can never be a candidate key because no candidate key can have a super key (the </w:t>
      </w:r>
      <w:proofErr w:type="spellStart"/>
      <w:r>
        <w:t>R</w:t>
      </w:r>
      <w:r w:rsidRPr="00847529">
        <w:t>ec</w:t>
      </w:r>
      <w:r>
        <w:t>I</w:t>
      </w:r>
      <w:r w:rsidRPr="00847529">
        <w:t>d</w:t>
      </w:r>
      <w:proofErr w:type="spellEnd"/>
      <w:r w:rsidRPr="00847529">
        <w:t>) as a proper subset.</w:t>
      </w:r>
    </w:p>
  </w:footnote>
  <w:footnote w:id="9">
    <w:p w14:paraId="4AB5519A" w14:textId="77777777" w:rsidR="00644038" w:rsidRDefault="00644038" w:rsidP="00A67676">
      <w:pPr>
        <w:pStyle w:val="FootnoteText"/>
      </w:pPr>
      <w:r>
        <w:rPr>
          <w:rStyle w:val="FootnoteReference"/>
        </w:rPr>
        <w:footnoteRef/>
      </w:r>
      <w:r>
        <w:t xml:space="preserve"> </w:t>
      </w:r>
      <w:r w:rsidRPr="00847529">
        <w:t xml:space="preserve"> The primary index must </w:t>
      </w:r>
      <w:r>
        <w:t>implement</w:t>
      </w:r>
      <w:r w:rsidRPr="00847529">
        <w:t xml:space="preserve"> </w:t>
      </w:r>
      <w:r>
        <w:t xml:space="preserve">a </w:t>
      </w:r>
      <w:r w:rsidRPr="00847529">
        <w:t>candidate key</w:t>
      </w:r>
      <w:r>
        <w:t xml:space="preserve"> of a relation variable</w:t>
      </w:r>
      <w:r w:rsidRPr="00847529">
        <w:t xml:space="preserve">. For example, the </w:t>
      </w:r>
      <w:r>
        <w:t>relation</w:t>
      </w:r>
      <w:r w:rsidRPr="00847529">
        <w:t xml:space="preserve"> &lt;</w:t>
      </w:r>
      <w:proofErr w:type="spellStart"/>
      <w:r>
        <w:t>R</w:t>
      </w:r>
      <w:r w:rsidRPr="00847529">
        <w:t>ec</w:t>
      </w:r>
      <w:r>
        <w:t>I</w:t>
      </w:r>
      <w:r w:rsidRPr="00847529">
        <w:t>d</w:t>
      </w:r>
      <w:proofErr w:type="spellEnd"/>
      <w:r w:rsidRPr="00847529">
        <w:t xml:space="preserve">, </w:t>
      </w:r>
      <w:proofErr w:type="spellStart"/>
      <w:r>
        <w:t>F</w:t>
      </w:r>
      <w:r w:rsidRPr="00847529">
        <w:t>ield</w:t>
      </w:r>
      <w:r>
        <w:t>I</w:t>
      </w:r>
      <w:r w:rsidRPr="00847529">
        <w:t>d</w:t>
      </w:r>
      <w:proofErr w:type="spellEnd"/>
      <w:r w:rsidRPr="00847529">
        <w:t xml:space="preserve">&gt; can never be a candidate key because no candidate key can have a super key (the </w:t>
      </w:r>
      <w:proofErr w:type="spellStart"/>
      <w:r>
        <w:t>R</w:t>
      </w:r>
      <w:r w:rsidRPr="00847529">
        <w:t>ec</w:t>
      </w:r>
      <w:r>
        <w:t>I</w:t>
      </w:r>
      <w:r w:rsidRPr="00847529">
        <w:t>d</w:t>
      </w:r>
      <w:proofErr w:type="spellEnd"/>
      <w:r w:rsidRPr="00847529">
        <w:t>) as a proper subset.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A2B0E" w14:textId="42A71E82" w:rsidR="00644038" w:rsidRPr="007D6A31" w:rsidRDefault="00644038" w:rsidP="004E5AED">
    <w:pPr>
      <w:pStyle w:val="Header"/>
      <w:numPr>
        <w:ilvl w:val="0"/>
        <w:numId w:val="0"/>
      </w:numPr>
      <w:jc w:val="right"/>
      <w:rPr>
        <w:sz w:val="18"/>
        <w:szCs w:val="18"/>
      </w:rPr>
    </w:pPr>
    <w:r w:rsidRPr="007D6A31">
      <w:rPr>
        <w:noProof/>
        <w:sz w:val="18"/>
        <w:szCs w:val="18"/>
        <w:lang w:val="en-US"/>
      </w:rPr>
      <w:drawing>
        <wp:inline distT="0" distB="0" distL="0" distR="0" wp14:anchorId="60DB8AC2" wp14:editId="16D6AFE7">
          <wp:extent cx="2503288" cy="34747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Dynamics_Logo_Wht_rgb_PNG.png"/>
                  <pic:cNvPicPr/>
                </pic:nvPicPr>
                <pic:blipFill>
                  <a:blip r:embed="rId1">
                    <a:extLst>
                      <a:ext uri="{28A0092B-C50C-407E-A947-70E740481C1C}">
                        <a14:useLocalDpi xmlns:a14="http://schemas.microsoft.com/office/drawing/2010/main" val="0"/>
                      </a:ext>
                    </a:extLst>
                  </a:blip>
                  <a:stretch>
                    <a:fillRect/>
                  </a:stretch>
                </pic:blipFill>
                <pic:spPr>
                  <a:xfrm>
                    <a:off x="0" y="0"/>
                    <a:ext cx="2503288" cy="347472"/>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B0EB9" w14:textId="77777777" w:rsidR="00644038" w:rsidRDefault="00644038" w:rsidP="00392E5F">
    <w:pPr>
      <w:pStyle w:val="Header"/>
      <w:numPr>
        <w:ilvl w:val="0"/>
        <w:numId w:val="0"/>
      </w:num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CD479" w14:textId="77777777" w:rsidR="00644038" w:rsidRDefault="00644038" w:rsidP="00392E5F">
    <w:pPr>
      <w:pStyle w:val="Header"/>
      <w:numPr>
        <w:ilvl w:val="0"/>
        <w:numId w:val="0"/>
      </w:num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11.25pt;height:11.25pt" o:bullet="t">
        <v:imagedata r:id="rId1" o:title="BD14529_"/>
      </v:shape>
    </w:pict>
  </w:numPicBullet>
  <w:numPicBullet w:numPicBulletId="1">
    <w:pict>
      <v:shape id="_x0000_i1220" type="#_x0000_t75" style="width:5.25pt;height:5.25pt" o:bullet="t">
        <v:imagedata r:id="rId2" o:title="CRM Bullet"/>
      </v:shape>
    </w:pict>
  </w:numPicBullet>
  <w:numPicBullet w:numPicBulletId="2">
    <w:pict>
      <v:shape id="_x0000_i1221" type="#_x0000_t75" style="width:3.75pt;height:3.75pt" o:bullet="t">
        <v:imagedata r:id="rId3" o:title="CRM Bullet smaller"/>
      </v:shape>
    </w:pict>
  </w:numPicBullet>
  <w:numPicBullet w:numPicBulletId="3">
    <w:pict>
      <v:shape id="_x0000_i1222" type="#_x0000_t75" style="width:5.25pt;height:5.25pt" o:bullet="t">
        <v:imagedata r:id="rId4" o:title="CRM Bullet smaller"/>
      </v:shape>
    </w:pict>
  </w:numPicBullet>
  <w:numPicBullet w:numPicBulletId="4">
    <w:pict>
      <v:shape id="_x0000_i1223" type="#_x0000_t75" style="width:5.25pt;height:4.5pt" o:bullet="t">
        <v:imagedata r:id="rId5" o:title="CRM Bullet smaller"/>
      </v:shape>
    </w:pict>
  </w:numPicBullet>
  <w:abstractNum w:abstractNumId="0">
    <w:nsid w:val="FFFFFF7C"/>
    <w:multiLevelType w:val="singleLevel"/>
    <w:tmpl w:val="02944C34"/>
    <w:lvl w:ilvl="0">
      <w:start w:val="1"/>
      <w:numFmt w:val="decimal"/>
      <w:lvlText w:val="%1."/>
      <w:lvlJc w:val="left"/>
      <w:pPr>
        <w:tabs>
          <w:tab w:val="num" w:pos="1800"/>
        </w:tabs>
        <w:ind w:left="1800" w:hanging="360"/>
      </w:pPr>
    </w:lvl>
  </w:abstractNum>
  <w:abstractNum w:abstractNumId="1">
    <w:nsid w:val="FFFFFF7D"/>
    <w:multiLevelType w:val="singleLevel"/>
    <w:tmpl w:val="E59E6436"/>
    <w:lvl w:ilvl="0">
      <w:start w:val="1"/>
      <w:numFmt w:val="decimal"/>
      <w:lvlText w:val="%1."/>
      <w:lvlJc w:val="left"/>
      <w:pPr>
        <w:tabs>
          <w:tab w:val="num" w:pos="1440"/>
        </w:tabs>
        <w:ind w:left="1440" w:hanging="360"/>
      </w:pPr>
    </w:lvl>
  </w:abstractNum>
  <w:abstractNum w:abstractNumId="2">
    <w:nsid w:val="FFFFFF7E"/>
    <w:multiLevelType w:val="singleLevel"/>
    <w:tmpl w:val="59F2F028"/>
    <w:lvl w:ilvl="0">
      <w:start w:val="1"/>
      <w:numFmt w:val="decimal"/>
      <w:lvlText w:val="%1."/>
      <w:lvlJc w:val="left"/>
      <w:pPr>
        <w:tabs>
          <w:tab w:val="num" w:pos="1080"/>
        </w:tabs>
        <w:ind w:left="1080" w:hanging="360"/>
      </w:pPr>
    </w:lvl>
  </w:abstractNum>
  <w:abstractNum w:abstractNumId="3">
    <w:nsid w:val="FFFFFF7F"/>
    <w:multiLevelType w:val="singleLevel"/>
    <w:tmpl w:val="266C802A"/>
    <w:lvl w:ilvl="0">
      <w:start w:val="1"/>
      <w:numFmt w:val="decimal"/>
      <w:lvlText w:val="%1."/>
      <w:lvlJc w:val="left"/>
      <w:pPr>
        <w:tabs>
          <w:tab w:val="num" w:pos="720"/>
        </w:tabs>
        <w:ind w:left="720" w:hanging="360"/>
      </w:pPr>
    </w:lvl>
  </w:abstractNum>
  <w:abstractNum w:abstractNumId="4">
    <w:nsid w:val="FFFFFF80"/>
    <w:multiLevelType w:val="singleLevel"/>
    <w:tmpl w:val="CF3CD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3D2858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7EAA7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A92DDEE"/>
    <w:lvl w:ilvl="0">
      <w:start w:val="1"/>
      <w:numFmt w:val="bullet"/>
      <w:pStyle w:val="ListBullet2"/>
      <w:lvlText w:val=""/>
      <w:lvlJc w:val="left"/>
      <w:pPr>
        <w:ind w:left="720" w:hanging="360"/>
      </w:pPr>
      <w:rPr>
        <w:rFonts w:ascii="Symbol" w:hAnsi="Symbol" w:hint="default"/>
      </w:rPr>
    </w:lvl>
  </w:abstractNum>
  <w:abstractNum w:abstractNumId="8">
    <w:nsid w:val="FFFFFF88"/>
    <w:multiLevelType w:val="singleLevel"/>
    <w:tmpl w:val="93C43960"/>
    <w:lvl w:ilvl="0">
      <w:start w:val="1"/>
      <w:numFmt w:val="decimal"/>
      <w:pStyle w:val="ListNumber"/>
      <w:lvlText w:val="%1."/>
      <w:lvlJc w:val="left"/>
      <w:pPr>
        <w:tabs>
          <w:tab w:val="num" w:pos="360"/>
        </w:tabs>
        <w:ind w:left="360" w:hanging="360"/>
      </w:pPr>
    </w:lvl>
  </w:abstractNum>
  <w:abstractNum w:abstractNumId="9">
    <w:nsid w:val="FFFFFF89"/>
    <w:multiLevelType w:val="singleLevel"/>
    <w:tmpl w:val="14F6A570"/>
    <w:lvl w:ilvl="0">
      <w:start w:val="1"/>
      <w:numFmt w:val="bullet"/>
      <w:pStyle w:val="ListBullet"/>
      <w:lvlText w:val=""/>
      <w:lvlPicBulletId w:val="4"/>
      <w:lvlJc w:val="left"/>
      <w:pPr>
        <w:ind w:left="360" w:hanging="360"/>
      </w:pPr>
      <w:rPr>
        <w:rFonts w:ascii="Symbol" w:hAnsi="Symbol" w:hint="default"/>
        <w:color w:val="auto"/>
      </w:rPr>
    </w:lvl>
  </w:abstractNum>
  <w:abstractNum w:abstractNumId="10">
    <w:nsid w:val="03ED3A4B"/>
    <w:multiLevelType w:val="hybridMultilevel"/>
    <w:tmpl w:val="21288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885051B"/>
    <w:multiLevelType w:val="multilevel"/>
    <w:tmpl w:val="D99A75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EBE3D35"/>
    <w:multiLevelType w:val="multilevel"/>
    <w:tmpl w:val="D838536C"/>
    <w:lvl w:ilvl="0">
      <w:start w:val="1"/>
      <w:numFmt w:val="decimal"/>
      <w:pStyle w:val="Head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46274C"/>
    <w:multiLevelType w:val="hybridMultilevel"/>
    <w:tmpl w:val="C2641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2C136B1"/>
    <w:multiLevelType w:val="multilevel"/>
    <w:tmpl w:val="7BC6C620"/>
    <w:lvl w:ilvl="0">
      <w:start w:val="1"/>
      <w:numFmt w:val="decimal"/>
      <w:lvlText w:val="%1."/>
      <w:lvlJc w:val="left"/>
      <w:pPr>
        <w:ind w:left="357" w:hanging="357"/>
      </w:pPr>
      <w:rPr>
        <w:rFonts w:hint="default"/>
      </w:rPr>
    </w:lvl>
    <w:lvl w:ilvl="1">
      <w:start w:val="1"/>
      <w:numFmt w:val="decimal"/>
      <w:lvlText w:val="%1.%2."/>
      <w:lvlJc w:val="left"/>
      <w:pPr>
        <w:ind w:left="357" w:hanging="357"/>
      </w:pPr>
      <w:rPr>
        <w:rFonts w:asciiTheme="majorHAnsi" w:hAnsiTheme="majorHAnsi" w:cstheme="majorHAnsi" w:hint="default"/>
        <w:sz w:val="28"/>
        <w:szCs w:val="28"/>
      </w:rPr>
    </w:lvl>
    <w:lvl w:ilvl="2">
      <w:start w:val="1"/>
      <w:numFmt w:val="decimal"/>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5">
    <w:nsid w:val="14651821"/>
    <w:multiLevelType w:val="hybridMultilevel"/>
    <w:tmpl w:val="C90A1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3A40604"/>
    <w:multiLevelType w:val="hybridMultilevel"/>
    <w:tmpl w:val="F2C40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4C84450"/>
    <w:multiLevelType w:val="hybridMultilevel"/>
    <w:tmpl w:val="FC4A5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280B96"/>
    <w:multiLevelType w:val="hybridMultilevel"/>
    <w:tmpl w:val="312A8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F76157"/>
    <w:multiLevelType w:val="hybridMultilevel"/>
    <w:tmpl w:val="DA1CFA3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C057B73"/>
    <w:multiLevelType w:val="hybridMultilevel"/>
    <w:tmpl w:val="5D66AE04"/>
    <w:lvl w:ilvl="0" w:tplc="6DBC3458">
      <w:start w:val="1"/>
      <w:numFmt w:val="bullet"/>
      <w:lvlText w:val=""/>
      <w:lvlJc w:val="left"/>
      <w:pPr>
        <w:tabs>
          <w:tab w:val="num" w:pos="720"/>
        </w:tabs>
        <w:ind w:left="720" w:hanging="360"/>
      </w:pPr>
      <w:rPr>
        <w:rFonts w:ascii="Symbol" w:hAnsi="Symbol" w:hint="default"/>
        <w:sz w:val="20"/>
      </w:rPr>
    </w:lvl>
    <w:lvl w:ilvl="1" w:tplc="8826AAEC">
      <w:start w:val="1"/>
      <w:numFmt w:val="lowerRoman"/>
      <w:lvlText w:val="%2."/>
      <w:lvlJc w:val="right"/>
      <w:pPr>
        <w:tabs>
          <w:tab w:val="num" w:pos="1440"/>
        </w:tabs>
        <w:ind w:left="1440" w:hanging="360"/>
      </w:pPr>
    </w:lvl>
    <w:lvl w:ilvl="2" w:tplc="B07ACCA6">
      <w:start w:val="1"/>
      <w:numFmt w:val="bullet"/>
      <w:lvlText w:val=""/>
      <w:lvlJc w:val="left"/>
      <w:pPr>
        <w:tabs>
          <w:tab w:val="num" w:pos="2160"/>
        </w:tabs>
        <w:ind w:left="2160" w:hanging="360"/>
      </w:pPr>
      <w:rPr>
        <w:rFonts w:ascii="Wingdings" w:hAnsi="Wingdings" w:hint="default"/>
        <w:sz w:val="20"/>
      </w:rPr>
    </w:lvl>
    <w:lvl w:ilvl="3" w:tplc="AEB83F24">
      <w:start w:val="1"/>
      <w:numFmt w:val="bullet"/>
      <w:lvlText w:val=""/>
      <w:lvlJc w:val="left"/>
      <w:pPr>
        <w:tabs>
          <w:tab w:val="num" w:pos="2880"/>
        </w:tabs>
        <w:ind w:left="2880" w:hanging="360"/>
      </w:pPr>
      <w:rPr>
        <w:rFonts w:ascii="Wingdings" w:hAnsi="Wingdings" w:hint="default"/>
        <w:sz w:val="20"/>
      </w:rPr>
    </w:lvl>
    <w:lvl w:ilvl="4" w:tplc="CB5E7492">
      <w:start w:val="1"/>
      <w:numFmt w:val="bullet"/>
      <w:lvlText w:val=""/>
      <w:lvlJc w:val="left"/>
      <w:pPr>
        <w:tabs>
          <w:tab w:val="num" w:pos="3600"/>
        </w:tabs>
        <w:ind w:left="3600" w:hanging="360"/>
      </w:pPr>
      <w:rPr>
        <w:rFonts w:ascii="Wingdings" w:hAnsi="Wingdings" w:hint="default"/>
        <w:sz w:val="20"/>
      </w:rPr>
    </w:lvl>
    <w:lvl w:ilvl="5" w:tplc="8A86DACC">
      <w:start w:val="1"/>
      <w:numFmt w:val="bullet"/>
      <w:lvlText w:val=""/>
      <w:lvlJc w:val="left"/>
      <w:pPr>
        <w:tabs>
          <w:tab w:val="num" w:pos="4320"/>
        </w:tabs>
        <w:ind w:left="4320" w:hanging="360"/>
      </w:pPr>
      <w:rPr>
        <w:rFonts w:ascii="Wingdings" w:hAnsi="Wingdings" w:hint="default"/>
        <w:sz w:val="20"/>
      </w:rPr>
    </w:lvl>
    <w:lvl w:ilvl="6" w:tplc="7AAC88A8">
      <w:start w:val="1"/>
      <w:numFmt w:val="bullet"/>
      <w:lvlText w:val=""/>
      <w:lvlJc w:val="left"/>
      <w:pPr>
        <w:tabs>
          <w:tab w:val="num" w:pos="5040"/>
        </w:tabs>
        <w:ind w:left="5040" w:hanging="360"/>
      </w:pPr>
      <w:rPr>
        <w:rFonts w:ascii="Wingdings" w:hAnsi="Wingdings" w:hint="default"/>
        <w:sz w:val="20"/>
      </w:rPr>
    </w:lvl>
    <w:lvl w:ilvl="7" w:tplc="0F7EC48C">
      <w:start w:val="1"/>
      <w:numFmt w:val="bullet"/>
      <w:lvlText w:val=""/>
      <w:lvlJc w:val="left"/>
      <w:pPr>
        <w:tabs>
          <w:tab w:val="num" w:pos="5760"/>
        </w:tabs>
        <w:ind w:left="5760" w:hanging="360"/>
      </w:pPr>
      <w:rPr>
        <w:rFonts w:ascii="Wingdings" w:hAnsi="Wingdings" w:hint="default"/>
        <w:sz w:val="20"/>
      </w:rPr>
    </w:lvl>
    <w:lvl w:ilvl="8" w:tplc="D69A7BCE">
      <w:start w:val="1"/>
      <w:numFmt w:val="bullet"/>
      <w:lvlText w:val=""/>
      <w:lvlJc w:val="left"/>
      <w:pPr>
        <w:tabs>
          <w:tab w:val="num" w:pos="6480"/>
        </w:tabs>
        <w:ind w:left="6480" w:hanging="360"/>
      </w:pPr>
      <w:rPr>
        <w:rFonts w:ascii="Wingdings" w:hAnsi="Wingdings" w:hint="default"/>
        <w:sz w:val="20"/>
      </w:rPr>
    </w:lvl>
  </w:abstractNum>
  <w:abstractNum w:abstractNumId="21">
    <w:nsid w:val="2D5423ED"/>
    <w:multiLevelType w:val="hybridMultilevel"/>
    <w:tmpl w:val="49584692"/>
    <w:lvl w:ilvl="0" w:tplc="E55EE41E">
      <w:start w:val="1"/>
      <w:numFmt w:val="bullet"/>
      <w:pStyle w:val="bullets"/>
      <w:lvlText w:val=""/>
      <w:lvlJc w:val="left"/>
      <w:pPr>
        <w:ind w:left="734" w:hanging="360"/>
      </w:pPr>
      <w:rPr>
        <w:rFonts w:ascii="Wingdings" w:hAnsi="Wingdings" w:hint="default"/>
        <w:color w:val="00ADED"/>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8808E2"/>
    <w:multiLevelType w:val="hybridMultilevel"/>
    <w:tmpl w:val="D9229FCC"/>
    <w:lvl w:ilvl="0" w:tplc="709684C0">
      <w:start w:val="138"/>
      <w:numFmt w:val="bullet"/>
      <w:lvlText w:val="-"/>
      <w:lvlJc w:val="left"/>
      <w:pPr>
        <w:ind w:left="720" w:hanging="360"/>
      </w:pPr>
      <w:rPr>
        <w:rFonts w:ascii="Segoe UI" w:eastAsiaTheme="minorHAnsi" w:hAnsi="Segoe UI" w:cs="Segoe U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E8C755E"/>
    <w:multiLevelType w:val="hybridMultilevel"/>
    <w:tmpl w:val="B116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1C5160B"/>
    <w:multiLevelType w:val="hybridMultilevel"/>
    <w:tmpl w:val="CD7CA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46B2464"/>
    <w:multiLevelType w:val="multilevel"/>
    <w:tmpl w:val="E9982728"/>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418" w:hanging="1418"/>
      </w:pPr>
      <w:rPr>
        <w:rFonts w:hint="default"/>
      </w:rPr>
    </w:lvl>
    <w:lvl w:ilvl="4">
      <w:start w:val="1"/>
      <w:numFmt w:val="decimal"/>
      <w:pStyle w:val="Heading5"/>
      <w:lvlText w:val="%1.%2.%3.%4.%5"/>
      <w:lvlJc w:val="left"/>
      <w:pPr>
        <w:ind w:left="1701" w:hanging="1701"/>
      </w:pPr>
      <w:rPr>
        <w:rFonts w:hint="default"/>
      </w:rPr>
    </w:lvl>
    <w:lvl w:ilvl="5">
      <w:start w:val="1"/>
      <w:numFmt w:val="decimal"/>
      <w:lvlText w:val="%1.%2.%3.%4.%5.%6."/>
      <w:lvlJc w:val="left"/>
      <w:pPr>
        <w:ind w:left="5106" w:hanging="851"/>
      </w:pPr>
      <w:rPr>
        <w:rFonts w:hint="default"/>
      </w:rPr>
    </w:lvl>
    <w:lvl w:ilvl="6">
      <w:start w:val="1"/>
      <w:numFmt w:val="decimal"/>
      <w:lvlText w:val="%1.%2.%3.%4.%5.%6.%7."/>
      <w:lvlJc w:val="left"/>
      <w:pPr>
        <w:ind w:left="5957" w:hanging="851"/>
      </w:pPr>
      <w:rPr>
        <w:rFonts w:hint="default"/>
      </w:rPr>
    </w:lvl>
    <w:lvl w:ilvl="7">
      <w:start w:val="1"/>
      <w:numFmt w:val="decimal"/>
      <w:lvlText w:val="%1.%2.%3.%4.%5.%6.%7.%8."/>
      <w:lvlJc w:val="left"/>
      <w:pPr>
        <w:ind w:left="6808" w:hanging="851"/>
      </w:pPr>
      <w:rPr>
        <w:rFonts w:hint="default"/>
      </w:rPr>
    </w:lvl>
    <w:lvl w:ilvl="8">
      <w:start w:val="1"/>
      <w:numFmt w:val="decimal"/>
      <w:lvlText w:val="%1.%2.%3.%4.%5.%6.%7.%8.%9."/>
      <w:lvlJc w:val="left"/>
      <w:pPr>
        <w:ind w:left="7659" w:hanging="851"/>
      </w:pPr>
      <w:rPr>
        <w:rFonts w:hint="default"/>
      </w:rPr>
    </w:lvl>
  </w:abstractNum>
  <w:abstractNum w:abstractNumId="26">
    <w:nsid w:val="3F2D5F35"/>
    <w:multiLevelType w:val="hybridMultilevel"/>
    <w:tmpl w:val="82BC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35F6643"/>
    <w:multiLevelType w:val="hybridMultilevel"/>
    <w:tmpl w:val="DAA21B76"/>
    <w:lvl w:ilvl="0" w:tplc="709684C0">
      <w:start w:val="138"/>
      <w:numFmt w:val="bullet"/>
      <w:lvlText w:val="-"/>
      <w:lvlJc w:val="left"/>
      <w:pPr>
        <w:ind w:left="720" w:hanging="360"/>
      </w:pPr>
      <w:rPr>
        <w:rFonts w:ascii="Segoe UI" w:eastAsiaTheme="minorHAnsi" w:hAnsi="Segoe UI" w:cs="Segoe U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4373C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50D3E11"/>
    <w:multiLevelType w:val="hybridMultilevel"/>
    <w:tmpl w:val="8D8A7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5EE7AA8"/>
    <w:multiLevelType w:val="hybridMultilevel"/>
    <w:tmpl w:val="1152F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482A2D5E"/>
    <w:multiLevelType w:val="hybridMultilevel"/>
    <w:tmpl w:val="3F1CA296"/>
    <w:lvl w:ilvl="0" w:tplc="709684C0">
      <w:start w:val="138"/>
      <w:numFmt w:val="bullet"/>
      <w:lvlText w:val="-"/>
      <w:lvlJc w:val="left"/>
      <w:pPr>
        <w:ind w:left="720" w:hanging="360"/>
      </w:pPr>
      <w:rPr>
        <w:rFonts w:ascii="Segoe UI" w:eastAsiaTheme="minorHAnsi" w:hAnsi="Segoe UI" w:cs="Segoe U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4A61282B"/>
    <w:multiLevelType w:val="hybridMultilevel"/>
    <w:tmpl w:val="4C0E1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D2717D8"/>
    <w:multiLevelType w:val="hybridMultilevel"/>
    <w:tmpl w:val="A27E32E4"/>
    <w:lvl w:ilvl="0" w:tplc="5204E264">
      <w:start w:val="2"/>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F302117"/>
    <w:multiLevelType w:val="hybridMultilevel"/>
    <w:tmpl w:val="49C0A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2A379FB"/>
    <w:multiLevelType w:val="hybridMultilevel"/>
    <w:tmpl w:val="5D0E77A4"/>
    <w:lvl w:ilvl="0" w:tplc="80D29F5E">
      <w:start w:val="138"/>
      <w:numFmt w:val="bullet"/>
      <w:lvlText w:val="-"/>
      <w:lvlJc w:val="left"/>
      <w:pPr>
        <w:ind w:left="720" w:hanging="360"/>
      </w:pPr>
      <w:rPr>
        <w:rFonts w:ascii="Segoe UI" w:eastAsiaTheme="minorHAnsi" w:hAnsi="Segoe UI" w:cs="Segoe UI" w:hint="default"/>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310498F"/>
    <w:multiLevelType w:val="hybridMultilevel"/>
    <w:tmpl w:val="70D64600"/>
    <w:lvl w:ilvl="0" w:tplc="22C2E458">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CE6328D"/>
    <w:multiLevelType w:val="hybridMultilevel"/>
    <w:tmpl w:val="56CC2DF6"/>
    <w:lvl w:ilvl="0" w:tplc="EBF0FDD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E551EB9"/>
    <w:multiLevelType w:val="hybridMultilevel"/>
    <w:tmpl w:val="C9FE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1B35352"/>
    <w:multiLevelType w:val="hybridMultilevel"/>
    <w:tmpl w:val="4C5AACB4"/>
    <w:lvl w:ilvl="0" w:tplc="709684C0">
      <w:start w:val="138"/>
      <w:numFmt w:val="bullet"/>
      <w:lvlText w:val="-"/>
      <w:lvlJc w:val="left"/>
      <w:pPr>
        <w:ind w:left="720" w:hanging="360"/>
      </w:pPr>
      <w:rPr>
        <w:rFonts w:ascii="Segoe UI" w:eastAsiaTheme="minorHAnsi" w:hAnsi="Segoe UI" w:cs="Segoe U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6063C06"/>
    <w:multiLevelType w:val="hybridMultilevel"/>
    <w:tmpl w:val="4E6ACAFE"/>
    <w:lvl w:ilvl="0" w:tplc="709684C0">
      <w:start w:val="138"/>
      <w:numFmt w:val="bullet"/>
      <w:lvlText w:val="-"/>
      <w:lvlJc w:val="left"/>
      <w:pPr>
        <w:ind w:left="720" w:hanging="360"/>
      </w:pPr>
      <w:rPr>
        <w:rFonts w:ascii="Segoe UI" w:eastAsiaTheme="minorHAnsi" w:hAnsi="Segoe UI" w:cs="Segoe UI" w:hint="default"/>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6662B4D"/>
    <w:multiLevelType w:val="hybridMultilevel"/>
    <w:tmpl w:val="CF022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7C67591"/>
    <w:multiLevelType w:val="hybridMultilevel"/>
    <w:tmpl w:val="DBA2807E"/>
    <w:lvl w:ilvl="0" w:tplc="0409000F">
      <w:start w:val="1"/>
      <w:numFmt w:val="decimal"/>
      <w:lvlText w:val="%1."/>
      <w:lvlJc w:val="left"/>
      <w:pPr>
        <w:ind w:left="720" w:hanging="360"/>
      </w:pPr>
    </w:lvl>
    <w:lvl w:ilvl="1" w:tplc="F094E60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EC209C"/>
    <w:multiLevelType w:val="hybridMultilevel"/>
    <w:tmpl w:val="69127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3B12E76"/>
    <w:multiLevelType w:val="hybridMultilevel"/>
    <w:tmpl w:val="371CA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F745178"/>
    <w:multiLevelType w:val="hybridMultilevel"/>
    <w:tmpl w:val="6A64FD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12"/>
  </w:num>
  <w:num w:numId="14">
    <w:abstractNumId w:val="36"/>
  </w:num>
  <w:num w:numId="15">
    <w:abstractNumId w:val="14"/>
  </w:num>
  <w:num w:numId="16">
    <w:abstractNumId w:val="35"/>
  </w:num>
  <w:num w:numId="17">
    <w:abstractNumId w:val="40"/>
  </w:num>
  <w:num w:numId="18">
    <w:abstractNumId w:val="39"/>
  </w:num>
  <w:num w:numId="19">
    <w:abstractNumId w:val="31"/>
  </w:num>
  <w:num w:numId="20">
    <w:abstractNumId w:val="22"/>
  </w:num>
  <w:num w:numId="21">
    <w:abstractNumId w:val="10"/>
  </w:num>
  <w:num w:numId="22">
    <w:abstractNumId w:val="27"/>
  </w:num>
  <w:num w:numId="23">
    <w:abstractNumId w:val="33"/>
  </w:num>
  <w:num w:numId="24">
    <w:abstractNumId w:val="37"/>
  </w:num>
  <w:num w:numId="25">
    <w:abstractNumId w:val="17"/>
  </w:num>
  <w:num w:numId="26">
    <w:abstractNumId w:val="15"/>
  </w:num>
  <w:num w:numId="27">
    <w:abstractNumId w:val="19"/>
  </w:num>
  <w:num w:numId="28">
    <w:abstractNumId w:val="25"/>
  </w:num>
  <w:num w:numId="29">
    <w:abstractNumId w:val="25"/>
  </w:num>
  <w:num w:numId="30">
    <w:abstractNumId w:val="20"/>
    <w:lvlOverride w:ilvl="0"/>
    <w:lvlOverride w:ilvl="1">
      <w:startOverride w:val="1"/>
    </w:lvlOverride>
    <w:lvlOverride w:ilvl="2"/>
    <w:lvlOverride w:ilvl="3"/>
    <w:lvlOverride w:ilvl="4"/>
    <w:lvlOverride w:ilvl="5"/>
    <w:lvlOverride w:ilvl="6"/>
    <w:lvlOverride w:ilvl="7"/>
    <w:lvlOverride w:ilvl="8"/>
  </w:num>
  <w:num w:numId="31">
    <w:abstractNumId w:val="30"/>
  </w:num>
  <w:num w:numId="32">
    <w:abstractNumId w:val="29"/>
  </w:num>
  <w:num w:numId="33">
    <w:abstractNumId w:val="34"/>
  </w:num>
  <w:num w:numId="34">
    <w:abstractNumId w:val="32"/>
  </w:num>
  <w:num w:numId="35">
    <w:abstractNumId w:val="23"/>
  </w:num>
  <w:num w:numId="36">
    <w:abstractNumId w:val="43"/>
  </w:num>
  <w:num w:numId="37">
    <w:abstractNumId w:val="13"/>
  </w:num>
  <w:num w:numId="38">
    <w:abstractNumId w:val="26"/>
  </w:num>
  <w:num w:numId="39">
    <w:abstractNumId w:val="16"/>
  </w:num>
  <w:num w:numId="40">
    <w:abstractNumId w:val="45"/>
  </w:num>
  <w:num w:numId="41">
    <w:abstractNumId w:val="24"/>
  </w:num>
  <w:num w:numId="42">
    <w:abstractNumId w:val="18"/>
  </w:num>
  <w:num w:numId="43">
    <w:abstractNumId w:val="38"/>
  </w:num>
  <w:num w:numId="44">
    <w:abstractNumId w:val="41"/>
  </w:num>
  <w:num w:numId="45">
    <w:abstractNumId w:val="44"/>
  </w:num>
  <w:num w:numId="46">
    <w:abstractNumId w:val="42"/>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comments" w:enforcement="0"/>
  <w:defaultTabStop w:val="720"/>
  <w:drawingGridHorizontalSpacing w:val="110"/>
  <w:displayHorizontalDrawingGridEvery w:val="2"/>
  <w:characterSpacingControl w:val="doNotCompress"/>
  <w:hdrShapeDefaults>
    <o:shapedefaults v:ext="edit" spidmax="2049">
      <o:colormru v:ext="edit" colors="#00aced"/>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7D1"/>
    <w:rsid w:val="000029C0"/>
    <w:rsid w:val="00005AD1"/>
    <w:rsid w:val="00021ACC"/>
    <w:rsid w:val="00022434"/>
    <w:rsid w:val="00045275"/>
    <w:rsid w:val="00050D7B"/>
    <w:rsid w:val="00052194"/>
    <w:rsid w:val="000545A6"/>
    <w:rsid w:val="000554D2"/>
    <w:rsid w:val="00056A20"/>
    <w:rsid w:val="00056B4B"/>
    <w:rsid w:val="00060958"/>
    <w:rsid w:val="00065F1F"/>
    <w:rsid w:val="00094D4C"/>
    <w:rsid w:val="000A4453"/>
    <w:rsid w:val="000F7850"/>
    <w:rsid w:val="0011050C"/>
    <w:rsid w:val="00113B4A"/>
    <w:rsid w:val="00121DEE"/>
    <w:rsid w:val="00122C0D"/>
    <w:rsid w:val="0012579A"/>
    <w:rsid w:val="00127C03"/>
    <w:rsid w:val="00147273"/>
    <w:rsid w:val="00153E04"/>
    <w:rsid w:val="00153EBE"/>
    <w:rsid w:val="00154217"/>
    <w:rsid w:val="00161929"/>
    <w:rsid w:val="00164771"/>
    <w:rsid w:val="00167F13"/>
    <w:rsid w:val="0017341E"/>
    <w:rsid w:val="001816D6"/>
    <w:rsid w:val="0019400C"/>
    <w:rsid w:val="00195F61"/>
    <w:rsid w:val="001A2460"/>
    <w:rsid w:val="001B15E6"/>
    <w:rsid w:val="001B4BE8"/>
    <w:rsid w:val="001C5CF4"/>
    <w:rsid w:val="001D3711"/>
    <w:rsid w:val="001D50FE"/>
    <w:rsid w:val="001E5291"/>
    <w:rsid w:val="002004DB"/>
    <w:rsid w:val="00203C5F"/>
    <w:rsid w:val="002316FC"/>
    <w:rsid w:val="00231901"/>
    <w:rsid w:val="0023683F"/>
    <w:rsid w:val="00240F56"/>
    <w:rsid w:val="0024148C"/>
    <w:rsid w:val="002509CC"/>
    <w:rsid w:val="002568C7"/>
    <w:rsid w:val="00264879"/>
    <w:rsid w:val="00272F2F"/>
    <w:rsid w:val="002772A6"/>
    <w:rsid w:val="0029324D"/>
    <w:rsid w:val="002934AB"/>
    <w:rsid w:val="00297725"/>
    <w:rsid w:val="002C2A4F"/>
    <w:rsid w:val="002C2A5C"/>
    <w:rsid w:val="002D6627"/>
    <w:rsid w:val="002F3FC3"/>
    <w:rsid w:val="00303757"/>
    <w:rsid w:val="003113A2"/>
    <w:rsid w:val="00313BBC"/>
    <w:rsid w:val="00314071"/>
    <w:rsid w:val="0032650B"/>
    <w:rsid w:val="00327E06"/>
    <w:rsid w:val="003336FA"/>
    <w:rsid w:val="00336F61"/>
    <w:rsid w:val="003458CF"/>
    <w:rsid w:val="003607D7"/>
    <w:rsid w:val="00362994"/>
    <w:rsid w:val="003819C5"/>
    <w:rsid w:val="003916FA"/>
    <w:rsid w:val="00392E5F"/>
    <w:rsid w:val="00396302"/>
    <w:rsid w:val="003A4680"/>
    <w:rsid w:val="003A7F76"/>
    <w:rsid w:val="003B6A6F"/>
    <w:rsid w:val="003B7386"/>
    <w:rsid w:val="003C2D79"/>
    <w:rsid w:val="003C54C3"/>
    <w:rsid w:val="003C79D1"/>
    <w:rsid w:val="003D3AAC"/>
    <w:rsid w:val="003E60E0"/>
    <w:rsid w:val="003F23FA"/>
    <w:rsid w:val="004104B2"/>
    <w:rsid w:val="00414259"/>
    <w:rsid w:val="004174AC"/>
    <w:rsid w:val="00417915"/>
    <w:rsid w:val="00432878"/>
    <w:rsid w:val="00433E32"/>
    <w:rsid w:val="0043644D"/>
    <w:rsid w:val="00460291"/>
    <w:rsid w:val="00461092"/>
    <w:rsid w:val="004716CE"/>
    <w:rsid w:val="004B7152"/>
    <w:rsid w:val="004C5512"/>
    <w:rsid w:val="004D26EA"/>
    <w:rsid w:val="004E5AED"/>
    <w:rsid w:val="004E69A3"/>
    <w:rsid w:val="004F0779"/>
    <w:rsid w:val="004F7A7C"/>
    <w:rsid w:val="00501DCC"/>
    <w:rsid w:val="00523D19"/>
    <w:rsid w:val="00536454"/>
    <w:rsid w:val="005412EA"/>
    <w:rsid w:val="005477F8"/>
    <w:rsid w:val="00555828"/>
    <w:rsid w:val="00562EBB"/>
    <w:rsid w:val="00565C71"/>
    <w:rsid w:val="00565FBD"/>
    <w:rsid w:val="00570A20"/>
    <w:rsid w:val="005744A2"/>
    <w:rsid w:val="00592C47"/>
    <w:rsid w:val="005A099A"/>
    <w:rsid w:val="005B0EFD"/>
    <w:rsid w:val="005B34DC"/>
    <w:rsid w:val="005B5154"/>
    <w:rsid w:val="005C1FD8"/>
    <w:rsid w:val="005D5D9A"/>
    <w:rsid w:val="005E29DD"/>
    <w:rsid w:val="005E7AFE"/>
    <w:rsid w:val="005F6682"/>
    <w:rsid w:val="00605FBB"/>
    <w:rsid w:val="0061311C"/>
    <w:rsid w:val="0061438E"/>
    <w:rsid w:val="00622F59"/>
    <w:rsid w:val="00640E4E"/>
    <w:rsid w:val="006419FC"/>
    <w:rsid w:val="00641C7C"/>
    <w:rsid w:val="00644038"/>
    <w:rsid w:val="00667BC4"/>
    <w:rsid w:val="00675CA0"/>
    <w:rsid w:val="00684F4D"/>
    <w:rsid w:val="00686F97"/>
    <w:rsid w:val="0069167D"/>
    <w:rsid w:val="00692CB3"/>
    <w:rsid w:val="006940AF"/>
    <w:rsid w:val="006960A8"/>
    <w:rsid w:val="00697306"/>
    <w:rsid w:val="006A58F1"/>
    <w:rsid w:val="006B012E"/>
    <w:rsid w:val="006B1E28"/>
    <w:rsid w:val="006B5090"/>
    <w:rsid w:val="006C2AE6"/>
    <w:rsid w:val="006C31A5"/>
    <w:rsid w:val="006C611A"/>
    <w:rsid w:val="006D7BF5"/>
    <w:rsid w:val="006E19C8"/>
    <w:rsid w:val="006E260D"/>
    <w:rsid w:val="006E4C6A"/>
    <w:rsid w:val="006E6400"/>
    <w:rsid w:val="00706675"/>
    <w:rsid w:val="007122BA"/>
    <w:rsid w:val="0071239E"/>
    <w:rsid w:val="00713B3C"/>
    <w:rsid w:val="00762947"/>
    <w:rsid w:val="007733BE"/>
    <w:rsid w:val="00776B11"/>
    <w:rsid w:val="00793B36"/>
    <w:rsid w:val="00794771"/>
    <w:rsid w:val="00797DEA"/>
    <w:rsid w:val="007B691A"/>
    <w:rsid w:val="007C3442"/>
    <w:rsid w:val="007D1139"/>
    <w:rsid w:val="007D63EA"/>
    <w:rsid w:val="007D6A31"/>
    <w:rsid w:val="007E4F2A"/>
    <w:rsid w:val="007F5855"/>
    <w:rsid w:val="00803579"/>
    <w:rsid w:val="008044D7"/>
    <w:rsid w:val="008056BD"/>
    <w:rsid w:val="00814D19"/>
    <w:rsid w:val="00817E1B"/>
    <w:rsid w:val="00830517"/>
    <w:rsid w:val="00836893"/>
    <w:rsid w:val="00850A06"/>
    <w:rsid w:val="00871577"/>
    <w:rsid w:val="00871AD2"/>
    <w:rsid w:val="00881622"/>
    <w:rsid w:val="00887CB7"/>
    <w:rsid w:val="008915F0"/>
    <w:rsid w:val="008A0E8E"/>
    <w:rsid w:val="008A5A09"/>
    <w:rsid w:val="008A627E"/>
    <w:rsid w:val="008B27B9"/>
    <w:rsid w:val="008B51AA"/>
    <w:rsid w:val="008B6971"/>
    <w:rsid w:val="008C2002"/>
    <w:rsid w:val="008C6702"/>
    <w:rsid w:val="008D552E"/>
    <w:rsid w:val="008D7744"/>
    <w:rsid w:val="008E3865"/>
    <w:rsid w:val="008E6EB8"/>
    <w:rsid w:val="008F5344"/>
    <w:rsid w:val="008F7568"/>
    <w:rsid w:val="00901336"/>
    <w:rsid w:val="00901EF3"/>
    <w:rsid w:val="0090211F"/>
    <w:rsid w:val="00903876"/>
    <w:rsid w:val="00907A61"/>
    <w:rsid w:val="00910F32"/>
    <w:rsid w:val="00914648"/>
    <w:rsid w:val="00916449"/>
    <w:rsid w:val="00922713"/>
    <w:rsid w:val="009322A6"/>
    <w:rsid w:val="00943095"/>
    <w:rsid w:val="009577B8"/>
    <w:rsid w:val="00966056"/>
    <w:rsid w:val="00974539"/>
    <w:rsid w:val="00975DDC"/>
    <w:rsid w:val="009A2268"/>
    <w:rsid w:val="009B2FEC"/>
    <w:rsid w:val="009B7653"/>
    <w:rsid w:val="009C19CB"/>
    <w:rsid w:val="009C419E"/>
    <w:rsid w:val="00A10DB7"/>
    <w:rsid w:val="00A34B52"/>
    <w:rsid w:val="00A34BF8"/>
    <w:rsid w:val="00A67676"/>
    <w:rsid w:val="00A86812"/>
    <w:rsid w:val="00A95508"/>
    <w:rsid w:val="00AB0B18"/>
    <w:rsid w:val="00AB2D87"/>
    <w:rsid w:val="00AB651F"/>
    <w:rsid w:val="00AC1576"/>
    <w:rsid w:val="00AC30DA"/>
    <w:rsid w:val="00AC670A"/>
    <w:rsid w:val="00AC7CF5"/>
    <w:rsid w:val="00AD133A"/>
    <w:rsid w:val="00AF52EB"/>
    <w:rsid w:val="00AF56BF"/>
    <w:rsid w:val="00B009CF"/>
    <w:rsid w:val="00B26C17"/>
    <w:rsid w:val="00B345F5"/>
    <w:rsid w:val="00B43C95"/>
    <w:rsid w:val="00B441FF"/>
    <w:rsid w:val="00B45D83"/>
    <w:rsid w:val="00B87EF7"/>
    <w:rsid w:val="00B91E87"/>
    <w:rsid w:val="00B929E6"/>
    <w:rsid w:val="00BB6F42"/>
    <w:rsid w:val="00BD1EE4"/>
    <w:rsid w:val="00BD2238"/>
    <w:rsid w:val="00BE5DC0"/>
    <w:rsid w:val="00C01524"/>
    <w:rsid w:val="00C05D1F"/>
    <w:rsid w:val="00C14ACB"/>
    <w:rsid w:val="00C26F1E"/>
    <w:rsid w:val="00C27B18"/>
    <w:rsid w:val="00C46008"/>
    <w:rsid w:val="00C56B2F"/>
    <w:rsid w:val="00C5705F"/>
    <w:rsid w:val="00C6201E"/>
    <w:rsid w:val="00C646E3"/>
    <w:rsid w:val="00C70B4D"/>
    <w:rsid w:val="00C97B00"/>
    <w:rsid w:val="00CB57E2"/>
    <w:rsid w:val="00CB5DF6"/>
    <w:rsid w:val="00CB5E7F"/>
    <w:rsid w:val="00CC0FD7"/>
    <w:rsid w:val="00CD5358"/>
    <w:rsid w:val="00CF1999"/>
    <w:rsid w:val="00D009FB"/>
    <w:rsid w:val="00D03750"/>
    <w:rsid w:val="00D10F0C"/>
    <w:rsid w:val="00D137D1"/>
    <w:rsid w:val="00D15B83"/>
    <w:rsid w:val="00D26DDA"/>
    <w:rsid w:val="00D31694"/>
    <w:rsid w:val="00D46CD9"/>
    <w:rsid w:val="00D57771"/>
    <w:rsid w:val="00D601DA"/>
    <w:rsid w:val="00D60486"/>
    <w:rsid w:val="00D66DC3"/>
    <w:rsid w:val="00D71CE8"/>
    <w:rsid w:val="00D84773"/>
    <w:rsid w:val="00DA113E"/>
    <w:rsid w:val="00DB11B7"/>
    <w:rsid w:val="00DC3F25"/>
    <w:rsid w:val="00DC4E7D"/>
    <w:rsid w:val="00DC532A"/>
    <w:rsid w:val="00DF1F72"/>
    <w:rsid w:val="00DF2753"/>
    <w:rsid w:val="00E00D10"/>
    <w:rsid w:val="00E01B1F"/>
    <w:rsid w:val="00E1034E"/>
    <w:rsid w:val="00E12239"/>
    <w:rsid w:val="00E211EB"/>
    <w:rsid w:val="00E25AF5"/>
    <w:rsid w:val="00E270C1"/>
    <w:rsid w:val="00E345B2"/>
    <w:rsid w:val="00E50356"/>
    <w:rsid w:val="00E514F1"/>
    <w:rsid w:val="00E551CC"/>
    <w:rsid w:val="00E57152"/>
    <w:rsid w:val="00E66956"/>
    <w:rsid w:val="00E66EC8"/>
    <w:rsid w:val="00E94650"/>
    <w:rsid w:val="00EB1AD7"/>
    <w:rsid w:val="00EB2DE0"/>
    <w:rsid w:val="00EB5BE8"/>
    <w:rsid w:val="00ED0D81"/>
    <w:rsid w:val="00EE14EA"/>
    <w:rsid w:val="00EE29E8"/>
    <w:rsid w:val="00EE2CFD"/>
    <w:rsid w:val="00F03DEB"/>
    <w:rsid w:val="00F07EA6"/>
    <w:rsid w:val="00F14B70"/>
    <w:rsid w:val="00F41BE0"/>
    <w:rsid w:val="00F4680F"/>
    <w:rsid w:val="00F5075E"/>
    <w:rsid w:val="00F5104E"/>
    <w:rsid w:val="00F65FBD"/>
    <w:rsid w:val="00F723D0"/>
    <w:rsid w:val="00F73D73"/>
    <w:rsid w:val="00F75E16"/>
    <w:rsid w:val="00F849A0"/>
    <w:rsid w:val="00F85EC2"/>
    <w:rsid w:val="00F876CD"/>
    <w:rsid w:val="00F8793D"/>
    <w:rsid w:val="00F93F2E"/>
    <w:rsid w:val="00FA11E5"/>
    <w:rsid w:val="00FB0D9A"/>
    <w:rsid w:val="00FD3DF8"/>
    <w:rsid w:val="00FD4092"/>
    <w:rsid w:val="00FE522E"/>
    <w:rsid w:val="00FF61F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0aced"/>
    </o:shapedefaults>
    <o:shapelayout v:ext="edit">
      <o:idmap v:ext="edit" data="1"/>
    </o:shapelayout>
  </w:shapeDefaults>
  <w:decimalSymbol w:val="."/>
  <w:listSeparator w:val=","/>
  <w14:docId w14:val="51F4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E8E"/>
    <w:pPr>
      <w:spacing w:line="240" w:lineRule="auto"/>
      <w:jc w:val="both"/>
    </w:pPr>
    <w:rPr>
      <w:rFonts w:eastAsiaTheme="minorHAnsi"/>
      <w:sz w:val="20"/>
      <w:lang w:val="en-GB"/>
    </w:rPr>
  </w:style>
  <w:style w:type="paragraph" w:styleId="Heading1">
    <w:name w:val="heading 1"/>
    <w:aliases w:val="CRM-02 Heading 1"/>
    <w:next w:val="Bodycopy"/>
    <w:link w:val="Heading1Char"/>
    <w:uiPriority w:val="9"/>
    <w:qFormat/>
    <w:rsid w:val="003C79D1"/>
    <w:pPr>
      <w:keepNext/>
      <w:keepLines/>
      <w:numPr>
        <w:numId w:val="29"/>
      </w:numPr>
      <w:suppressAutoHyphens/>
      <w:spacing w:before="440" w:after="120" w:line="240" w:lineRule="auto"/>
      <w:ind w:left="0" w:firstLine="0"/>
      <w:outlineLvl w:val="0"/>
    </w:pPr>
    <w:rPr>
      <w:rFonts w:ascii="Segoe UI Light" w:eastAsia="Times New Roman" w:hAnsi="Segoe UI Light" w:cs="Times New Roman"/>
      <w:sz w:val="28"/>
      <w:szCs w:val="20"/>
    </w:rPr>
  </w:style>
  <w:style w:type="paragraph" w:styleId="Heading2">
    <w:name w:val="heading 2"/>
    <w:basedOn w:val="Normal"/>
    <w:next w:val="Normal"/>
    <w:link w:val="Heading2Char"/>
    <w:uiPriority w:val="9"/>
    <w:unhideWhenUsed/>
    <w:qFormat/>
    <w:rsid w:val="002934AB"/>
    <w:pPr>
      <w:keepNext/>
      <w:keepLines/>
      <w:numPr>
        <w:ilvl w:val="1"/>
        <w:numId w:val="29"/>
      </w:numPr>
      <w:spacing w:before="16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qFormat/>
    <w:rsid w:val="00AD133A"/>
    <w:pPr>
      <w:keepNext/>
      <w:numPr>
        <w:ilvl w:val="2"/>
        <w:numId w:val="29"/>
      </w:numPr>
      <w:tabs>
        <w:tab w:val="left" w:pos="1134"/>
      </w:tabs>
      <w:spacing w:before="240" w:after="120"/>
      <w:jc w:val="left"/>
      <w:outlineLvl w:val="2"/>
    </w:pPr>
    <w:rPr>
      <w:rFonts w:asciiTheme="majorHAnsi" w:eastAsia="Times New Roman" w:hAnsiTheme="majorHAnsi" w:cs="Arial"/>
      <w:bCs/>
      <w:sz w:val="26"/>
      <w:szCs w:val="26"/>
      <w:lang w:val="en-US"/>
    </w:rPr>
  </w:style>
  <w:style w:type="paragraph" w:styleId="Heading4">
    <w:name w:val="heading 4"/>
    <w:basedOn w:val="Normal"/>
    <w:next w:val="Normal"/>
    <w:link w:val="Heading4Char"/>
    <w:uiPriority w:val="9"/>
    <w:unhideWhenUsed/>
    <w:qFormat/>
    <w:rsid w:val="006C31A5"/>
    <w:pPr>
      <w:keepNext/>
      <w:numPr>
        <w:ilvl w:val="3"/>
        <w:numId w:val="29"/>
      </w:numPr>
      <w:tabs>
        <w:tab w:val="left" w:pos="1418"/>
      </w:tabs>
      <w:spacing w:before="120" w:after="120"/>
      <w:jc w:val="left"/>
      <w:outlineLvl w:val="3"/>
    </w:pPr>
    <w:rPr>
      <w:rFonts w:asciiTheme="majorHAnsi" w:eastAsia="Times New Roman" w:hAnsiTheme="majorHAnsi" w:cs="Times New Roman"/>
      <w:bCs/>
      <w:sz w:val="24"/>
      <w:szCs w:val="28"/>
      <w:lang w:val="en-US"/>
    </w:rPr>
  </w:style>
  <w:style w:type="paragraph" w:styleId="Heading5">
    <w:name w:val="heading 5"/>
    <w:basedOn w:val="Normal"/>
    <w:next w:val="Normal"/>
    <w:link w:val="Heading5Char"/>
    <w:uiPriority w:val="9"/>
    <w:unhideWhenUsed/>
    <w:qFormat/>
    <w:rsid w:val="00231901"/>
    <w:pPr>
      <w:keepNext/>
      <w:numPr>
        <w:ilvl w:val="4"/>
        <w:numId w:val="29"/>
      </w:numPr>
      <w:tabs>
        <w:tab w:val="left" w:pos="1701"/>
      </w:tabs>
      <w:spacing w:before="120" w:after="120"/>
      <w:jc w:val="left"/>
      <w:outlineLvl w:val="4"/>
    </w:pPr>
    <w:rPr>
      <w:rFonts w:ascii="Calibri" w:eastAsia="Times New Roman" w:hAnsi="Calibri"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
    <w:name w:val="Body copy"/>
    <w:rsid w:val="00D60486"/>
    <w:pPr>
      <w:spacing w:after="160" w:line="320" w:lineRule="atLeast"/>
    </w:pPr>
    <w:rPr>
      <w:rFonts w:ascii="Segoe UI" w:eastAsia="Times New Roman" w:hAnsi="Segoe UI" w:cs="Times New Roman"/>
      <w:sz w:val="20"/>
      <w:szCs w:val="20"/>
    </w:rPr>
  </w:style>
  <w:style w:type="paragraph" w:customStyle="1" w:styleId="Headline">
    <w:name w:val="Headline"/>
    <w:basedOn w:val="COVERTitle"/>
    <w:rsid w:val="00D15B83"/>
    <w:pPr>
      <w:spacing w:line="240" w:lineRule="auto"/>
    </w:pPr>
  </w:style>
  <w:style w:type="character" w:customStyle="1" w:styleId="Heading1Char">
    <w:name w:val="Heading 1 Char"/>
    <w:aliases w:val="CRM-02 Heading 1 Char"/>
    <w:basedOn w:val="DefaultParagraphFont"/>
    <w:link w:val="Heading1"/>
    <w:uiPriority w:val="9"/>
    <w:rsid w:val="003C79D1"/>
    <w:rPr>
      <w:rFonts w:ascii="Segoe UI Light" w:eastAsia="Times New Roman" w:hAnsi="Segoe UI Light" w:cs="Times New Roman"/>
      <w:sz w:val="28"/>
      <w:szCs w:val="20"/>
    </w:rPr>
  </w:style>
  <w:style w:type="paragraph" w:customStyle="1" w:styleId="Introductorycopy">
    <w:name w:val="Introductory copy"/>
    <w:basedOn w:val="Bodycopy"/>
    <w:rsid w:val="003B7386"/>
    <w:pPr>
      <w:spacing w:after="0" w:line="400" w:lineRule="atLeast"/>
    </w:pPr>
    <w:rPr>
      <w:sz w:val="24"/>
    </w:rPr>
  </w:style>
  <w:style w:type="paragraph" w:customStyle="1" w:styleId="Subhead">
    <w:name w:val="Subhead"/>
    <w:basedOn w:val="BodyCopy0"/>
    <w:uiPriority w:val="99"/>
    <w:rsid w:val="005477F8"/>
    <w:pPr>
      <w:spacing w:after="0"/>
    </w:pPr>
    <w:rPr>
      <w:rFonts w:ascii="SegoePro-Semibold" w:hAnsi="SegoePro-Semibold" w:cs="SegoePro-Semibold"/>
      <w:color w:val="00ADEF"/>
    </w:rPr>
  </w:style>
  <w:style w:type="paragraph" w:customStyle="1" w:styleId="CRM-12Calloutquoted">
    <w:name w:val="CRM-12 Callout quoted"/>
    <w:basedOn w:val="Bodycopy"/>
    <w:rsid w:val="00903876"/>
    <w:pPr>
      <w:spacing w:after="0" w:line="240" w:lineRule="auto"/>
      <w:ind w:left="3067"/>
    </w:pPr>
    <w:rPr>
      <w:color w:val="00467F"/>
      <w:sz w:val="16"/>
    </w:rPr>
  </w:style>
  <w:style w:type="paragraph" w:customStyle="1" w:styleId="CRM-20ElementHeading">
    <w:name w:val="CRM-20 Element Heading"/>
    <w:next w:val="CRM-21Elementin-line-with-text"/>
    <w:rsid w:val="00675CA0"/>
    <w:pPr>
      <w:keepNext/>
      <w:spacing w:before="160" w:after="80" w:line="240" w:lineRule="auto"/>
      <w:jc w:val="center"/>
    </w:pPr>
    <w:rPr>
      <w:rFonts w:ascii="Segoe UI" w:eastAsia="Times New Roman" w:hAnsi="Segoe UI" w:cs="Times New Roman"/>
      <w:b/>
      <w:bCs/>
      <w:caps/>
      <w:color w:val="00467F"/>
      <w:sz w:val="20"/>
      <w:szCs w:val="20"/>
    </w:rPr>
  </w:style>
  <w:style w:type="paragraph" w:customStyle="1" w:styleId="Legalese">
    <w:name w:val="Legalese"/>
    <w:rsid w:val="0043644D"/>
    <w:pPr>
      <w:spacing w:after="80" w:line="240" w:lineRule="auto"/>
    </w:pPr>
    <w:rPr>
      <w:rFonts w:ascii="Segoe UI" w:eastAsia="Times New Roman" w:hAnsi="Segoe UI" w:cs="Times New Roman"/>
      <w:sz w:val="14"/>
      <w:szCs w:val="20"/>
    </w:rPr>
  </w:style>
  <w:style w:type="paragraph" w:customStyle="1" w:styleId="CRM-22Elementcaption">
    <w:name w:val="CRM-22 Element caption"/>
    <w:next w:val="Bodycopy"/>
    <w:rsid w:val="0043644D"/>
    <w:pPr>
      <w:spacing w:line="240" w:lineRule="auto"/>
      <w:ind w:left="720" w:right="720"/>
      <w:jc w:val="center"/>
    </w:pPr>
    <w:rPr>
      <w:rFonts w:ascii="Segoe UI" w:eastAsia="Times New Roman" w:hAnsi="Segoe UI" w:cs="Times New Roman"/>
      <w:color w:val="00467F"/>
      <w:sz w:val="16"/>
      <w:szCs w:val="20"/>
    </w:rPr>
  </w:style>
  <w:style w:type="paragraph" w:styleId="ListBullet">
    <w:name w:val="List Bullet"/>
    <w:aliases w:val="CRM-05 Bullet 1"/>
    <w:basedOn w:val="Bodycopy"/>
    <w:uiPriority w:val="99"/>
    <w:unhideWhenUsed/>
    <w:rsid w:val="00910F32"/>
    <w:pPr>
      <w:numPr>
        <w:numId w:val="1"/>
      </w:numPr>
      <w:contextualSpacing/>
    </w:pPr>
  </w:style>
  <w:style w:type="paragraph" w:styleId="ListNumber">
    <w:name w:val="List Number"/>
    <w:aliases w:val="CRM-07 Numeric list"/>
    <w:basedOn w:val="Bodycopy"/>
    <w:uiPriority w:val="99"/>
    <w:unhideWhenUsed/>
    <w:rsid w:val="00FA11E5"/>
    <w:pPr>
      <w:numPr>
        <w:numId w:val="6"/>
      </w:numPr>
      <w:contextualSpacing/>
    </w:pPr>
  </w:style>
  <w:style w:type="paragraph" w:styleId="ListBullet2">
    <w:name w:val="List Bullet 2"/>
    <w:aliases w:val="CRM-06 Bullet 2"/>
    <w:basedOn w:val="Bodycopy"/>
    <w:uiPriority w:val="99"/>
    <w:unhideWhenUsed/>
    <w:rsid w:val="001C5CF4"/>
    <w:pPr>
      <w:numPr>
        <w:numId w:val="2"/>
      </w:numPr>
      <w:contextualSpacing/>
    </w:pPr>
  </w:style>
  <w:style w:type="paragraph" w:customStyle="1" w:styleId="CRM-30CallToAction--heading">
    <w:name w:val="CRM-30 Call To Action -- heading"/>
    <w:next w:val="CRM-31CallToActioncopy"/>
    <w:rsid w:val="008F7568"/>
    <w:pPr>
      <w:spacing w:before="720" w:after="0" w:line="240" w:lineRule="auto"/>
    </w:pPr>
    <w:rPr>
      <w:rFonts w:ascii="Segoe UI Light" w:eastAsia="Times New Roman" w:hAnsi="Segoe UI Light" w:cs="Times New Roman"/>
      <w:caps/>
      <w:color w:val="00467F"/>
      <w:sz w:val="42"/>
      <w:szCs w:val="20"/>
    </w:rPr>
  </w:style>
  <w:style w:type="paragraph" w:customStyle="1" w:styleId="CRM-31CallToActioncopy">
    <w:name w:val="CRM-31 Call To Action copy"/>
    <w:basedOn w:val="Bodycopy"/>
    <w:rsid w:val="00F07EA6"/>
    <w:rPr>
      <w:color w:val="00467F"/>
    </w:rPr>
  </w:style>
  <w:style w:type="paragraph" w:styleId="BalloonText">
    <w:name w:val="Balloon Text"/>
    <w:basedOn w:val="Normal"/>
    <w:link w:val="BalloonTextChar"/>
    <w:uiPriority w:val="99"/>
    <w:semiHidden/>
    <w:unhideWhenUsed/>
    <w:rsid w:val="00F07E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EA6"/>
    <w:rPr>
      <w:rFonts w:ascii="Tahoma" w:hAnsi="Tahoma" w:cs="Tahoma"/>
      <w:sz w:val="16"/>
      <w:szCs w:val="16"/>
    </w:rPr>
  </w:style>
  <w:style w:type="paragraph" w:customStyle="1" w:styleId="CRM-21Elementin-line-with-text">
    <w:name w:val="CRM-21 Element in-line-with-text"/>
    <w:basedOn w:val="Bodycopy"/>
    <w:next w:val="CRM-22Elementcaption"/>
    <w:rsid w:val="007D63EA"/>
    <w:pPr>
      <w:jc w:val="center"/>
    </w:pPr>
  </w:style>
  <w:style w:type="table" w:styleId="TableGrid">
    <w:name w:val="Table Grid"/>
    <w:basedOn w:val="TableNormal"/>
    <w:rsid w:val="00A10DB7"/>
    <w:pPr>
      <w:spacing w:after="0" w:line="240" w:lineRule="auto"/>
    </w:pPr>
    <w:tblPr>
      <w:tblBorders>
        <w:top w:val="single" w:sz="4" w:space="0" w:color="292929" w:themeColor="text1"/>
        <w:left w:val="single" w:sz="4" w:space="0" w:color="292929" w:themeColor="text1"/>
        <w:bottom w:val="single" w:sz="4" w:space="0" w:color="292929" w:themeColor="text1"/>
        <w:right w:val="single" w:sz="4" w:space="0" w:color="292929" w:themeColor="text1"/>
        <w:insideH w:val="single" w:sz="4" w:space="0" w:color="292929" w:themeColor="text1"/>
        <w:insideV w:val="single" w:sz="4" w:space="0" w:color="292929" w:themeColor="text1"/>
      </w:tblBorders>
    </w:tblPr>
  </w:style>
  <w:style w:type="paragraph" w:styleId="Header">
    <w:name w:val="header"/>
    <w:basedOn w:val="Normal"/>
    <w:link w:val="HeaderChar"/>
    <w:uiPriority w:val="99"/>
    <w:unhideWhenUsed/>
    <w:qFormat/>
    <w:rsid w:val="00392E5F"/>
    <w:pPr>
      <w:numPr>
        <w:numId w:val="13"/>
      </w:numPr>
      <w:tabs>
        <w:tab w:val="center" w:pos="4680"/>
        <w:tab w:val="right" w:pos="9360"/>
      </w:tabs>
      <w:spacing w:after="0"/>
    </w:pPr>
    <w:rPr>
      <w:rFonts w:asciiTheme="majorHAnsi" w:hAnsiTheme="majorHAnsi" w:cstheme="majorHAnsi"/>
      <w:sz w:val="28"/>
    </w:rPr>
  </w:style>
  <w:style w:type="character" w:customStyle="1" w:styleId="HeaderChar">
    <w:name w:val="Header Char"/>
    <w:basedOn w:val="DefaultParagraphFont"/>
    <w:link w:val="Header"/>
    <w:uiPriority w:val="99"/>
    <w:rsid w:val="00392E5F"/>
    <w:rPr>
      <w:rFonts w:asciiTheme="majorHAnsi" w:eastAsiaTheme="minorHAnsi" w:hAnsiTheme="majorHAnsi" w:cstheme="majorHAnsi"/>
      <w:sz w:val="28"/>
    </w:rPr>
  </w:style>
  <w:style w:type="paragraph" w:styleId="Footer">
    <w:name w:val="footer"/>
    <w:basedOn w:val="Normal"/>
    <w:link w:val="FooterChar"/>
    <w:uiPriority w:val="99"/>
    <w:unhideWhenUsed/>
    <w:rsid w:val="004E69A3"/>
    <w:pPr>
      <w:tabs>
        <w:tab w:val="center" w:pos="4680"/>
        <w:tab w:val="right" w:pos="9360"/>
      </w:tabs>
      <w:spacing w:after="0"/>
    </w:pPr>
  </w:style>
  <w:style w:type="character" w:customStyle="1" w:styleId="FooterChar">
    <w:name w:val="Footer Char"/>
    <w:basedOn w:val="DefaultParagraphFont"/>
    <w:link w:val="Footer"/>
    <w:uiPriority w:val="99"/>
    <w:rsid w:val="004E69A3"/>
  </w:style>
  <w:style w:type="paragraph" w:customStyle="1" w:styleId="Heading1-nospacebefore">
    <w:name w:val="Heading 1 - no space before"/>
    <w:basedOn w:val="Heading1"/>
    <w:rsid w:val="004E69A3"/>
    <w:pPr>
      <w:spacing w:before="0"/>
    </w:pPr>
  </w:style>
  <w:style w:type="paragraph" w:customStyle="1" w:styleId="CRM-12CalloutquotedNarrowcolumn">
    <w:name w:val="CRM-12 Callout quoted Narrow column"/>
    <w:basedOn w:val="CRM-12Calloutquoted"/>
    <w:rsid w:val="00AC670A"/>
    <w:pPr>
      <w:ind w:left="720"/>
    </w:pPr>
  </w:style>
  <w:style w:type="paragraph" w:customStyle="1" w:styleId="NoParagraphStyle">
    <w:name w:val="[No Paragraph Style]"/>
    <w:rsid w:val="00432878"/>
    <w:pPr>
      <w:widowControl w:val="0"/>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BodyCopy0">
    <w:name w:val="Body Copy"/>
    <w:basedOn w:val="NoParagraphStyle"/>
    <w:uiPriority w:val="99"/>
    <w:rsid w:val="00432878"/>
    <w:pPr>
      <w:suppressAutoHyphens/>
      <w:spacing w:after="180" w:line="300" w:lineRule="atLeast"/>
    </w:pPr>
    <w:rPr>
      <w:rFonts w:ascii="SegoePro-Light" w:hAnsi="SegoePro-Light" w:cs="SegoePro-Light"/>
      <w:sz w:val="20"/>
      <w:szCs w:val="20"/>
    </w:rPr>
  </w:style>
  <w:style w:type="paragraph" w:customStyle="1" w:styleId="COVERTitle">
    <w:name w:val="COVER Title"/>
    <w:basedOn w:val="NoParagraphStyle"/>
    <w:uiPriority w:val="99"/>
    <w:rsid w:val="00432878"/>
    <w:pPr>
      <w:suppressAutoHyphens/>
    </w:pPr>
    <w:rPr>
      <w:rFonts w:ascii="SegoePro-Light" w:hAnsi="SegoePro-Light" w:cs="SegoePro-Light"/>
      <w:color w:val="00ADEF"/>
      <w:sz w:val="60"/>
      <w:szCs w:val="60"/>
    </w:rPr>
  </w:style>
  <w:style w:type="character" w:styleId="PageNumber">
    <w:name w:val="page number"/>
    <w:basedOn w:val="DefaultParagraphFont"/>
    <w:uiPriority w:val="99"/>
    <w:semiHidden/>
    <w:unhideWhenUsed/>
    <w:rsid w:val="00F85EC2"/>
  </w:style>
  <w:style w:type="paragraph" w:customStyle="1" w:styleId="TOC">
    <w:name w:val="TOC"/>
    <w:basedOn w:val="BodyCopy0"/>
    <w:uiPriority w:val="99"/>
    <w:rsid w:val="00D15B83"/>
    <w:pPr>
      <w:tabs>
        <w:tab w:val="right" w:leader="dot" w:pos="10780"/>
      </w:tabs>
      <w:spacing w:line="440" w:lineRule="atLeast"/>
    </w:pPr>
    <w:rPr>
      <w:color w:val="ADAFB1"/>
    </w:rPr>
  </w:style>
  <w:style w:type="paragraph" w:styleId="Quote">
    <w:name w:val="Quote"/>
    <w:basedOn w:val="Normal"/>
    <w:link w:val="QuoteChar"/>
    <w:uiPriority w:val="99"/>
    <w:qFormat/>
    <w:rsid w:val="00D15B83"/>
    <w:pPr>
      <w:widowControl w:val="0"/>
      <w:suppressAutoHyphens/>
      <w:autoSpaceDE w:val="0"/>
      <w:autoSpaceDN w:val="0"/>
      <w:adjustRightInd w:val="0"/>
      <w:spacing w:before="360" w:after="0" w:line="360" w:lineRule="atLeast"/>
      <w:textAlignment w:val="center"/>
    </w:pPr>
    <w:rPr>
      <w:rFonts w:ascii="SegoePro-LightItalic" w:hAnsi="SegoePro-LightItalic" w:cs="SegoePro-LightItalic"/>
      <w:i/>
      <w:iCs/>
      <w:color w:val="00ADEF"/>
      <w:szCs w:val="20"/>
    </w:rPr>
  </w:style>
  <w:style w:type="character" w:customStyle="1" w:styleId="QuoteChar">
    <w:name w:val="Quote Char"/>
    <w:basedOn w:val="DefaultParagraphFont"/>
    <w:link w:val="Quote"/>
    <w:uiPriority w:val="99"/>
    <w:rsid w:val="00D15B83"/>
    <w:rPr>
      <w:rFonts w:ascii="SegoePro-LightItalic" w:hAnsi="SegoePro-LightItalic" w:cs="SegoePro-LightItalic"/>
      <w:i/>
      <w:iCs/>
      <w:color w:val="00ADEF"/>
      <w:sz w:val="20"/>
      <w:szCs w:val="20"/>
    </w:rPr>
  </w:style>
  <w:style w:type="paragraph" w:customStyle="1" w:styleId="Attribute">
    <w:name w:val="Attribute"/>
    <w:basedOn w:val="Normal"/>
    <w:uiPriority w:val="99"/>
    <w:rsid w:val="00D15B83"/>
    <w:pPr>
      <w:widowControl w:val="0"/>
      <w:suppressAutoHyphens/>
      <w:autoSpaceDE w:val="0"/>
      <w:autoSpaceDN w:val="0"/>
      <w:adjustRightInd w:val="0"/>
      <w:spacing w:before="180" w:after="630" w:line="200" w:lineRule="atLeast"/>
      <w:ind w:left="180" w:hanging="180"/>
      <w:textAlignment w:val="center"/>
    </w:pPr>
    <w:rPr>
      <w:rFonts w:ascii="SegoePro" w:hAnsi="SegoePro" w:cs="SegoePro"/>
      <w:caps/>
      <w:color w:val="060606"/>
      <w:sz w:val="12"/>
      <w:szCs w:val="12"/>
    </w:rPr>
  </w:style>
  <w:style w:type="paragraph" w:customStyle="1" w:styleId="bullets">
    <w:name w:val="bullets"/>
    <w:basedOn w:val="NoParagraphStyle"/>
    <w:uiPriority w:val="99"/>
    <w:rsid w:val="00B45D83"/>
    <w:pPr>
      <w:numPr>
        <w:numId w:val="11"/>
      </w:numPr>
      <w:suppressAutoHyphens/>
      <w:spacing w:after="180" w:line="300" w:lineRule="atLeast"/>
      <w:ind w:left="360"/>
    </w:pPr>
    <w:rPr>
      <w:rFonts w:ascii="SegoePro-Light" w:hAnsi="SegoePro-Light" w:cs="SegoePro-Light"/>
      <w:sz w:val="20"/>
      <w:szCs w:val="20"/>
    </w:rPr>
  </w:style>
  <w:style w:type="paragraph" w:customStyle="1" w:styleId="BasicParagraph">
    <w:name w:val="[Basic Paragraph]"/>
    <w:basedOn w:val="NoParagraphStyle"/>
    <w:uiPriority w:val="99"/>
    <w:rsid w:val="00565C71"/>
  </w:style>
  <w:style w:type="paragraph" w:customStyle="1" w:styleId="Legal">
    <w:name w:val="Legal"/>
    <w:basedOn w:val="Normal"/>
    <w:uiPriority w:val="99"/>
    <w:rsid w:val="00F723D0"/>
    <w:pPr>
      <w:widowControl w:val="0"/>
      <w:suppressAutoHyphens/>
      <w:autoSpaceDE w:val="0"/>
      <w:autoSpaceDN w:val="0"/>
      <w:adjustRightInd w:val="0"/>
      <w:spacing w:after="120" w:line="288" w:lineRule="auto"/>
      <w:textAlignment w:val="center"/>
    </w:pPr>
    <w:rPr>
      <w:rFonts w:ascii="SegoePro-Light" w:hAnsi="SegoePro-Light" w:cs="SegoePro-Light"/>
      <w:color w:val="000000"/>
      <w:sz w:val="12"/>
      <w:szCs w:val="12"/>
    </w:rPr>
  </w:style>
  <w:style w:type="character" w:styleId="Hyperlink">
    <w:name w:val="Hyperlink"/>
    <w:basedOn w:val="DefaultParagraphFont"/>
    <w:uiPriority w:val="99"/>
    <w:unhideWhenUsed/>
    <w:rsid w:val="002568C7"/>
    <w:rPr>
      <w:color w:val="7FBA00" w:themeColor="hyperlink"/>
      <w:u w:val="single"/>
    </w:rPr>
  </w:style>
  <w:style w:type="character" w:styleId="FollowedHyperlink">
    <w:name w:val="FollowedHyperlink"/>
    <w:basedOn w:val="DefaultParagraphFont"/>
    <w:uiPriority w:val="99"/>
    <w:semiHidden/>
    <w:unhideWhenUsed/>
    <w:rsid w:val="00592C47"/>
    <w:rPr>
      <w:color w:val="FF8C00" w:themeColor="followedHyperlink"/>
      <w:u w:val="single"/>
    </w:rPr>
  </w:style>
  <w:style w:type="character" w:styleId="PlaceholderText">
    <w:name w:val="Placeholder Text"/>
    <w:basedOn w:val="DefaultParagraphFont"/>
    <w:uiPriority w:val="99"/>
    <w:semiHidden/>
    <w:rsid w:val="00D137D1"/>
    <w:rPr>
      <w:color w:val="808080"/>
    </w:rPr>
  </w:style>
  <w:style w:type="paragraph" w:styleId="TOCHeading">
    <w:name w:val="TOC Heading"/>
    <w:basedOn w:val="Heading1"/>
    <w:next w:val="Normal"/>
    <w:uiPriority w:val="39"/>
    <w:unhideWhenUsed/>
    <w:qFormat/>
    <w:rsid w:val="00362994"/>
    <w:pPr>
      <w:numPr>
        <w:numId w:val="0"/>
      </w:numPr>
      <w:suppressAutoHyphens w:val="0"/>
      <w:spacing w:before="240" w:line="259" w:lineRule="auto"/>
      <w:outlineLvl w:val="9"/>
    </w:pPr>
    <w:rPr>
      <w:rFonts w:asciiTheme="majorHAnsi" w:eastAsiaTheme="majorEastAsia" w:hAnsiTheme="majorHAnsi" w:cstheme="majorBidi"/>
      <w:color w:val="00173B" w:themeColor="accent1" w:themeShade="BF"/>
      <w:sz w:val="32"/>
      <w:szCs w:val="32"/>
    </w:rPr>
  </w:style>
  <w:style w:type="paragraph" w:styleId="ListParagraph">
    <w:name w:val="List Paragraph"/>
    <w:basedOn w:val="Normal"/>
    <w:uiPriority w:val="34"/>
    <w:qFormat/>
    <w:rsid w:val="00392E5F"/>
    <w:pPr>
      <w:ind w:left="720"/>
      <w:contextualSpacing/>
    </w:pPr>
  </w:style>
  <w:style w:type="paragraph" w:styleId="TOC1">
    <w:name w:val="toc 1"/>
    <w:basedOn w:val="Normal"/>
    <w:next w:val="Normal"/>
    <w:autoRedefine/>
    <w:uiPriority w:val="39"/>
    <w:unhideWhenUsed/>
    <w:rsid w:val="00F5075E"/>
    <w:pPr>
      <w:tabs>
        <w:tab w:val="left" w:pos="440"/>
        <w:tab w:val="right" w:leader="dot" w:pos="10450"/>
      </w:tabs>
      <w:spacing w:after="100"/>
    </w:pPr>
  </w:style>
  <w:style w:type="paragraph" w:styleId="Caption">
    <w:name w:val="caption"/>
    <w:basedOn w:val="Normal"/>
    <w:next w:val="Normal"/>
    <w:uiPriority w:val="35"/>
    <w:unhideWhenUsed/>
    <w:qFormat/>
    <w:rsid w:val="00362994"/>
    <w:pPr>
      <w:jc w:val="center"/>
    </w:pPr>
    <w:rPr>
      <w:iCs/>
      <w:sz w:val="18"/>
      <w:szCs w:val="18"/>
    </w:rPr>
  </w:style>
  <w:style w:type="paragraph" w:styleId="TableofFigures">
    <w:name w:val="table of figures"/>
    <w:basedOn w:val="Normal"/>
    <w:next w:val="Normal"/>
    <w:uiPriority w:val="99"/>
    <w:unhideWhenUsed/>
    <w:rsid w:val="00362994"/>
    <w:pPr>
      <w:spacing w:after="0"/>
    </w:pPr>
  </w:style>
  <w:style w:type="character" w:styleId="CommentReference">
    <w:name w:val="annotation reference"/>
    <w:basedOn w:val="DefaultParagraphFont"/>
    <w:uiPriority w:val="99"/>
    <w:semiHidden/>
    <w:unhideWhenUsed/>
    <w:rsid w:val="000554D2"/>
    <w:rPr>
      <w:sz w:val="16"/>
      <w:szCs w:val="16"/>
    </w:rPr>
  </w:style>
  <w:style w:type="paragraph" w:styleId="CommentText">
    <w:name w:val="annotation text"/>
    <w:basedOn w:val="Normal"/>
    <w:link w:val="CommentTextChar"/>
    <w:uiPriority w:val="99"/>
    <w:semiHidden/>
    <w:unhideWhenUsed/>
    <w:rsid w:val="000554D2"/>
    <w:rPr>
      <w:szCs w:val="20"/>
    </w:rPr>
  </w:style>
  <w:style w:type="character" w:customStyle="1" w:styleId="CommentTextChar">
    <w:name w:val="Comment Text Char"/>
    <w:basedOn w:val="DefaultParagraphFont"/>
    <w:link w:val="CommentText"/>
    <w:uiPriority w:val="99"/>
    <w:semiHidden/>
    <w:rsid w:val="000554D2"/>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rsid w:val="000554D2"/>
    <w:rPr>
      <w:b/>
      <w:bCs/>
    </w:rPr>
  </w:style>
  <w:style w:type="character" w:customStyle="1" w:styleId="CommentSubjectChar">
    <w:name w:val="Comment Subject Char"/>
    <w:basedOn w:val="CommentTextChar"/>
    <w:link w:val="CommentSubject"/>
    <w:uiPriority w:val="99"/>
    <w:semiHidden/>
    <w:rsid w:val="000554D2"/>
    <w:rPr>
      <w:rFonts w:eastAsiaTheme="minorHAnsi"/>
      <w:b/>
      <w:bCs/>
      <w:sz w:val="20"/>
      <w:szCs w:val="20"/>
      <w:lang w:val="en-GB"/>
    </w:rPr>
  </w:style>
  <w:style w:type="paragraph" w:styleId="FootnoteText">
    <w:name w:val="footnote text"/>
    <w:basedOn w:val="Normal"/>
    <w:link w:val="FootnoteTextChar"/>
    <w:uiPriority w:val="99"/>
    <w:semiHidden/>
    <w:unhideWhenUsed/>
    <w:rsid w:val="00F876CD"/>
    <w:pPr>
      <w:spacing w:after="0"/>
    </w:pPr>
    <w:rPr>
      <w:szCs w:val="20"/>
    </w:rPr>
  </w:style>
  <w:style w:type="character" w:customStyle="1" w:styleId="FootnoteTextChar">
    <w:name w:val="Footnote Text Char"/>
    <w:basedOn w:val="DefaultParagraphFont"/>
    <w:link w:val="FootnoteText"/>
    <w:uiPriority w:val="99"/>
    <w:semiHidden/>
    <w:rsid w:val="00F876CD"/>
    <w:rPr>
      <w:rFonts w:eastAsiaTheme="minorHAnsi"/>
      <w:sz w:val="20"/>
      <w:szCs w:val="20"/>
      <w:lang w:val="en-GB"/>
    </w:rPr>
  </w:style>
  <w:style w:type="character" w:styleId="FootnoteReference">
    <w:name w:val="footnote reference"/>
    <w:basedOn w:val="DefaultParagraphFont"/>
    <w:uiPriority w:val="99"/>
    <w:semiHidden/>
    <w:unhideWhenUsed/>
    <w:rsid w:val="00F876CD"/>
    <w:rPr>
      <w:vertAlign w:val="superscript"/>
    </w:rPr>
  </w:style>
  <w:style w:type="paragraph" w:styleId="EndnoteText">
    <w:name w:val="endnote text"/>
    <w:basedOn w:val="Normal"/>
    <w:link w:val="EndnoteTextChar"/>
    <w:uiPriority w:val="99"/>
    <w:semiHidden/>
    <w:unhideWhenUsed/>
    <w:rsid w:val="00AB2D87"/>
    <w:pPr>
      <w:spacing w:after="0"/>
    </w:pPr>
    <w:rPr>
      <w:szCs w:val="20"/>
    </w:rPr>
  </w:style>
  <w:style w:type="character" w:customStyle="1" w:styleId="EndnoteTextChar">
    <w:name w:val="Endnote Text Char"/>
    <w:basedOn w:val="DefaultParagraphFont"/>
    <w:link w:val="EndnoteText"/>
    <w:uiPriority w:val="99"/>
    <w:semiHidden/>
    <w:rsid w:val="00AB2D87"/>
    <w:rPr>
      <w:rFonts w:eastAsiaTheme="minorHAnsi"/>
      <w:sz w:val="20"/>
      <w:szCs w:val="20"/>
      <w:lang w:val="en-GB"/>
    </w:rPr>
  </w:style>
  <w:style w:type="character" w:styleId="EndnoteReference">
    <w:name w:val="endnote reference"/>
    <w:basedOn w:val="DefaultParagraphFont"/>
    <w:uiPriority w:val="99"/>
    <w:semiHidden/>
    <w:unhideWhenUsed/>
    <w:rsid w:val="00AB2D87"/>
    <w:rPr>
      <w:vertAlign w:val="superscript"/>
    </w:rPr>
  </w:style>
  <w:style w:type="table" w:styleId="PlainTable5">
    <w:name w:val="Plain Table 5"/>
    <w:basedOn w:val="TableNormal"/>
    <w:uiPriority w:val="45"/>
    <w:rsid w:val="007D6A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1">
    <w:name w:val="List Table 3 Accent 1"/>
    <w:basedOn w:val="TableNormal"/>
    <w:uiPriority w:val="48"/>
    <w:rsid w:val="007D6A31"/>
    <w:pPr>
      <w:spacing w:after="0" w:line="240" w:lineRule="auto"/>
    </w:pPr>
    <w:tblPr>
      <w:tblStyleRowBandSize w:val="1"/>
      <w:tblStyleColBandSize w:val="1"/>
      <w:tblBorders>
        <w:top w:val="single" w:sz="4" w:space="0" w:color="002050" w:themeColor="accent1"/>
        <w:left w:val="single" w:sz="4" w:space="0" w:color="002050" w:themeColor="accent1"/>
        <w:bottom w:val="single" w:sz="4" w:space="0" w:color="002050" w:themeColor="accent1"/>
        <w:right w:val="single" w:sz="4" w:space="0" w:color="002050" w:themeColor="accent1"/>
      </w:tblBorders>
    </w:tblPr>
    <w:tblStylePr w:type="firstRow">
      <w:rPr>
        <w:b/>
        <w:bCs/>
        <w:color w:val="FFFFFF" w:themeColor="background1"/>
      </w:rPr>
      <w:tblPr/>
      <w:tcPr>
        <w:shd w:val="clear" w:color="auto" w:fill="002050" w:themeFill="accent1"/>
      </w:tcPr>
    </w:tblStylePr>
    <w:tblStylePr w:type="lastRow">
      <w:rPr>
        <w:b/>
        <w:bCs/>
      </w:rPr>
      <w:tblPr/>
      <w:tcPr>
        <w:tcBorders>
          <w:top w:val="double" w:sz="4" w:space="0" w:color="002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050" w:themeColor="accent1"/>
          <w:right w:val="single" w:sz="4" w:space="0" w:color="002050" w:themeColor="accent1"/>
        </w:tcBorders>
      </w:tcPr>
    </w:tblStylePr>
    <w:tblStylePr w:type="band1Horz">
      <w:tblPr/>
      <w:tcPr>
        <w:tcBorders>
          <w:top w:val="single" w:sz="4" w:space="0" w:color="002050" w:themeColor="accent1"/>
          <w:bottom w:val="single" w:sz="4" w:space="0" w:color="002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050" w:themeColor="accent1"/>
          <w:left w:val="nil"/>
        </w:tcBorders>
      </w:tcPr>
    </w:tblStylePr>
    <w:tblStylePr w:type="swCell">
      <w:tblPr/>
      <w:tcPr>
        <w:tcBorders>
          <w:top w:val="double" w:sz="4" w:space="0" w:color="002050" w:themeColor="accent1"/>
          <w:right w:val="nil"/>
        </w:tcBorders>
      </w:tcPr>
    </w:tblStylePr>
  </w:style>
  <w:style w:type="character" w:customStyle="1" w:styleId="TableTextChar">
    <w:name w:val="Table Text Char"/>
    <w:basedOn w:val="DefaultParagraphFont"/>
    <w:link w:val="TableText"/>
    <w:locked/>
    <w:rsid w:val="00C5705F"/>
    <w:rPr>
      <w:rFonts w:ascii="Calibri" w:hAnsi="Calibri"/>
      <w:lang w:eastAsia="da-DK"/>
    </w:rPr>
  </w:style>
  <w:style w:type="paragraph" w:customStyle="1" w:styleId="TableText">
    <w:name w:val="Table Text"/>
    <w:link w:val="TableTextChar"/>
    <w:rsid w:val="00C5705F"/>
    <w:pPr>
      <w:spacing w:before="60" w:after="60" w:line="240" w:lineRule="auto"/>
    </w:pPr>
    <w:rPr>
      <w:rFonts w:ascii="Calibri" w:hAnsi="Calibri"/>
      <w:lang w:eastAsia="da-DK"/>
    </w:rPr>
  </w:style>
  <w:style w:type="paragraph" w:customStyle="1" w:styleId="TableHeader">
    <w:name w:val="Table Header"/>
    <w:basedOn w:val="TableText"/>
    <w:rsid w:val="00C5705F"/>
    <w:rPr>
      <w:b/>
      <w:bCs/>
    </w:rPr>
  </w:style>
  <w:style w:type="character" w:customStyle="1" w:styleId="Heading2Char">
    <w:name w:val="Heading 2 Char"/>
    <w:basedOn w:val="DefaultParagraphFont"/>
    <w:link w:val="Heading2"/>
    <w:uiPriority w:val="9"/>
    <w:rsid w:val="002934AB"/>
    <w:rPr>
      <w:rFonts w:asciiTheme="majorHAnsi" w:eastAsiaTheme="majorEastAsia" w:hAnsiTheme="majorHAnsi" w:cstheme="majorBidi"/>
      <w:sz w:val="26"/>
      <w:szCs w:val="26"/>
      <w:lang w:val="en-GB"/>
    </w:rPr>
  </w:style>
  <w:style w:type="character" w:customStyle="1" w:styleId="Heading3Char">
    <w:name w:val="Heading 3 Char"/>
    <w:basedOn w:val="DefaultParagraphFont"/>
    <w:link w:val="Heading3"/>
    <w:uiPriority w:val="9"/>
    <w:rsid w:val="00AD133A"/>
    <w:rPr>
      <w:rFonts w:asciiTheme="majorHAnsi" w:eastAsia="Times New Roman" w:hAnsiTheme="majorHAnsi" w:cs="Arial"/>
      <w:bCs/>
      <w:sz w:val="26"/>
      <w:szCs w:val="26"/>
    </w:rPr>
  </w:style>
  <w:style w:type="character" w:customStyle="1" w:styleId="Heading4Char">
    <w:name w:val="Heading 4 Char"/>
    <w:basedOn w:val="DefaultParagraphFont"/>
    <w:link w:val="Heading4"/>
    <w:uiPriority w:val="9"/>
    <w:rsid w:val="006C31A5"/>
    <w:rPr>
      <w:rFonts w:asciiTheme="majorHAnsi" w:eastAsia="Times New Roman" w:hAnsiTheme="majorHAnsi" w:cs="Times New Roman"/>
      <w:bCs/>
      <w:sz w:val="24"/>
      <w:szCs w:val="28"/>
    </w:rPr>
  </w:style>
  <w:style w:type="character" w:customStyle="1" w:styleId="Heading5Char">
    <w:name w:val="Heading 5 Char"/>
    <w:basedOn w:val="DefaultParagraphFont"/>
    <w:link w:val="Heading5"/>
    <w:uiPriority w:val="9"/>
    <w:rsid w:val="00231901"/>
    <w:rPr>
      <w:rFonts w:ascii="Calibri" w:eastAsia="Times New Roman" w:hAnsi="Calibri" w:cs="Times New Roman"/>
      <w:b/>
      <w:bCs/>
      <w:i/>
      <w:iCs/>
      <w:sz w:val="26"/>
      <w:szCs w:val="26"/>
    </w:rPr>
  </w:style>
  <w:style w:type="paragraph" w:customStyle="1" w:styleId="Templatehelp">
    <w:name w:val="Template help"/>
    <w:basedOn w:val="Normal"/>
    <w:uiPriority w:val="3"/>
    <w:rsid w:val="00231901"/>
    <w:pPr>
      <w:shd w:val="clear" w:color="auto" w:fill="FFFFCC"/>
      <w:spacing w:after="60"/>
      <w:jc w:val="left"/>
    </w:pPr>
    <w:rPr>
      <w:rFonts w:ascii="Calibri" w:eastAsia="Times New Roman" w:hAnsi="Calibri" w:cs="Times New Roman"/>
      <w:i/>
      <w:color w:val="808080"/>
      <w:sz w:val="18"/>
      <w:szCs w:val="18"/>
      <w:lang w:val="en-US"/>
    </w:rPr>
  </w:style>
  <w:style w:type="paragraph" w:styleId="TOC2">
    <w:name w:val="toc 2"/>
    <w:basedOn w:val="Normal"/>
    <w:next w:val="Normal"/>
    <w:autoRedefine/>
    <w:uiPriority w:val="39"/>
    <w:unhideWhenUsed/>
    <w:rsid w:val="00231901"/>
    <w:pPr>
      <w:spacing w:after="100"/>
      <w:ind w:left="200"/>
    </w:pPr>
  </w:style>
  <w:style w:type="paragraph" w:styleId="TOC3">
    <w:name w:val="toc 3"/>
    <w:basedOn w:val="Normal"/>
    <w:next w:val="Normal"/>
    <w:autoRedefine/>
    <w:uiPriority w:val="39"/>
    <w:unhideWhenUsed/>
    <w:rsid w:val="002934AB"/>
    <w:pPr>
      <w:spacing w:after="100"/>
      <w:ind w:left="400"/>
    </w:pPr>
  </w:style>
  <w:style w:type="character" w:customStyle="1" w:styleId="DAXTRCaption">
    <w:name w:val="DAXTR_Caption"/>
    <w:basedOn w:val="DefaultParagraphFont"/>
    <w:rsid w:val="00FF61F1"/>
    <w:rPr>
      <w:b/>
    </w:rPr>
  </w:style>
  <w:style w:type="character" w:customStyle="1" w:styleId="DAXTRMenuPath">
    <w:name w:val="DAXTR_MenuPath"/>
    <w:basedOn w:val="DefaultParagraphFont"/>
    <w:rsid w:val="00FF61F1"/>
    <w:rPr>
      <w:b/>
    </w:rPr>
  </w:style>
  <w:style w:type="character" w:customStyle="1" w:styleId="DAXTRValue">
    <w:name w:val="DAXTR_Value"/>
    <w:basedOn w:val="DefaultParagraphFont"/>
    <w:rsid w:val="00FF61F1"/>
  </w:style>
  <w:style w:type="paragraph" w:customStyle="1" w:styleId="DAXTRFormOpen">
    <w:name w:val="DAXTR_FormOpen"/>
    <w:basedOn w:val="Heading3"/>
    <w:link w:val="DAXTRFormOpenChar"/>
    <w:rsid w:val="00FF61F1"/>
    <w:pPr>
      <w:keepLines/>
      <w:numPr>
        <w:ilvl w:val="0"/>
        <w:numId w:val="0"/>
      </w:numPr>
      <w:tabs>
        <w:tab w:val="clear" w:pos="1134"/>
      </w:tabs>
      <w:spacing w:before="40" w:after="0" w:line="259" w:lineRule="auto"/>
    </w:pPr>
    <w:rPr>
      <w:rFonts w:eastAsiaTheme="majorEastAsia" w:cstheme="majorBidi"/>
      <w:bCs w:val="0"/>
      <w:color w:val="000F27" w:themeColor="accent1" w:themeShade="7F"/>
      <w:sz w:val="24"/>
      <w:szCs w:val="24"/>
    </w:rPr>
  </w:style>
  <w:style w:type="character" w:customStyle="1" w:styleId="DAXTRFormOpenChar">
    <w:name w:val="DAXTR_FormOpen Char"/>
    <w:basedOn w:val="DefaultParagraphFont"/>
    <w:link w:val="DAXTRFormOpen"/>
    <w:rsid w:val="00FF61F1"/>
    <w:rPr>
      <w:rFonts w:asciiTheme="majorHAnsi" w:eastAsiaTheme="majorEastAsia" w:hAnsiTheme="majorHAnsi" w:cstheme="majorBidi"/>
      <w:color w:val="000F27"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80879">
      <w:bodyDiv w:val="1"/>
      <w:marLeft w:val="0"/>
      <w:marRight w:val="0"/>
      <w:marTop w:val="0"/>
      <w:marBottom w:val="0"/>
      <w:divBdr>
        <w:top w:val="none" w:sz="0" w:space="0" w:color="auto"/>
        <w:left w:val="none" w:sz="0" w:space="0" w:color="auto"/>
        <w:bottom w:val="none" w:sz="0" w:space="0" w:color="auto"/>
        <w:right w:val="none" w:sz="0" w:space="0" w:color="auto"/>
      </w:divBdr>
    </w:div>
    <w:div w:id="1235431787">
      <w:bodyDiv w:val="1"/>
      <w:marLeft w:val="0"/>
      <w:marRight w:val="0"/>
      <w:marTop w:val="0"/>
      <w:marBottom w:val="0"/>
      <w:divBdr>
        <w:top w:val="none" w:sz="0" w:space="0" w:color="auto"/>
        <w:left w:val="none" w:sz="0" w:space="0" w:color="auto"/>
        <w:bottom w:val="none" w:sz="0" w:space="0" w:color="auto"/>
        <w:right w:val="none" w:sz="0" w:space="0" w:color="auto"/>
      </w:divBdr>
    </w:div>
    <w:div w:id="1277712043">
      <w:bodyDiv w:val="1"/>
      <w:marLeft w:val="0"/>
      <w:marRight w:val="0"/>
      <w:marTop w:val="0"/>
      <w:marBottom w:val="0"/>
      <w:divBdr>
        <w:top w:val="none" w:sz="0" w:space="0" w:color="auto"/>
        <w:left w:val="none" w:sz="0" w:space="0" w:color="auto"/>
        <w:bottom w:val="none" w:sz="0" w:space="0" w:color="auto"/>
        <w:right w:val="none" w:sz="0" w:space="0" w:color="auto"/>
      </w:divBdr>
    </w:div>
    <w:div w:id="1465737128">
      <w:bodyDiv w:val="1"/>
      <w:marLeft w:val="0"/>
      <w:marRight w:val="0"/>
      <w:marTop w:val="0"/>
      <w:marBottom w:val="0"/>
      <w:divBdr>
        <w:top w:val="none" w:sz="0" w:space="0" w:color="auto"/>
        <w:left w:val="none" w:sz="0" w:space="0" w:color="auto"/>
        <w:bottom w:val="none" w:sz="0" w:space="0" w:color="auto"/>
        <w:right w:val="none" w:sz="0" w:space="0" w:color="auto"/>
      </w:divBdr>
    </w:div>
    <w:div w:id="180022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wesene\Documents\Custom%20Office%20Templates\MS%20A4%20Template%20-%20Im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A02C471D4744AD8EE6608B90FB6878"/>
        <w:category>
          <w:name w:val="General"/>
          <w:gallery w:val="placeholder"/>
        </w:category>
        <w:types>
          <w:type w:val="bbPlcHdr"/>
        </w:types>
        <w:behaviors>
          <w:behavior w:val="content"/>
        </w:behaviors>
        <w:guid w:val="{07C7CB47-24E1-42C4-8CCF-86BA090241A4}"/>
      </w:docPartPr>
      <w:docPartBody>
        <w:p w:rsidR="002B2BB0" w:rsidRDefault="002B2BB0">
          <w:r w:rsidRPr="00F5329D">
            <w:rPr>
              <w:rStyle w:val="PlaceholderText"/>
            </w:rPr>
            <w:t>[Title]</w:t>
          </w:r>
        </w:p>
      </w:docPartBody>
    </w:docPart>
    <w:docPart>
      <w:docPartPr>
        <w:name w:val="22A4A94EC3914361B1EE40C03ABDB001"/>
        <w:category>
          <w:name w:val="General"/>
          <w:gallery w:val="placeholder"/>
        </w:category>
        <w:types>
          <w:type w:val="bbPlcHdr"/>
        </w:types>
        <w:behaviors>
          <w:behavior w:val="content"/>
        </w:behaviors>
        <w:guid w:val="{04CF7086-2C43-4631-95E4-4BCDECF78852}"/>
      </w:docPartPr>
      <w:docPartBody>
        <w:p w:rsidR="002B2BB0" w:rsidRDefault="002B2BB0">
          <w:r w:rsidRPr="00F5329D">
            <w:rPr>
              <w:rStyle w:val="PlaceholderText"/>
            </w:rPr>
            <w:t>[Company]</w:t>
          </w:r>
        </w:p>
      </w:docPartBody>
    </w:docPart>
    <w:docPart>
      <w:docPartPr>
        <w:name w:val="EFFEC5B5DC0E420594DE21705B8708F0"/>
        <w:category>
          <w:name w:val="General"/>
          <w:gallery w:val="placeholder"/>
        </w:category>
        <w:types>
          <w:type w:val="bbPlcHdr"/>
        </w:types>
        <w:behaviors>
          <w:behavior w:val="content"/>
        </w:behaviors>
        <w:guid w:val="{A0064D20-37D0-45F7-8D98-4055869308E6}"/>
      </w:docPartPr>
      <w:docPartBody>
        <w:p w:rsidR="002B2BB0" w:rsidRDefault="002B2BB0">
          <w:r w:rsidRPr="00F5329D">
            <w:rPr>
              <w:rStyle w:val="PlaceholderText"/>
            </w:rPr>
            <w:t>[Subject]</w:t>
          </w:r>
        </w:p>
      </w:docPartBody>
    </w:docPart>
    <w:docPart>
      <w:docPartPr>
        <w:name w:val="E878DD29BE4E4067BA88B99EC47DBFEE"/>
        <w:category>
          <w:name w:val="General"/>
          <w:gallery w:val="placeholder"/>
        </w:category>
        <w:types>
          <w:type w:val="bbPlcHdr"/>
        </w:types>
        <w:behaviors>
          <w:behavior w:val="content"/>
        </w:behaviors>
        <w:guid w:val="{18A68D93-AA03-4764-9FCE-4EAC0955DE51}"/>
      </w:docPartPr>
      <w:docPartBody>
        <w:p w:rsidR="002B2BB0" w:rsidRDefault="002B2BB0">
          <w:r w:rsidRPr="00F5329D">
            <w:rPr>
              <w:rStyle w:val="PlaceholderText"/>
            </w:rPr>
            <w:t>[Company]</w:t>
          </w:r>
        </w:p>
      </w:docPartBody>
    </w:docPart>
    <w:docPart>
      <w:docPartPr>
        <w:name w:val="E7D257E97F7F4B5E9AFED86B648ACB7E"/>
        <w:category>
          <w:name w:val="General"/>
          <w:gallery w:val="placeholder"/>
        </w:category>
        <w:types>
          <w:type w:val="bbPlcHdr"/>
        </w:types>
        <w:behaviors>
          <w:behavior w:val="content"/>
        </w:behaviors>
        <w:guid w:val="{2DF33657-17DA-43C6-BFCD-03ECD588A56F}"/>
      </w:docPartPr>
      <w:docPartBody>
        <w:p w:rsidR="002B2BB0" w:rsidRDefault="002B2BB0">
          <w:r w:rsidRPr="00F5329D">
            <w:rPr>
              <w:rStyle w:val="PlaceholderText"/>
            </w:rPr>
            <w:t>[Subject]</w:t>
          </w:r>
        </w:p>
      </w:docPartBody>
    </w:docPart>
    <w:docPart>
      <w:docPartPr>
        <w:name w:val="E3513E1BB5BB4095A9770F0444D3EDE6"/>
        <w:category>
          <w:name w:val="General"/>
          <w:gallery w:val="placeholder"/>
        </w:category>
        <w:types>
          <w:type w:val="bbPlcHdr"/>
        </w:types>
        <w:behaviors>
          <w:behavior w:val="content"/>
        </w:behaviors>
        <w:guid w:val="{A8C3D8EF-F326-4228-91A8-2305C79D8FBD}"/>
      </w:docPartPr>
      <w:docPartBody>
        <w:p w:rsidR="002B2BB0" w:rsidRDefault="002B2BB0">
          <w:r w:rsidRPr="00F5329D">
            <w:rPr>
              <w:rStyle w:val="PlaceholderText"/>
            </w:rPr>
            <w:t>[Company]</w:t>
          </w:r>
        </w:p>
      </w:docPartBody>
    </w:docPart>
    <w:docPart>
      <w:docPartPr>
        <w:name w:val="A3C6E7FF9E2B4155909A8113AED55B92"/>
        <w:category>
          <w:name w:val="General"/>
          <w:gallery w:val="placeholder"/>
        </w:category>
        <w:types>
          <w:type w:val="bbPlcHdr"/>
        </w:types>
        <w:behaviors>
          <w:behavior w:val="content"/>
        </w:behaviors>
        <w:guid w:val="{71FFF393-BB35-4706-ABF8-323130BD1F0E}"/>
      </w:docPartPr>
      <w:docPartBody>
        <w:p w:rsidR="002B2BB0" w:rsidRDefault="002B2BB0" w:rsidP="002B2BB0">
          <w:pPr>
            <w:pStyle w:val="A3C6E7FF9E2B4155909A8113AED55B92"/>
          </w:pPr>
          <w:r w:rsidRPr="00F5329D">
            <w:rPr>
              <w:rStyle w:val="PlaceholderText"/>
            </w:rPr>
            <w:t>[Company]</w:t>
          </w:r>
        </w:p>
      </w:docPartBody>
    </w:docPart>
    <w:docPart>
      <w:docPartPr>
        <w:name w:val="B5229F501C884E9F9865D485AEC8E20B"/>
        <w:category>
          <w:name w:val="General"/>
          <w:gallery w:val="placeholder"/>
        </w:category>
        <w:types>
          <w:type w:val="bbPlcHdr"/>
        </w:types>
        <w:behaviors>
          <w:behavior w:val="content"/>
        </w:behaviors>
        <w:guid w:val="{65A13EFC-4671-41D9-92EE-7137140227B3}"/>
      </w:docPartPr>
      <w:docPartBody>
        <w:p w:rsidR="002B2BB0" w:rsidRDefault="002B2BB0">
          <w:r w:rsidRPr="00F5329D">
            <w:rPr>
              <w:rStyle w:val="PlaceholderText"/>
            </w:rPr>
            <w:t>[Company]</w:t>
          </w:r>
        </w:p>
      </w:docPartBody>
    </w:docPart>
    <w:docPart>
      <w:docPartPr>
        <w:name w:val="00E1EC7158F04562AD1076EC97F732C6"/>
        <w:category>
          <w:name w:val="General"/>
          <w:gallery w:val="placeholder"/>
        </w:category>
        <w:types>
          <w:type w:val="bbPlcHdr"/>
        </w:types>
        <w:behaviors>
          <w:behavior w:val="content"/>
        </w:behaviors>
        <w:guid w:val="{4564EDA7-23F1-4616-A50C-29D0D828CF8D}"/>
      </w:docPartPr>
      <w:docPartBody>
        <w:p w:rsidR="00AC3EC2" w:rsidRDefault="002B2BB0" w:rsidP="002B2BB0">
          <w:pPr>
            <w:pStyle w:val="00E1EC7158F04562AD1076EC97F732C6"/>
          </w:pPr>
          <w:r w:rsidRPr="00F5329D">
            <w:rPr>
              <w:rStyle w:val="PlaceholderText"/>
            </w:rPr>
            <w:t>[Company]</w:t>
          </w:r>
        </w:p>
      </w:docPartBody>
    </w:docPart>
    <w:docPart>
      <w:docPartPr>
        <w:name w:val="5EE9EADA190C4574BA10AFEAB8EF411F"/>
        <w:category>
          <w:name w:val="General"/>
          <w:gallery w:val="placeholder"/>
        </w:category>
        <w:types>
          <w:type w:val="bbPlcHdr"/>
        </w:types>
        <w:behaviors>
          <w:behavior w:val="content"/>
        </w:behaviors>
        <w:guid w:val="{3A283EE5-961C-4E59-A0CE-50452427D506}"/>
      </w:docPartPr>
      <w:docPartBody>
        <w:p w:rsidR="00AC3EC2" w:rsidRDefault="002B2BB0" w:rsidP="002B2BB0">
          <w:pPr>
            <w:pStyle w:val="5EE9EADA190C4574BA10AFEAB8EF411F"/>
          </w:pPr>
          <w:r w:rsidRPr="00F5329D">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Pro-Light">
    <w:altName w:val="Segoe Pro Light"/>
    <w:panose1 w:val="00000000000000000000"/>
    <w:charset w:val="4D"/>
    <w:family w:val="auto"/>
    <w:notTrueType/>
    <w:pitch w:val="default"/>
    <w:sig w:usb0="00000003" w:usb1="00000000" w:usb2="00000000" w:usb3="00000000" w:csb0="00000001" w:csb1="00000000"/>
  </w:font>
  <w:font w:name="SegoePro-Semibold">
    <w:altName w:val="Segoe Pro Semibold"/>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SegoePro-LightItalic">
    <w:altName w:val="Segoe Pro Light"/>
    <w:panose1 w:val="00000000000000000000"/>
    <w:charset w:val="4D"/>
    <w:family w:val="auto"/>
    <w:notTrueType/>
    <w:pitch w:val="default"/>
    <w:sig w:usb0="00000003" w:usb1="00000000" w:usb2="00000000" w:usb3="00000000" w:csb0="00000001" w:csb1="00000000"/>
  </w:font>
  <w:font w:name="SegoePro">
    <w:altName w:val="Segoe Pro"/>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AC"/>
    <w:rsid w:val="000C3FC2"/>
    <w:rsid w:val="00197191"/>
    <w:rsid w:val="002A37AF"/>
    <w:rsid w:val="002B2BB0"/>
    <w:rsid w:val="00684595"/>
    <w:rsid w:val="006F3EE2"/>
    <w:rsid w:val="00704699"/>
    <w:rsid w:val="00721AB9"/>
    <w:rsid w:val="007B1FD3"/>
    <w:rsid w:val="008C115B"/>
    <w:rsid w:val="00907F44"/>
    <w:rsid w:val="00957834"/>
    <w:rsid w:val="00AC3EC2"/>
    <w:rsid w:val="00C1016C"/>
    <w:rsid w:val="00D853AC"/>
    <w:rsid w:val="00DE040A"/>
    <w:rsid w:val="00E102C7"/>
    <w:rsid w:val="00E46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BB0"/>
    <w:rPr>
      <w:color w:val="808080"/>
    </w:rPr>
  </w:style>
  <w:style w:type="paragraph" w:customStyle="1" w:styleId="0FCDB0764C304CDB8C2C11D07F3C6043">
    <w:name w:val="0FCDB0764C304CDB8C2C11D07F3C6043"/>
    <w:rsid w:val="00D853AC"/>
  </w:style>
  <w:style w:type="paragraph" w:customStyle="1" w:styleId="6C2FBC564F5840C0B9B05F8429FB7149">
    <w:name w:val="6C2FBC564F5840C0B9B05F8429FB7149"/>
    <w:rsid w:val="00D853AC"/>
  </w:style>
  <w:style w:type="paragraph" w:customStyle="1" w:styleId="C3DC127F9AFC42269C6908CB9253B4D4">
    <w:name w:val="C3DC127F9AFC42269C6908CB9253B4D4"/>
    <w:rsid w:val="002B2BB0"/>
  </w:style>
  <w:style w:type="paragraph" w:customStyle="1" w:styleId="977E2EB1D7CC43269047106E19AF51A0">
    <w:name w:val="977E2EB1D7CC43269047106E19AF51A0"/>
    <w:rsid w:val="002B2BB0"/>
  </w:style>
  <w:style w:type="paragraph" w:customStyle="1" w:styleId="A3C6E7FF9E2B4155909A8113AED55B92">
    <w:name w:val="A3C6E7FF9E2B4155909A8113AED55B92"/>
    <w:rsid w:val="002B2BB0"/>
  </w:style>
  <w:style w:type="paragraph" w:customStyle="1" w:styleId="6C3B9E8CB47642FAAD3E0F0B9F9074A3">
    <w:name w:val="6C3B9E8CB47642FAAD3E0F0B9F9074A3"/>
    <w:rsid w:val="002B2BB0"/>
  </w:style>
  <w:style w:type="paragraph" w:customStyle="1" w:styleId="497C212FB23346B68258B43C920EDD15">
    <w:name w:val="497C212FB23346B68258B43C920EDD15"/>
    <w:rsid w:val="002B2BB0"/>
  </w:style>
  <w:style w:type="paragraph" w:customStyle="1" w:styleId="00E1EC7158F04562AD1076EC97F732C6">
    <w:name w:val="00E1EC7158F04562AD1076EC97F732C6"/>
    <w:rsid w:val="002B2BB0"/>
  </w:style>
  <w:style w:type="paragraph" w:customStyle="1" w:styleId="5EE9EADA190C4574BA10AFEAB8EF411F">
    <w:name w:val="5EE9EADA190C4574BA10AFEAB8EF411F"/>
    <w:rsid w:val="002B2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Dynamics">
  <a:themeElements>
    <a:clrScheme name="DYNAMICS COLOR PALLET">
      <a:dk1>
        <a:srgbClr val="292929"/>
      </a:dk1>
      <a:lt1>
        <a:srgbClr val="FFFFFF"/>
      </a:lt1>
      <a:dk2>
        <a:srgbClr val="002050"/>
      </a:dk2>
      <a:lt2>
        <a:srgbClr val="DDDDDD"/>
      </a:lt2>
      <a:accent1>
        <a:srgbClr val="002050"/>
      </a:accent1>
      <a:accent2>
        <a:srgbClr val="00187A"/>
      </a:accent2>
      <a:accent3>
        <a:srgbClr val="BAD80A"/>
      </a:accent3>
      <a:accent4>
        <a:srgbClr val="7FBA00"/>
      </a:accent4>
      <a:accent5>
        <a:srgbClr val="FF8C00"/>
      </a:accent5>
      <a:accent6>
        <a:srgbClr val="EB3C00"/>
      </a:accent6>
      <a:hlink>
        <a:srgbClr val="7FBA00"/>
      </a:hlink>
      <a:folHlink>
        <a:srgbClr val="FF8C00"/>
      </a:folHlink>
    </a:clrScheme>
    <a:fontScheme name="Custom 1">
      <a:majorFont>
        <a:latin typeface="Segoe UI Light"/>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182880" tIns="146304" rIns="182880" bIns="146304" numCol="1" spcCol="0" rtlCol="0" fromWordArt="0" anchor="t" anchorCtr="0" forceAA="0" compatLnSpc="1">
        <a:prstTxWarp prst="textNoShape">
          <a:avLst/>
        </a:prstTxWarp>
        <a:noAutofit/>
      </a:bodyPr>
      <a:lstStyle>
        <a:defPPr defTabSz="932472" fontAlgn="base">
          <a:lnSpc>
            <a:spcPct val="90000"/>
          </a:lnSpc>
          <a:spcBef>
            <a:spcPct val="0"/>
          </a:spcBef>
          <a:spcAft>
            <a:spcPct val="0"/>
          </a:spcAft>
          <a:defRPr dirty="0" smtClean="0">
            <a:gradFill>
              <a:gsLst>
                <a:gs pos="0">
                  <a:srgbClr val="FFFFFF"/>
                </a:gs>
                <a:gs pos="100000">
                  <a:srgbClr val="FFFFFF"/>
                </a:gs>
              </a:gsLst>
              <a:lin ang="5400000" scaled="0"/>
            </a:gra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a:solidFill>
            <a:schemeClr val="tx1"/>
          </a:solidFill>
          <a:headEnd type="none"/>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182880" tIns="146304" rIns="182880" bIns="146304" rtlCol="0">
        <a:spAutoFit/>
      </a:bodyPr>
      <a:lstStyle>
        <a:defPPr>
          <a:lnSpc>
            <a:spcPct val="90000"/>
          </a:lnSpc>
          <a:spcAft>
            <a:spcPts val="600"/>
          </a:spcAft>
          <a:defRPr sz="2400" dirty="0" err="1" smtClean="0">
            <a:gradFill>
              <a:gsLst>
                <a:gs pos="2917">
                  <a:schemeClr val="tx1"/>
                </a:gs>
                <a:gs pos="30000">
                  <a:schemeClr val="tx1"/>
                </a:gs>
              </a:gsLst>
              <a:lin ang="5400000" scaled="0"/>
            </a:gradFill>
          </a:defRPr>
        </a:defPPr>
      </a:lst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6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E81116-E0CE-4928-ACCE-FEC53C92D894}">
  <we:reference id="wa104038830" version="1.0.0.2" store="en-gb" storeType="OMEX"/>
  <we:alternateReferences>
    <we:reference id="WA104038830" version="1.0.0.2"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D0C30A33A06D439B4D64A4030BF6AC" ma:contentTypeVersion="1" ma:contentTypeDescription="Create a new document." ma:contentTypeScope="" ma:versionID="f783cf92eae812e2246ffefc663b6a51">
  <xsd:schema xmlns:xsd="http://www.w3.org/2001/XMLSchema" xmlns:xs="http://www.w3.org/2001/XMLSchema" xmlns:p="http://schemas.microsoft.com/office/2006/metadata/properties" xmlns:ns3="9c3d6609-0ede-4003-af33-116f854b19b5" targetNamespace="http://schemas.microsoft.com/office/2006/metadata/properties" ma:root="true" ma:fieldsID="9ced146f6abdae9b75e04744977ba843" ns3:_="">
    <xsd:import namespace="9c3d6609-0ede-4003-af33-116f854b19b5"/>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d6609-0ede-4003-af33-116f854b19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c3d6609-0ede-4003-af33-116f854b19b5">
      <UserInfo>
        <DisplayName>Manoj Nuthakki (42Hertz Inc)</DisplayName>
        <AccountId>15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48952-07E5-4416-B191-D80CA4F099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3d6609-0ede-4003-af33-116f854b1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0239EE-9B30-4863-9A2F-75B182E742BD}">
  <ds:schemaRefs>
    <ds:schemaRef ds:uri="http://schemas.microsoft.com/sharepoint/v3/contenttype/forms"/>
  </ds:schemaRefs>
</ds:datastoreItem>
</file>

<file path=customXml/itemProps3.xml><?xml version="1.0" encoding="utf-8"?>
<ds:datastoreItem xmlns:ds="http://schemas.openxmlformats.org/officeDocument/2006/customXml" ds:itemID="{6AE59B32-1075-49BB-A3D9-FD5A026A4145}">
  <ds:schemaRefs>
    <ds:schemaRef ds:uri="http://schemas.microsoft.com/office/2006/metadata/properties"/>
    <ds:schemaRef ds:uri="http://schemas.microsoft.com/office/infopath/2007/PartnerControls"/>
    <ds:schemaRef ds:uri="9c3d6609-0ede-4003-af33-116f854b19b5"/>
  </ds:schemaRefs>
</ds:datastoreItem>
</file>

<file path=customXml/itemProps4.xml><?xml version="1.0" encoding="utf-8"?>
<ds:datastoreItem xmlns:ds="http://schemas.openxmlformats.org/officeDocument/2006/customXml" ds:itemID="{994D547B-E7A5-460A-AE1F-9D7539FE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A4 Template - Image</Template>
  <TotalTime>0</TotalTime>
  <Pages>31</Pages>
  <Words>3251</Words>
  <Characters>18535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Event Setup &amp; Creation</vt:lpstr>
    </vt:vector>
  </TitlesOfParts>
  <Manager/>
  <Company/>
  <LinksUpToDate>false</LinksUpToDate>
  <CharactersWithSpaces>21743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Setup &amp; Creation</dc:title>
  <dc:subject>Event Management</dc:subject>
  <dc:creator/>
  <cp:keywords>Report FDD Template</cp:keywords>
  <cp:lastModifiedBy/>
  <cp:revision>1</cp:revision>
  <dcterms:created xsi:type="dcterms:W3CDTF">2014-10-20T05:38:00Z</dcterms:created>
  <dcterms:modified xsi:type="dcterms:W3CDTF">2014-10-20T09:05:00Z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0x0101005BD0C30A33A06D439B4D64A4030BF6AC</vt:lpwstr>
  </property>
</Properties>
</file>